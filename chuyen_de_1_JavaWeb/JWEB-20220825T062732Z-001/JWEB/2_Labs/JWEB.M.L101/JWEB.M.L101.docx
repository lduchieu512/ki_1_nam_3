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 w:rsidRPr="00F06998"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Java Technologies for Web Applications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0" w:name="_GoBack"/>
    <w:bookmarkEnd w:id="0"/>
    <w:p w:rsidR="0021129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20499480" w:history="1">
        <w:r w:rsidR="00211293" w:rsidRPr="00056A4E">
          <w:rPr>
            <w:rStyle w:val="Hyperlink"/>
            <w:rFonts w:cs="Arial"/>
            <w:noProof/>
          </w:rPr>
          <w:t>Unit 1 - JSP/Servlet Introduction</w:t>
        </w:r>
        <w:r w:rsidR="00211293">
          <w:rPr>
            <w:noProof/>
            <w:webHidden/>
          </w:rPr>
          <w:tab/>
        </w:r>
        <w:r w:rsidR="00211293">
          <w:rPr>
            <w:noProof/>
            <w:webHidden/>
          </w:rPr>
          <w:fldChar w:fldCharType="begin"/>
        </w:r>
        <w:r w:rsidR="00211293">
          <w:rPr>
            <w:noProof/>
            <w:webHidden/>
          </w:rPr>
          <w:instrText xml:space="preserve"> PAGEREF _Toc20499480 \h </w:instrText>
        </w:r>
        <w:r w:rsidR="00211293">
          <w:rPr>
            <w:noProof/>
            <w:webHidden/>
          </w:rPr>
        </w:r>
        <w:r w:rsidR="00211293">
          <w:rPr>
            <w:noProof/>
            <w:webHidden/>
          </w:rPr>
          <w:fldChar w:fldCharType="separate"/>
        </w:r>
        <w:r w:rsidR="00211293">
          <w:rPr>
            <w:noProof/>
            <w:webHidden/>
          </w:rPr>
          <w:t>4</w:t>
        </w:r>
        <w:r w:rsidR="00211293">
          <w:rPr>
            <w:noProof/>
            <w:webHidden/>
          </w:rPr>
          <w:fldChar w:fldCharType="end"/>
        </w:r>
      </w:hyperlink>
    </w:p>
    <w:p w:rsidR="00211293" w:rsidRDefault="0021129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0499481" w:history="1">
        <w:r w:rsidRPr="00056A4E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_Toc20499481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1293" w:rsidRDefault="00211293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0499482" w:history="1">
        <w:r w:rsidRPr="00056A4E">
          <w:rPr>
            <w:rStyle w:val="Hyperlink"/>
            <w:noProof/>
          </w:rPr>
          <w:t>Problem Descriptions: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_Toc20499482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.M.L101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20499480"/>
      <w:r>
        <w:rPr>
          <w:rFonts w:ascii="Arial" w:hAnsi="Arial" w:cs="Arial"/>
        </w:rPr>
        <w:t xml:space="preserve">Unit 1 - </w:t>
      </w:r>
      <w:r w:rsidRPr="009B16A0">
        <w:rPr>
          <w:rFonts w:ascii="Arial" w:hAnsi="Arial" w:cs="Arial"/>
        </w:rPr>
        <w:t>JSP/Servlet Introduction</w:t>
      </w:r>
      <w:bookmarkEnd w:id="1"/>
    </w:p>
    <w:p w:rsidR="000C1FE0" w:rsidRDefault="000C1FE0" w:rsidP="00B94847">
      <w:pPr>
        <w:pStyle w:val="FALev3"/>
      </w:pPr>
      <w:bookmarkStart w:id="2" w:name="_Toc20499481"/>
      <w:r w:rsidRPr="007355B1">
        <w:t>Objective</w:t>
      </w:r>
      <w:r w:rsidR="00B94847">
        <w:t>s</w:t>
      </w:r>
      <w:r w:rsidRPr="007355B1">
        <w:t>:</w:t>
      </w:r>
      <w:bookmarkEnd w:id="2"/>
      <w:r w:rsidRPr="007355B1">
        <w:t xml:space="preserve"> 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Understand the basic concepts of web development technologies with java (JSP / Servlet)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Able to write servlets using the Java programming language (Java servlets)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dynamic HTML content with Servlets and JavaServer Pages, using the Expression Language, and the JSP Standard Tag Library (JSTL)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robust web applications using MVC architecture, session management, filters, and database integration (JDBC)</w:t>
      </w:r>
    </w:p>
    <w:p w:rsidR="00BE773D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Make Servlets and JSP work together cleanly</w:t>
      </w:r>
    </w:p>
    <w:p w:rsidR="009B16A0" w:rsidRPr="00BE773D" w:rsidRDefault="00BE773D" w:rsidP="00A811D5">
      <w:pPr>
        <w:pStyle w:val="ListParagraph"/>
        <w:numPr>
          <w:ilvl w:val="0"/>
          <w:numId w:val="14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BE773D">
        <w:rPr>
          <w:rFonts w:cs="Arial"/>
          <w:sz w:val="20"/>
          <w:szCs w:val="20"/>
          <w:lang w:val="en-US"/>
        </w:rPr>
        <w:t>Create secure web applications using the features of the Java EE web container</w:t>
      </w:r>
    </w:p>
    <w:p w:rsidR="000C1FE0" w:rsidRDefault="000C1FE0" w:rsidP="00B94847">
      <w:pPr>
        <w:pStyle w:val="FALev3"/>
      </w:pPr>
      <w:bookmarkStart w:id="3" w:name="_Toc20499482"/>
      <w:r w:rsidRPr="007355B1">
        <w:t>Problem Description</w:t>
      </w:r>
      <w:r w:rsidR="00B94847">
        <w:t>s</w:t>
      </w:r>
      <w:r w:rsidRPr="007355B1">
        <w:t>:</w:t>
      </w:r>
      <w:bookmarkEnd w:id="3"/>
      <w:r w:rsidRPr="007355B1">
        <w:t xml:space="preserve"> </w:t>
      </w:r>
    </w:p>
    <w:p w:rsidR="00BE773D" w:rsidRDefault="00BE773D" w:rsidP="00BE773D">
      <w:pPr>
        <w:jc w:val="both"/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Học viên được yêu cầu tạo 1</w:t>
      </w:r>
      <w:r w:rsidR="00A811D5">
        <w:rPr>
          <w:rFonts w:cs="Arial"/>
          <w:sz w:val="20"/>
          <w:szCs w:val="20"/>
          <w:lang w:val="en-GB"/>
        </w:rPr>
        <w:t xml:space="preserve"> .jsp</w:t>
      </w:r>
      <w:r w:rsidRPr="00BE773D">
        <w:rPr>
          <w:rFonts w:cs="Arial"/>
          <w:sz w:val="20"/>
          <w:szCs w:val="20"/>
        </w:rPr>
        <w:t xml:space="preserve"> trang đơn giản với HTML, CSS và JavaScript. Nội dung của trang được miêu tả như hình dưới đây:</w:t>
      </w:r>
    </w:p>
    <w:p w:rsidR="00A811D5" w:rsidRPr="00A811D5" w:rsidRDefault="00A811D5" w:rsidP="00A811D5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>
        <w:rPr>
          <w:rFonts w:cs="Arial"/>
          <w:i/>
          <w:sz w:val="20"/>
          <w:szCs w:val="20"/>
          <w:lang w:val="en-GB"/>
        </w:rPr>
        <w:t>r</w:t>
      </w:r>
      <w:r w:rsidRPr="00A811D5">
        <w:rPr>
          <w:rFonts w:cs="Arial"/>
          <w:i/>
          <w:sz w:val="20"/>
          <w:szCs w:val="20"/>
          <w:lang w:val="en-GB"/>
        </w:rPr>
        <w:t>egister</w:t>
      </w:r>
      <w:r>
        <w:rPr>
          <w:rFonts w:cs="Arial"/>
          <w:i/>
          <w:sz w:val="20"/>
          <w:szCs w:val="20"/>
          <w:lang w:val="en-GB"/>
        </w:rPr>
        <w:t>-</w:t>
      </w:r>
      <w:r w:rsidRPr="00A811D5">
        <w:rPr>
          <w:rFonts w:cs="Arial"/>
          <w:i/>
          <w:sz w:val="20"/>
          <w:szCs w:val="20"/>
          <w:lang w:val="en-GB"/>
        </w:rPr>
        <w:t>user.jsp</w:t>
      </w:r>
    </w:p>
    <w:p w:rsidR="00BE773D" w:rsidRDefault="00A811D5" w:rsidP="00BE773D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3651250" cy="3179225"/>
            <wp:effectExtent l="38100" t="38100" r="101600" b="977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32" cy="31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B78" w:rsidRPr="000D4B78" w:rsidRDefault="000D4B78" w:rsidP="000D4B78">
      <w:pPr>
        <w:spacing w:before="240"/>
        <w:jc w:val="center"/>
        <w:rPr>
          <w:rFonts w:cs="Arial"/>
          <w:i/>
          <w:sz w:val="20"/>
          <w:lang w:val="en-GB"/>
        </w:rPr>
      </w:pPr>
      <w:r w:rsidRPr="000D4B78">
        <w:rPr>
          <w:rFonts w:cs="Arial"/>
          <w:i/>
          <w:sz w:val="20"/>
        </w:rPr>
        <w:t>Screen 01_Layout 0</w:t>
      </w:r>
      <w:r>
        <w:rPr>
          <w:rFonts w:cs="Arial"/>
          <w:i/>
          <w:sz w:val="20"/>
          <w:lang w:val="en-GB"/>
        </w:rPr>
        <w:t>1</w:t>
      </w:r>
    </w:p>
    <w:p w:rsidR="000E1C62" w:rsidRDefault="000E1C62" w:rsidP="00BE773D">
      <w:pPr>
        <w:rPr>
          <w:rFonts w:cs="Arial"/>
          <w:sz w:val="20"/>
          <w:szCs w:val="20"/>
        </w:rPr>
      </w:pPr>
    </w:p>
    <w:p w:rsidR="001C3DE0" w:rsidRDefault="001C3DE0" w:rsidP="001C3DE0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 1: Tạo Database</w:t>
      </w:r>
    </w:p>
    <w:p w:rsidR="001C3DE0" w:rsidRDefault="001C3DE0" w:rsidP="001C3DE0">
      <w:pPr>
        <w:rPr>
          <w:rFonts w:cs="Arial"/>
          <w:bCs/>
          <w:sz w:val="20"/>
          <w:szCs w:val="20"/>
          <w:lang w:val="en-GB"/>
        </w:rPr>
      </w:pPr>
      <w:r w:rsidRPr="007B1B75">
        <w:rPr>
          <w:rFonts w:cs="Arial"/>
          <w:bCs/>
          <w:sz w:val="20"/>
          <w:szCs w:val="20"/>
          <w:lang w:val="en-GB"/>
        </w:rPr>
        <w:lastRenderedPageBreak/>
        <w:t>Tạo DB có tên “</w:t>
      </w:r>
      <w:r w:rsidRPr="007B1B75">
        <w:rPr>
          <w:rFonts w:cs="Arial"/>
          <w:b/>
          <w:bCs/>
          <w:sz w:val="20"/>
          <w:szCs w:val="20"/>
          <w:lang w:val="en-GB"/>
        </w:rPr>
        <w:t>JNWEBML101_SMS</w:t>
      </w:r>
      <w:r w:rsidRPr="007B1B75">
        <w:rPr>
          <w:rFonts w:cs="Arial"/>
          <w:bCs/>
          <w:sz w:val="20"/>
          <w:szCs w:val="20"/>
          <w:lang w:val="en-GB"/>
        </w:rPr>
        <w:t>” có các bảng và quan hệ như sau:</w:t>
      </w:r>
    </w:p>
    <w:p w:rsidR="001C3DE0" w:rsidRDefault="001C3DE0" w:rsidP="001C3DE0">
      <w:pPr>
        <w:jc w:val="center"/>
        <w:rPr>
          <w:rFonts w:cs="Arial"/>
          <w:bCs/>
          <w:sz w:val="20"/>
          <w:szCs w:val="20"/>
          <w:lang w:val="en-GB"/>
        </w:rPr>
      </w:pPr>
      <w:r w:rsidRPr="007B1B75">
        <w:rPr>
          <w:rFonts w:ascii="Calibri" w:eastAsia="SimSun" w:hAnsi="Calibri"/>
          <w:noProof/>
          <w:lang w:val="en-US"/>
        </w:rPr>
        <w:drawing>
          <wp:inline distT="0" distB="0" distL="0" distR="0" wp14:anchorId="3060F010" wp14:editId="11E6713A">
            <wp:extent cx="4467828" cy="15453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58" cy="15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7C" w:rsidRDefault="00ED1E7C" w:rsidP="00ED1E7C">
      <w:pPr>
        <w:rPr>
          <w:rFonts w:cs="Arial"/>
          <w:bCs/>
          <w:sz w:val="20"/>
          <w:szCs w:val="20"/>
          <w:lang w:val="en-GB"/>
        </w:rPr>
      </w:pPr>
      <w:r>
        <w:rPr>
          <w:rFonts w:cs="Arial"/>
          <w:bCs/>
          <w:sz w:val="20"/>
          <w:szCs w:val="20"/>
          <w:lang w:val="en-GB"/>
        </w:rPr>
        <w:t>Tạo stored procedure “</w:t>
      </w:r>
      <w:r w:rsidRPr="00664378">
        <w:rPr>
          <w:rFonts w:cs="Arial"/>
          <w:b/>
          <w:bCs/>
          <w:sz w:val="20"/>
          <w:szCs w:val="20"/>
          <w:lang w:val="en-GB"/>
        </w:rPr>
        <w:t>usp_registerUser</w:t>
      </w:r>
      <w:r>
        <w:rPr>
          <w:rFonts w:cs="Arial"/>
          <w:bCs/>
          <w:sz w:val="20"/>
          <w:szCs w:val="20"/>
          <w:lang w:val="en-GB"/>
        </w:rPr>
        <w:t>” như sau: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CREATE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PROC</w:t>
      </w:r>
      <w:r>
        <w:rPr>
          <w:highlight w:val="white"/>
        </w:rPr>
        <w:t xml:space="preserve"> [dbo]</w:t>
      </w:r>
      <w:r>
        <w:rPr>
          <w:color w:val="808080"/>
          <w:highlight w:val="white"/>
        </w:rPr>
        <w:t>.</w:t>
      </w:r>
      <w:r>
        <w:rPr>
          <w:highlight w:val="white"/>
        </w:rPr>
        <w:t>[usp_registerUser]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@firstName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@lastName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@email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100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@userName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),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 xml:space="preserve">@password </w:t>
      </w:r>
      <w:r>
        <w:rPr>
          <w:color w:val="0000FF"/>
          <w:highlight w:val="white"/>
        </w:rPr>
        <w:t>VARCHAR</w:t>
      </w:r>
      <w:r>
        <w:rPr>
          <w:color w:val="808080"/>
          <w:highlight w:val="white"/>
        </w:rPr>
        <w:t>(</w:t>
      </w:r>
      <w:r>
        <w:rPr>
          <w:highlight w:val="white"/>
        </w:rPr>
        <w:t>50</w:t>
      </w:r>
      <w:r>
        <w:rPr>
          <w:color w:val="808080"/>
          <w:highlight w:val="white"/>
        </w:rPr>
        <w:t>)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AS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color w:val="0000FF"/>
          <w:highlight w:val="white"/>
        </w:rPr>
        <w:t>BEGIN</w:t>
      </w:r>
    </w:p>
    <w:p w:rsidR="00664378" w:rsidRDefault="00664378" w:rsidP="00664378">
      <w:pPr>
        <w:pStyle w:val="FACode2"/>
        <w:spacing w:before="60" w:after="60"/>
        <w:ind w:left="992" w:hanging="357"/>
        <w:rPr>
          <w:highlight w:val="white"/>
        </w:rPr>
      </w:pPr>
      <w:r>
        <w:rPr>
          <w:highlight w:val="white"/>
        </w:rPr>
        <w:tab/>
      </w:r>
      <w:r>
        <w:rPr>
          <w:color w:val="0000FF"/>
          <w:highlight w:val="white"/>
        </w:rPr>
        <w:t>INSERT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INTO</w:t>
      </w:r>
      <w:r>
        <w:rPr>
          <w:highlight w:val="white"/>
        </w:rPr>
        <w:t xml:space="preserve"> Users </w:t>
      </w:r>
      <w:r>
        <w:rPr>
          <w:color w:val="0000FF"/>
          <w:highlight w:val="white"/>
        </w:rPr>
        <w:t xml:space="preserve">VALUES </w:t>
      </w:r>
      <w:r>
        <w:rPr>
          <w:color w:val="808080"/>
          <w:highlight w:val="white"/>
        </w:rPr>
        <w:t>(</w:t>
      </w:r>
      <w:r>
        <w:rPr>
          <w:highlight w:val="white"/>
        </w:rPr>
        <w:t>@firstName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@lastName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@email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@userName</w:t>
      </w:r>
      <w:r>
        <w:rPr>
          <w:color w:val="808080"/>
          <w:highlight w:val="white"/>
        </w:rPr>
        <w:t>,</w:t>
      </w:r>
      <w:r>
        <w:rPr>
          <w:highlight w:val="white"/>
        </w:rPr>
        <w:t xml:space="preserve"> @password</w:t>
      </w:r>
      <w:r>
        <w:rPr>
          <w:color w:val="808080"/>
          <w:highlight w:val="white"/>
        </w:rPr>
        <w:t>)</w:t>
      </w:r>
    </w:p>
    <w:p w:rsidR="00ED1E7C" w:rsidRPr="00ED1E7C" w:rsidRDefault="00664378" w:rsidP="00664378">
      <w:pPr>
        <w:pStyle w:val="FACode2"/>
        <w:spacing w:before="60" w:after="60"/>
        <w:ind w:left="992" w:hanging="357"/>
        <w:rPr>
          <w:rFonts w:cs="Arial"/>
          <w:bCs/>
          <w:sz w:val="20"/>
          <w:szCs w:val="20"/>
          <w:lang w:val="en-GB"/>
        </w:rPr>
      </w:pPr>
      <w:r>
        <w:rPr>
          <w:color w:val="0000FF"/>
          <w:highlight w:val="white"/>
        </w:rPr>
        <w:t>END</w:t>
      </w:r>
    </w:p>
    <w:p w:rsidR="000E1C62" w:rsidRPr="000E1C62" w:rsidRDefault="000E1C62" w:rsidP="000E1C62">
      <w:pPr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 xml:space="preserve">Step </w:t>
      </w:r>
      <w:r w:rsidR="001C3DE0">
        <w:rPr>
          <w:rFonts w:cs="Arial"/>
          <w:b/>
          <w:sz w:val="20"/>
          <w:szCs w:val="20"/>
          <w:lang w:val="en-GB"/>
        </w:rPr>
        <w:t>2</w:t>
      </w:r>
      <w:r>
        <w:rPr>
          <w:rFonts w:cs="Arial"/>
          <w:b/>
          <w:sz w:val="20"/>
          <w:szCs w:val="20"/>
          <w:lang w:val="en-GB"/>
        </w:rPr>
        <w:t xml:space="preserve">: </w:t>
      </w:r>
      <w:r w:rsidRPr="000E1C62">
        <w:rPr>
          <w:rFonts w:cs="Arial"/>
          <w:b/>
          <w:sz w:val="20"/>
          <w:szCs w:val="20"/>
          <w:lang w:val="en-GB"/>
        </w:rPr>
        <w:t>Tạo maven project</w:t>
      </w:r>
    </w:p>
    <w:p w:rsidR="000E1C62" w:rsidRPr="00BE773D" w:rsidRDefault="000E1C62" w:rsidP="000E1C62">
      <w:pPr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 xml:space="preserve">Tạo 1 maven project với tên </w:t>
      </w:r>
      <w:r w:rsidRPr="00BE773D">
        <w:rPr>
          <w:rFonts w:cs="Arial"/>
          <w:b/>
          <w:sz w:val="20"/>
          <w:szCs w:val="20"/>
        </w:rPr>
        <w:t>“</w:t>
      </w:r>
      <w:r>
        <w:rPr>
          <w:rFonts w:cs="Arial"/>
          <w:b/>
          <w:sz w:val="20"/>
          <w:szCs w:val="20"/>
          <w:lang w:val="en-GB"/>
        </w:rPr>
        <w:t>JWEB</w:t>
      </w:r>
      <w:r w:rsidR="00DE5AE0">
        <w:rPr>
          <w:rFonts w:cs="Arial"/>
          <w:b/>
          <w:sz w:val="20"/>
          <w:szCs w:val="20"/>
        </w:rPr>
        <w:t>_M_L1</w:t>
      </w:r>
      <w:r w:rsidRPr="00BE773D">
        <w:rPr>
          <w:rFonts w:cs="Arial"/>
          <w:b/>
          <w:sz w:val="20"/>
          <w:szCs w:val="20"/>
        </w:rPr>
        <w:t xml:space="preserve">01” </w:t>
      </w:r>
      <w:r w:rsidRPr="00BE773D">
        <w:rPr>
          <w:rFonts w:cs="Arial"/>
          <w:sz w:val="20"/>
          <w:szCs w:val="20"/>
        </w:rPr>
        <w:t>có cấu trúc thư mục như sau:</w:t>
      </w:r>
    </w:p>
    <w:p w:rsidR="000E1C62" w:rsidRPr="00BE773D" w:rsidRDefault="00D7054F" w:rsidP="00AB4DF6">
      <w:pPr>
        <w:jc w:val="center"/>
        <w:rPr>
          <w:rFonts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3E8F5FE" wp14:editId="2A002B41">
            <wp:extent cx="2950860" cy="4070350"/>
            <wp:effectExtent l="38100" t="38100" r="97155" b="10160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709" cy="408255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C62" w:rsidRPr="00BE773D" w:rsidRDefault="000E1C62" w:rsidP="000E1C62">
      <w:pPr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 xml:space="preserve">File </w:t>
      </w:r>
      <w:r w:rsidRPr="00BE773D">
        <w:rPr>
          <w:rFonts w:cs="Arial"/>
          <w:b/>
          <w:sz w:val="20"/>
          <w:szCs w:val="20"/>
        </w:rPr>
        <w:t>pom.xml</w:t>
      </w:r>
    </w:p>
    <w:p w:rsidR="00FB256D" w:rsidRDefault="00FB256D" w:rsidP="00FB256D">
      <w:pPr>
        <w:pStyle w:val="FACode2"/>
      </w:pPr>
      <w:r>
        <w:lastRenderedPageBreak/>
        <w:t>&lt;dependencies&gt;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&lt;dependency&gt;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&lt;groupId&gt;</w:t>
      </w:r>
      <w:r>
        <w:rPr>
          <w:color w:val="000000"/>
        </w:rPr>
        <w:t>javax.servlet</w:t>
      </w:r>
      <w:r>
        <w:t>&lt;/groupId&gt;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&lt;artifactId&gt;</w:t>
      </w:r>
      <w:r>
        <w:rPr>
          <w:color w:val="000000"/>
        </w:rPr>
        <w:t>javax.servlet-</w:t>
      </w:r>
      <w:r>
        <w:rPr>
          <w:color w:val="000000"/>
          <w:u w:val="single"/>
        </w:rPr>
        <w:t>api</w:t>
      </w:r>
      <w:r>
        <w:t>&lt;/artifactId&gt;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&lt;version&gt;</w:t>
      </w:r>
      <w:r>
        <w:rPr>
          <w:color w:val="000000"/>
        </w:rPr>
        <w:t>3.1.0</w:t>
      </w:r>
      <w:r>
        <w:t>&lt;/version&gt;</w:t>
      </w:r>
    </w:p>
    <w:p w:rsidR="00FB256D" w:rsidRDefault="00FB256D" w:rsidP="00664378">
      <w:pPr>
        <w:pStyle w:val="FACode2"/>
      </w:pPr>
      <w:r>
        <w:rPr>
          <w:color w:val="000000"/>
        </w:rPr>
        <w:tab/>
      </w:r>
      <w:r>
        <w:t>&lt;/dependency&gt;</w:t>
      </w:r>
    </w:p>
    <w:p w:rsidR="00A212B4" w:rsidRPr="00A212B4" w:rsidRDefault="00FB256D" w:rsidP="00FB256D">
      <w:pPr>
        <w:pStyle w:val="FACode2"/>
      </w:pPr>
      <w:r>
        <w:rPr>
          <w:color w:val="000000"/>
        </w:rPr>
        <w:tab/>
      </w:r>
    </w:p>
    <w:p w:rsidR="00FB256D" w:rsidRDefault="00A212B4" w:rsidP="00FB256D">
      <w:pPr>
        <w:pStyle w:val="FACode2"/>
      </w:pPr>
      <w:r>
        <w:rPr>
          <w:color w:val="000000"/>
        </w:rPr>
        <w:tab/>
      </w:r>
      <w:r w:rsidR="00FB256D">
        <w:t>&lt;dependency&gt;</w:t>
      </w:r>
    </w:p>
    <w:p w:rsidR="00FB256D" w:rsidRDefault="00FB256D" w:rsidP="00FB256D">
      <w:pPr>
        <w:pStyle w:val="FACode2"/>
      </w:pPr>
      <w:r>
        <w:tab/>
      </w:r>
      <w:r>
        <w:tab/>
        <w:t>&lt;groupId&gt;com.microsoft.sqlserver&lt;/groupId&gt;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&lt;artifactId&gt;</w:t>
      </w:r>
      <w:r>
        <w:rPr>
          <w:color w:val="000000"/>
          <w:u w:val="single"/>
        </w:rPr>
        <w:t>mssql</w:t>
      </w:r>
      <w:r>
        <w:rPr>
          <w:color w:val="000000"/>
        </w:rPr>
        <w:t>-</w:t>
      </w:r>
      <w:r>
        <w:rPr>
          <w:color w:val="000000"/>
          <w:u w:val="single"/>
        </w:rPr>
        <w:t>jdbc</w:t>
      </w:r>
      <w:r>
        <w:t>&lt;/artifactId&gt;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&lt;version&gt;</w:t>
      </w:r>
      <w:r>
        <w:rPr>
          <w:color w:val="000000"/>
        </w:rPr>
        <w:t>7.0.0.jre8</w:t>
      </w:r>
      <w:r>
        <w:t>&lt;/version&gt;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&lt;/dependency&gt;</w:t>
      </w:r>
    </w:p>
    <w:p w:rsidR="00FB256D" w:rsidRDefault="00FB256D" w:rsidP="00FB256D">
      <w:pPr>
        <w:pStyle w:val="FACode2"/>
      </w:pP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&lt;dependency&gt;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&lt;groupId&gt;</w:t>
      </w:r>
      <w:r>
        <w:rPr>
          <w:color w:val="000000"/>
        </w:rPr>
        <w:t>log4j</w:t>
      </w:r>
      <w:r>
        <w:t>&lt;/groupId&gt;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&lt;artifactId&gt;</w:t>
      </w:r>
      <w:r>
        <w:rPr>
          <w:color w:val="000000"/>
        </w:rPr>
        <w:t>log4j</w:t>
      </w:r>
      <w:r>
        <w:t>&lt;/artifactId&gt;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&lt;version&gt;</w:t>
      </w:r>
      <w:r>
        <w:rPr>
          <w:color w:val="000000"/>
        </w:rPr>
        <w:t>1.2.17</w:t>
      </w:r>
      <w:r>
        <w:t>&lt;/version&gt;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&lt;/dependency&gt;</w:t>
      </w:r>
    </w:p>
    <w:p w:rsidR="00FB256D" w:rsidRDefault="00FB256D" w:rsidP="00FB256D">
      <w:pPr>
        <w:pStyle w:val="FACode2"/>
      </w:pPr>
      <w:r>
        <w:t>&lt;/dependencies&gt;</w:t>
      </w:r>
    </w:p>
    <w:p w:rsidR="00FB256D" w:rsidRDefault="00FB256D" w:rsidP="00FB256D">
      <w:pPr>
        <w:pStyle w:val="FACode2"/>
      </w:pPr>
      <w:r>
        <w:t>&lt;build&gt;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&lt;finalName&gt;</w:t>
      </w:r>
      <w:r>
        <w:rPr>
          <w:color w:val="000000"/>
        </w:rPr>
        <w:t>NWEB_M_L101</w:t>
      </w:r>
      <w:r>
        <w:t>&lt;/finalName&gt;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&lt;plugins&gt;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&lt;plugin&gt;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&lt;groupId&gt;</w:t>
      </w:r>
      <w:r>
        <w:rPr>
          <w:color w:val="000000"/>
        </w:rPr>
        <w:t>org.apache.maven.plugins</w:t>
      </w:r>
      <w:r>
        <w:t>&lt;/groupId&gt;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&lt;artifactId&gt;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t>&lt;/artifactId&gt;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&lt;version&gt;</w:t>
      </w:r>
      <w:r>
        <w:rPr>
          <w:color w:val="000000"/>
        </w:rPr>
        <w:t>3.2</w:t>
      </w:r>
      <w:r>
        <w:t>&lt;/version&gt;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&lt;configuration&gt;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&lt;source&gt;</w:t>
      </w:r>
      <w:r>
        <w:rPr>
          <w:color w:val="000000"/>
        </w:rPr>
        <w:t>1.8</w:t>
      </w:r>
      <w:r>
        <w:t>&lt;/source&gt;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&lt;target&gt;</w:t>
      </w:r>
      <w:r>
        <w:rPr>
          <w:color w:val="000000"/>
        </w:rPr>
        <w:t>1.8</w:t>
      </w:r>
      <w:r>
        <w:t>&lt;/target&gt;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&lt;/configuration&gt;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rPr>
          <w:color w:val="000000"/>
        </w:rPr>
        <w:tab/>
      </w:r>
      <w:r>
        <w:t>&lt;/plugin&gt;</w:t>
      </w:r>
    </w:p>
    <w:p w:rsidR="00FB256D" w:rsidRDefault="00FB256D" w:rsidP="00FB256D">
      <w:pPr>
        <w:pStyle w:val="FACode2"/>
      </w:pPr>
      <w:r>
        <w:rPr>
          <w:color w:val="000000"/>
        </w:rPr>
        <w:tab/>
      </w:r>
      <w:r>
        <w:t>&lt;/plugins&gt;</w:t>
      </w:r>
    </w:p>
    <w:p w:rsidR="000E1C62" w:rsidRPr="00BE773D" w:rsidRDefault="00FB256D" w:rsidP="00FB256D">
      <w:pPr>
        <w:pStyle w:val="FACode2"/>
        <w:rPr>
          <w:rFonts w:cs="Arial"/>
          <w:sz w:val="20"/>
          <w:szCs w:val="20"/>
        </w:rPr>
      </w:pPr>
      <w:r>
        <w:t>&lt;/build&gt;</w:t>
      </w:r>
    </w:p>
    <w:p w:rsidR="000E1C62" w:rsidRPr="001C3DE0" w:rsidRDefault="000E1C62" w:rsidP="000E1C62">
      <w:pPr>
        <w:rPr>
          <w:rFonts w:cs="Arial"/>
          <w:sz w:val="2"/>
          <w:szCs w:val="20"/>
        </w:rPr>
      </w:pPr>
    </w:p>
    <w:p w:rsidR="000E1C62" w:rsidRPr="000E1C62" w:rsidRDefault="001C3DE0" w:rsidP="00BE773D">
      <w:pPr>
        <w:rPr>
          <w:rFonts w:cs="Arial"/>
          <w:b/>
          <w:sz w:val="20"/>
          <w:szCs w:val="20"/>
          <w:lang w:val="en-GB"/>
        </w:rPr>
      </w:pPr>
      <w:r>
        <w:rPr>
          <w:rFonts w:cs="Arial"/>
          <w:b/>
          <w:sz w:val="20"/>
          <w:szCs w:val="20"/>
          <w:lang w:val="en-GB"/>
        </w:rPr>
        <w:t>Step3</w:t>
      </w:r>
      <w:r w:rsidR="000E1C62" w:rsidRPr="000E1C62">
        <w:rPr>
          <w:rFonts w:cs="Arial"/>
          <w:b/>
          <w:sz w:val="20"/>
          <w:szCs w:val="20"/>
          <w:lang w:val="en-GB"/>
        </w:rPr>
        <w:t>: Validate</w:t>
      </w:r>
    </w:p>
    <w:p w:rsidR="00BE773D" w:rsidRPr="00BE773D" w:rsidRDefault="00BE773D" w:rsidP="00BE773D">
      <w:pPr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Để validate dữ liệu và thêm dữ liệu vừa nhập vào bảng User List bên dưới, ta sẽ sử dụng JavaScript hoặc jQuery.</w:t>
      </w:r>
    </w:p>
    <w:p w:rsidR="00ED1E7C" w:rsidRPr="00ED1E7C" w:rsidRDefault="00BE773D" w:rsidP="00BE773D">
      <w:pPr>
        <w:rPr>
          <w:rFonts w:cs="Arial"/>
          <w:sz w:val="20"/>
          <w:szCs w:val="20"/>
          <w:lang w:val="en-GB"/>
        </w:rPr>
      </w:pPr>
      <w:r w:rsidRPr="00ED1E7C">
        <w:rPr>
          <w:rFonts w:cs="Arial"/>
          <w:bCs/>
          <w:sz w:val="20"/>
          <w:szCs w:val="20"/>
        </w:rPr>
        <w:t>Tạo file JS</w:t>
      </w:r>
      <w:r w:rsidR="00ED1E7C" w:rsidRPr="00ED1E7C">
        <w:rPr>
          <w:rFonts w:cs="Arial"/>
          <w:bCs/>
          <w:sz w:val="20"/>
          <w:szCs w:val="20"/>
          <w:lang w:val="en-GB"/>
        </w:rPr>
        <w:t>,</w:t>
      </w:r>
      <w:r w:rsidR="000D4B78" w:rsidRPr="00ED1E7C">
        <w:rPr>
          <w:rFonts w:cs="Arial"/>
          <w:bCs/>
          <w:sz w:val="20"/>
          <w:szCs w:val="20"/>
          <w:lang w:val="en-GB"/>
        </w:rPr>
        <w:t xml:space="preserve"> </w:t>
      </w:r>
      <w:r w:rsidRPr="00ED1E7C">
        <w:rPr>
          <w:rFonts w:cs="Arial"/>
          <w:b/>
          <w:sz w:val="20"/>
          <w:szCs w:val="20"/>
        </w:rPr>
        <w:t>regist</w:t>
      </w:r>
      <w:r w:rsidRPr="00ED1E7C">
        <w:rPr>
          <w:rFonts w:cs="Arial"/>
          <w:b/>
          <w:sz w:val="20"/>
          <w:szCs w:val="20"/>
          <w:lang w:val="en-US"/>
        </w:rPr>
        <w:t>er</w:t>
      </w:r>
      <w:r w:rsidRPr="00ED1E7C">
        <w:rPr>
          <w:rFonts w:cs="Arial"/>
          <w:b/>
          <w:sz w:val="20"/>
          <w:szCs w:val="20"/>
        </w:rPr>
        <w:t>-user.js</w:t>
      </w:r>
      <w:r w:rsidR="00ED1E7C" w:rsidRPr="00ED1E7C">
        <w:rPr>
          <w:rFonts w:cs="Arial"/>
          <w:sz w:val="20"/>
          <w:szCs w:val="20"/>
          <w:lang w:val="en-GB"/>
        </w:rPr>
        <w:t xml:space="preserve">. Cấu trúc thư mục </w:t>
      </w:r>
      <w:r w:rsidR="00ED1E7C" w:rsidRPr="00ED1E7C">
        <w:rPr>
          <w:rFonts w:cs="Arial"/>
          <w:b/>
          <w:sz w:val="20"/>
          <w:szCs w:val="20"/>
          <w:lang w:val="en-GB"/>
        </w:rPr>
        <w:t>webapp</w:t>
      </w:r>
      <w:r w:rsidR="00ED1E7C" w:rsidRPr="00ED1E7C">
        <w:rPr>
          <w:rFonts w:cs="Arial"/>
          <w:sz w:val="20"/>
          <w:szCs w:val="20"/>
          <w:lang w:val="en-GB"/>
        </w:rPr>
        <w:t xml:space="preserve"> như sau:</w:t>
      </w:r>
    </w:p>
    <w:p w:rsidR="00ED1E7C" w:rsidRPr="00ED1E7C" w:rsidRDefault="00ED1E7C" w:rsidP="00ED1E7C">
      <w:pPr>
        <w:jc w:val="center"/>
        <w:rPr>
          <w:rFonts w:cs="Arial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13C27C61" wp14:editId="1C56E49A">
            <wp:extent cx="1453889" cy="1549400"/>
            <wp:effectExtent l="19050" t="19050" r="1333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8117" cy="1564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/*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 xml:space="preserve">    This function called when "Register" button clicked.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*/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569CD6"/>
        </w:rPr>
        <w:t>function</w:t>
      </w:r>
      <w:r w:rsidRPr="00933C7A">
        <w:rPr>
          <w:color w:val="D4D4D4"/>
        </w:rPr>
        <w:t xml:space="preserve"> </w:t>
      </w:r>
      <w:r w:rsidRPr="00933C7A">
        <w:rPr>
          <w:color w:val="DCDCAA"/>
        </w:rPr>
        <w:t>validateRegister</w:t>
      </w:r>
      <w:r w:rsidRPr="00933C7A">
        <w:rPr>
          <w:color w:val="D4D4D4"/>
        </w:rPr>
        <w:t>()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Get the value that user enters at the form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firstNameElement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"firstName"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lastNameElement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"lastName"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emailElement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"email"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userNameElement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"userName"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passwordElement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"password"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lastRenderedPageBreak/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confirmPasswordElement</w:t>
      </w:r>
      <w:r w:rsidRPr="00933C7A">
        <w:rPr>
          <w:color w:val="D4D4D4"/>
        </w:rPr>
        <w:t xml:space="preserve"> = 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"confirmPassword"</w:t>
      </w:r>
      <w:r w:rsidRPr="00933C7A">
        <w:rPr>
          <w:color w:val="D4D4D4"/>
        </w:rPr>
        <w:t>);</w:t>
      </w:r>
    </w:p>
    <w:p w:rsidR="00F86DA0" w:rsidRPr="00695CF5" w:rsidRDefault="00933C7A" w:rsidP="00695CF5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variable to check valid input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status</w:t>
      </w:r>
      <w:r w:rsidRPr="00933C7A">
        <w:rPr>
          <w:color w:val="D4D4D4"/>
        </w:rPr>
        <w:t xml:space="preserve"> = </w:t>
      </w:r>
      <w:r w:rsidRPr="00933C7A">
        <w:rPr>
          <w:color w:val="569CD6"/>
        </w:rPr>
        <w:t>false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message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"Please fill all mandatory fields"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firstNameElement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lastNameElement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emailElement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userNameElement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passwordElement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confirmPasswordElement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email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emailElement</w:t>
      </w:r>
      <w:r w:rsidRPr="00933C7A">
        <w:rPr>
          <w:color w:val="D4D4D4"/>
        </w:rPr>
        <w:t>.</w:t>
      </w:r>
      <w:r w:rsidRPr="00933C7A">
        <w:rPr>
          <w:color w:val="9CDCFE"/>
        </w:rPr>
        <w:t>value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email</w:t>
      </w:r>
      <w:r w:rsidRPr="00933C7A">
        <w:rPr>
          <w:color w:val="D4D4D4"/>
        </w:rPr>
        <w:t xml:space="preserve"> != </w:t>
      </w:r>
      <w:r w:rsidRPr="00933C7A">
        <w:rPr>
          <w:color w:val="CE9178"/>
        </w:rPr>
        <w:t>""</w:t>
      </w:r>
      <w:r w:rsidRPr="00933C7A">
        <w:rPr>
          <w:color w:val="D4D4D4"/>
        </w:rPr>
        <w:t xml:space="preserve"> &amp;&amp; !</w:t>
      </w:r>
      <w:r w:rsidRPr="00933C7A">
        <w:rPr>
          <w:color w:val="DCDCAA"/>
        </w:rPr>
        <w:t>validateEmail</w:t>
      </w:r>
      <w:r w:rsidRPr="00933C7A">
        <w:rPr>
          <w:color w:val="D4D4D4"/>
        </w:rPr>
        <w:t>(</w:t>
      </w:r>
      <w:r w:rsidRPr="00933C7A">
        <w:rPr>
          <w:color w:val="9CDCFE"/>
        </w:rPr>
        <w:t>email</w:t>
      </w:r>
      <w:r w:rsidRPr="00933C7A">
        <w:rPr>
          <w:color w:val="D4D4D4"/>
        </w:rPr>
        <w:t>))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message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"Email is incorrect format"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emailElement</w:t>
      </w:r>
      <w:r w:rsidRPr="00933C7A">
        <w:rPr>
          <w:color w:val="D4D4D4"/>
        </w:rPr>
        <w:t>.</w:t>
      </w:r>
      <w:r w:rsidRPr="00933C7A">
        <w:rPr>
          <w:color w:val="9CDCFE"/>
        </w:rPr>
        <w:t>style</w:t>
      </w:r>
      <w:r w:rsidRPr="00933C7A">
        <w:rPr>
          <w:color w:val="D4D4D4"/>
        </w:rPr>
        <w:t>.</w:t>
      </w:r>
      <w:r w:rsidRPr="00933C7A">
        <w:rPr>
          <w:color w:val="9CDCFE"/>
        </w:rPr>
        <w:t>borderColor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"red"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    } </w:t>
      </w:r>
      <w:r w:rsidRPr="00933C7A">
        <w:rPr>
          <w:color w:val="C586C0"/>
        </w:rPr>
        <w:t>else</w:t>
      </w:r>
      <w:r w:rsidRPr="00933C7A">
        <w:rPr>
          <w:color w:val="D4D4D4"/>
        </w:rPr>
        <w:t xml:space="preserve"> 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passwordElement</w:t>
      </w:r>
      <w:r w:rsidRPr="00933C7A">
        <w:rPr>
          <w:color w:val="D4D4D4"/>
        </w:rPr>
        <w:t>.</w:t>
      </w:r>
      <w:r w:rsidRPr="00933C7A">
        <w:rPr>
          <w:color w:val="9CDCFE"/>
        </w:rPr>
        <w:t>value</w:t>
      </w:r>
      <w:r w:rsidRPr="00933C7A">
        <w:rPr>
          <w:color w:val="D4D4D4"/>
        </w:rPr>
        <w:t xml:space="preserve"> != </w:t>
      </w:r>
      <w:r w:rsidRPr="00933C7A">
        <w:rPr>
          <w:color w:val="9CDCFE"/>
        </w:rPr>
        <w:t>confirmPasswordElement</w:t>
      </w:r>
      <w:r w:rsidRPr="00933C7A">
        <w:rPr>
          <w:color w:val="D4D4D4"/>
        </w:rPr>
        <w:t>.</w:t>
      </w:r>
      <w:r w:rsidRPr="00933C7A">
        <w:rPr>
          <w:color w:val="9CDCFE"/>
        </w:rPr>
        <w:t>value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message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"Confirm password is not match with password"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confirmPasswordElement</w:t>
      </w:r>
      <w:r w:rsidRPr="00933C7A">
        <w:rPr>
          <w:color w:val="D4D4D4"/>
        </w:rPr>
        <w:t>.</w:t>
      </w:r>
      <w:r w:rsidRPr="00933C7A">
        <w:rPr>
          <w:color w:val="9CDCFE"/>
        </w:rPr>
        <w:t>style</w:t>
      </w:r>
      <w:r w:rsidRPr="00933C7A">
        <w:rPr>
          <w:color w:val="D4D4D4"/>
        </w:rPr>
        <w:t>.</w:t>
      </w:r>
      <w:r w:rsidRPr="00933C7A">
        <w:rPr>
          <w:color w:val="9CDCFE"/>
        </w:rPr>
        <w:t>borderColor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"red"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count number of input tags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numberOfInput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getElementsByTagName</w:t>
      </w:r>
      <w:r w:rsidRPr="00933C7A">
        <w:rPr>
          <w:color w:val="D4D4D4"/>
        </w:rPr>
        <w:t>(</w:t>
      </w:r>
      <w:r w:rsidRPr="00933C7A">
        <w:rPr>
          <w:color w:val="CE9178"/>
        </w:rPr>
        <w:t>"input"</w:t>
      </w:r>
      <w:r w:rsidRPr="00933C7A">
        <w:rPr>
          <w:color w:val="D4D4D4"/>
        </w:rPr>
        <w:t>).</w:t>
      </w:r>
      <w:r w:rsidRPr="00933C7A">
        <w:rPr>
          <w:color w:val="9CDCFE"/>
        </w:rPr>
        <w:t>length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countNumberValidInput</w:t>
      </w:r>
      <w:r w:rsidRPr="00933C7A">
        <w:rPr>
          <w:color w:val="D4D4D4"/>
        </w:rPr>
        <w:t xml:space="preserve"> = </w:t>
      </w:r>
      <w:r w:rsidRPr="00933C7A">
        <w:rPr>
          <w:color w:val="B5CEA8"/>
        </w:rPr>
        <w:t>0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for</w:t>
      </w:r>
      <w:r w:rsidRPr="00933C7A">
        <w:rPr>
          <w:color w:val="D4D4D4"/>
        </w:rPr>
        <w:t xml:space="preserve"> (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j</w:t>
      </w:r>
      <w:r w:rsidRPr="00933C7A">
        <w:rPr>
          <w:color w:val="D4D4D4"/>
        </w:rPr>
        <w:t xml:space="preserve"> = </w:t>
      </w:r>
      <w:r w:rsidRPr="00933C7A">
        <w:rPr>
          <w:color w:val="B5CEA8"/>
        </w:rPr>
        <w:t>0</w:t>
      </w:r>
      <w:r w:rsidRPr="00933C7A">
        <w:rPr>
          <w:color w:val="D4D4D4"/>
        </w:rPr>
        <w:t xml:space="preserve">; </w:t>
      </w:r>
      <w:r w:rsidRPr="00933C7A">
        <w:rPr>
          <w:color w:val="9CDCFE"/>
        </w:rPr>
        <w:t>j</w:t>
      </w:r>
      <w:r w:rsidRPr="00933C7A">
        <w:rPr>
          <w:color w:val="D4D4D4"/>
        </w:rPr>
        <w:t xml:space="preserve"> &lt; </w:t>
      </w:r>
      <w:r w:rsidRPr="00933C7A">
        <w:rPr>
          <w:color w:val="9CDCFE"/>
        </w:rPr>
        <w:t>numberOfInput</w:t>
      </w:r>
      <w:r w:rsidRPr="00933C7A">
        <w:rPr>
          <w:color w:val="D4D4D4"/>
        </w:rPr>
        <w:t xml:space="preserve">; </w:t>
      </w:r>
      <w:r w:rsidRPr="00933C7A">
        <w:rPr>
          <w:color w:val="9CDCFE"/>
        </w:rPr>
        <w:t>j</w:t>
      </w:r>
      <w:r w:rsidRPr="00933C7A">
        <w:rPr>
          <w:color w:val="D4D4D4"/>
        </w:rPr>
        <w:t>++)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t>// check all input are valid</w:t>
      </w:r>
    </w:p>
    <w:p w:rsid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getElementsByTagName</w:t>
      </w:r>
      <w:r w:rsidRPr="00933C7A">
        <w:rPr>
          <w:color w:val="D4D4D4"/>
        </w:rPr>
        <w:t>(</w:t>
      </w:r>
      <w:r w:rsidRPr="00933C7A">
        <w:rPr>
          <w:color w:val="CE9178"/>
        </w:rPr>
        <w:t>"input"</w:t>
      </w:r>
      <w:r w:rsidRPr="00933C7A">
        <w:rPr>
          <w:color w:val="D4D4D4"/>
        </w:rPr>
        <w:t>)[</w:t>
      </w:r>
      <w:r w:rsidRPr="00933C7A">
        <w:rPr>
          <w:color w:val="9CDCFE"/>
        </w:rPr>
        <w:t>j</w:t>
      </w:r>
      <w:r w:rsidRPr="00933C7A">
        <w:rPr>
          <w:color w:val="D4D4D4"/>
        </w:rPr>
        <w:t>].</w:t>
      </w:r>
    </w:p>
    <w:p w:rsidR="00933C7A" w:rsidRPr="00933C7A" w:rsidRDefault="00933C7A" w:rsidP="00933C7A">
      <w:pPr>
        <w:pStyle w:val="FACode"/>
        <w:rPr>
          <w:color w:val="D4D4D4"/>
        </w:rPr>
      </w:pPr>
      <w:r>
        <w:rPr>
          <w:color w:val="9CDCFE"/>
        </w:rPr>
        <w:tab/>
      </w:r>
      <w:r>
        <w:rPr>
          <w:color w:val="9CDCFE"/>
        </w:rPr>
        <w:tab/>
      </w:r>
      <w:r>
        <w:rPr>
          <w:color w:val="9CDCFE"/>
        </w:rPr>
        <w:tab/>
      </w:r>
      <w:r>
        <w:rPr>
          <w:color w:val="9CDCFE"/>
        </w:rPr>
        <w:tab/>
      </w:r>
      <w:r>
        <w:rPr>
          <w:color w:val="9CDCFE"/>
        </w:rPr>
        <w:tab/>
      </w:r>
      <w:r w:rsidRPr="00933C7A">
        <w:rPr>
          <w:color w:val="9CDCFE"/>
        </w:rPr>
        <w:t>style</w:t>
      </w:r>
      <w:r w:rsidRPr="00933C7A">
        <w:rPr>
          <w:color w:val="D4D4D4"/>
        </w:rPr>
        <w:t>.</w:t>
      </w:r>
      <w:r w:rsidRPr="00933C7A">
        <w:rPr>
          <w:color w:val="9CDCFE"/>
        </w:rPr>
        <w:t>borderColor</w:t>
      </w:r>
      <w:r w:rsidRPr="00933C7A">
        <w:rPr>
          <w:color w:val="D4D4D4"/>
        </w:rPr>
        <w:t xml:space="preserve"> == </w:t>
      </w:r>
      <w:r w:rsidRPr="00933C7A">
        <w:rPr>
          <w:color w:val="CE9178"/>
        </w:rPr>
        <w:t>"green"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    </w:t>
      </w:r>
      <w:r w:rsidRPr="00933C7A">
        <w:rPr>
          <w:color w:val="9CDCFE"/>
        </w:rPr>
        <w:t>countNumberValidInput</w:t>
      </w:r>
      <w:r w:rsidRPr="00933C7A">
        <w:rPr>
          <w:color w:val="D4D4D4"/>
        </w:rPr>
        <w:t>++;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if all input are valid, set ok = true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countNumberValidInput</w:t>
      </w:r>
      <w:r w:rsidRPr="00933C7A">
        <w:rPr>
          <w:color w:val="D4D4D4"/>
        </w:rPr>
        <w:t xml:space="preserve"> == </w:t>
      </w:r>
      <w:r w:rsidRPr="00933C7A">
        <w:rPr>
          <w:color w:val="9CDCFE"/>
        </w:rPr>
        <w:t>numberOfInput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message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status</w:t>
      </w:r>
      <w:r w:rsidRPr="00933C7A">
        <w:rPr>
          <w:color w:val="D4D4D4"/>
        </w:rPr>
        <w:t xml:space="preserve"> = </w:t>
      </w:r>
      <w:r w:rsidRPr="00933C7A">
        <w:rPr>
          <w:color w:val="569CD6"/>
        </w:rPr>
        <w:t>true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    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"error"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message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if statuc -&gt; call method showUserRegisted()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if</w:t>
      </w:r>
      <w:r w:rsidRPr="00933C7A">
        <w:rPr>
          <w:color w:val="D4D4D4"/>
        </w:rPr>
        <w:t>(</w:t>
      </w:r>
      <w:r w:rsidRPr="00933C7A">
        <w:rPr>
          <w:color w:val="9CDCFE"/>
        </w:rPr>
        <w:t>status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DCDCAA"/>
        </w:rPr>
        <w:t>showUserRegisted</w:t>
      </w:r>
      <w:r w:rsidRPr="00933C7A">
        <w:rPr>
          <w:color w:val="D4D4D4"/>
        </w:rPr>
        <w:t>();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}</w:t>
      </w:r>
    </w:p>
    <w:p w:rsidR="00933C7A" w:rsidRPr="00933C7A" w:rsidRDefault="00933C7A" w:rsidP="00933C7A">
      <w:pPr>
        <w:pStyle w:val="FACode"/>
        <w:rPr>
          <w:color w:val="D4D4D4"/>
        </w:rPr>
      </w:pP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/*</w:t>
      </w:r>
    </w:p>
    <w:p w:rsidR="00D25950" w:rsidRPr="00D25950" w:rsidRDefault="00933C7A" w:rsidP="00933C7A">
      <w:pPr>
        <w:pStyle w:val="FACode"/>
        <w:rPr>
          <w:color w:val="D4D4D4"/>
        </w:rPr>
      </w:pPr>
      <w:r w:rsidRPr="00933C7A">
        <w:t xml:space="preserve"> This function to create a header row for an existed table and </w:t>
      </w:r>
    </w:p>
    <w:p w:rsidR="00933C7A" w:rsidRPr="00933C7A" w:rsidRDefault="00D25950" w:rsidP="00933C7A">
      <w:pPr>
        <w:pStyle w:val="FACode"/>
        <w:rPr>
          <w:color w:val="D4D4D4"/>
        </w:rPr>
      </w:pPr>
      <w:r>
        <w:t xml:space="preserve"> </w:t>
      </w:r>
      <w:r w:rsidR="00933C7A" w:rsidRPr="00933C7A">
        <w:t>append data to it.</w:t>
      </w:r>
    </w:p>
    <w:p w:rsidR="00933C7A" w:rsidRPr="00300432" w:rsidRDefault="00933C7A" w:rsidP="00933C7A">
      <w:pPr>
        <w:pStyle w:val="FACode"/>
        <w:rPr>
          <w:color w:val="D4D4D4"/>
        </w:rPr>
      </w:pPr>
      <w:r w:rsidRPr="00933C7A">
        <w:lastRenderedPageBreak/>
        <w:t>*/</w:t>
      </w:r>
    </w:p>
    <w:p w:rsidR="00300432" w:rsidRPr="00933C7A" w:rsidRDefault="00300432" w:rsidP="00933C7A">
      <w:pPr>
        <w:pStyle w:val="FACode"/>
        <w:rPr>
          <w:color w:val="D4D4D4"/>
        </w:rPr>
      </w:pP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569CD6"/>
        </w:rPr>
        <w:t>function</w:t>
      </w:r>
      <w:r w:rsidRPr="00933C7A">
        <w:rPr>
          <w:color w:val="D4D4D4"/>
        </w:rPr>
        <w:t xml:space="preserve"> </w:t>
      </w:r>
      <w:r w:rsidRPr="00933C7A">
        <w:rPr>
          <w:color w:val="DCDCAA"/>
        </w:rPr>
        <w:t>showUserRegisted</w:t>
      </w:r>
      <w:r w:rsidRPr="00933C7A">
        <w:rPr>
          <w:color w:val="D4D4D4"/>
        </w:rPr>
        <w:t>()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get element tbody of table with id = tbl-result</w:t>
      </w:r>
    </w:p>
    <w:p w:rsidR="00AE0AE1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table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"tbl-result"</w:t>
      </w:r>
      <w:r w:rsidRPr="00933C7A">
        <w:rPr>
          <w:color w:val="D4D4D4"/>
        </w:rPr>
        <w:t>).</w:t>
      </w:r>
    </w:p>
    <w:p w:rsidR="00933C7A" w:rsidRPr="00933C7A" w:rsidRDefault="00AE0AE1" w:rsidP="00933C7A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933C7A" w:rsidRPr="00933C7A">
        <w:rPr>
          <w:color w:val="DCDCAA"/>
        </w:rPr>
        <w:t>getElementsByTagName</w:t>
      </w:r>
      <w:r w:rsidR="00933C7A" w:rsidRPr="00933C7A">
        <w:rPr>
          <w:color w:val="D4D4D4"/>
        </w:rPr>
        <w:t>(</w:t>
      </w:r>
      <w:r w:rsidR="00933C7A" w:rsidRPr="00933C7A">
        <w:rPr>
          <w:color w:val="CE9178"/>
        </w:rPr>
        <w:t>"tbody"</w:t>
      </w:r>
      <w:r w:rsidR="00933C7A" w:rsidRPr="00933C7A">
        <w:rPr>
          <w:color w:val="D4D4D4"/>
        </w:rPr>
        <w:t>)[</w:t>
      </w:r>
      <w:r w:rsidR="00933C7A" w:rsidRPr="00933C7A">
        <w:rPr>
          <w:color w:val="B5CEA8"/>
        </w:rPr>
        <w:t>0</w:t>
      </w:r>
      <w:r w:rsidR="00933C7A" w:rsidRPr="00933C7A">
        <w:rPr>
          <w:color w:val="D4D4D4"/>
        </w:rPr>
        <w:t>];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    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index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table</w:t>
      </w:r>
      <w:r w:rsidRPr="00933C7A">
        <w:rPr>
          <w:color w:val="D4D4D4"/>
        </w:rPr>
        <w:t>.</w:t>
      </w:r>
      <w:r w:rsidRPr="00933C7A">
        <w:rPr>
          <w:color w:val="9CDCFE"/>
        </w:rPr>
        <w:t>rows</w:t>
      </w:r>
      <w:r w:rsidRPr="00933C7A">
        <w:rPr>
          <w:color w:val="D4D4D4"/>
        </w:rPr>
        <w:t>.</w:t>
      </w:r>
      <w:r w:rsidRPr="00933C7A">
        <w:rPr>
          <w:color w:val="9CDCFE"/>
        </w:rPr>
        <w:t>length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if number rows of table == 0, insert th into thead of table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table</w:t>
      </w:r>
      <w:r w:rsidRPr="00933C7A">
        <w:rPr>
          <w:color w:val="D4D4D4"/>
        </w:rPr>
        <w:t>.</w:t>
      </w:r>
      <w:r w:rsidRPr="00933C7A">
        <w:rPr>
          <w:color w:val="9CDCFE"/>
        </w:rPr>
        <w:t>rows</w:t>
      </w:r>
      <w:r w:rsidRPr="00933C7A">
        <w:rPr>
          <w:color w:val="D4D4D4"/>
        </w:rPr>
        <w:t>.</w:t>
      </w:r>
      <w:r w:rsidRPr="00933C7A">
        <w:rPr>
          <w:color w:val="9CDCFE"/>
        </w:rPr>
        <w:t>length</w:t>
      </w:r>
      <w:r w:rsidRPr="00933C7A">
        <w:rPr>
          <w:color w:val="D4D4D4"/>
        </w:rPr>
        <w:t xml:space="preserve"> == </w:t>
      </w:r>
      <w:r w:rsidRPr="00933C7A">
        <w:rPr>
          <w:color w:val="B5CEA8"/>
        </w:rPr>
        <w:t>0</w:t>
      </w:r>
      <w:r w:rsidRPr="00933C7A">
        <w:rPr>
          <w:color w:val="D4D4D4"/>
        </w:rPr>
        <w:t>) {</w:t>
      </w:r>
    </w:p>
    <w:p w:rsidR="00AE0AE1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thead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"tbl-result"</w:t>
      </w:r>
      <w:r w:rsidRPr="00933C7A">
        <w:rPr>
          <w:color w:val="D4D4D4"/>
        </w:rPr>
        <w:t>).</w:t>
      </w:r>
    </w:p>
    <w:p w:rsidR="00933C7A" w:rsidRPr="00933C7A" w:rsidRDefault="00AE0AE1" w:rsidP="00933C7A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933C7A" w:rsidRPr="00933C7A">
        <w:rPr>
          <w:color w:val="DCDCAA"/>
        </w:rPr>
        <w:t>getElementsByTagName</w:t>
      </w:r>
      <w:r w:rsidR="00933C7A" w:rsidRPr="00933C7A">
        <w:rPr>
          <w:color w:val="D4D4D4"/>
        </w:rPr>
        <w:t>(</w:t>
      </w:r>
      <w:r w:rsidR="00933C7A" w:rsidRPr="00933C7A">
        <w:rPr>
          <w:color w:val="CE9178"/>
        </w:rPr>
        <w:t>"thead"</w:t>
      </w:r>
      <w:r w:rsidR="00933C7A" w:rsidRPr="00933C7A">
        <w:rPr>
          <w:color w:val="D4D4D4"/>
        </w:rPr>
        <w:t>)[</w:t>
      </w:r>
      <w:r w:rsidR="00933C7A" w:rsidRPr="00933C7A">
        <w:rPr>
          <w:color w:val="B5CEA8"/>
        </w:rPr>
        <w:t>0</w:t>
      </w:r>
      <w:r w:rsidR="00933C7A" w:rsidRPr="00933C7A">
        <w:rPr>
          <w:color w:val="D4D4D4"/>
        </w:rPr>
        <w:t>];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row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thead</w:t>
      </w:r>
      <w:r w:rsidRPr="00933C7A">
        <w:rPr>
          <w:color w:val="D4D4D4"/>
        </w:rPr>
        <w:t>.</w:t>
      </w:r>
      <w:r w:rsidRPr="00933C7A">
        <w:rPr>
          <w:color w:val="DCDCAA"/>
        </w:rPr>
        <w:t>insertRow</w:t>
      </w:r>
      <w:r w:rsidRPr="00933C7A">
        <w:rPr>
          <w:color w:val="D4D4D4"/>
        </w:rPr>
        <w:t>(</w:t>
      </w:r>
      <w:r w:rsidRPr="00933C7A">
        <w:rPr>
          <w:color w:val="B5CEA8"/>
        </w:rPr>
        <w:t>0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0</w:t>
      </w:r>
      <w:r w:rsidRPr="00933C7A">
        <w:rPr>
          <w:color w:val="D4D4D4"/>
        </w:rPr>
        <w:t>).</w:t>
      </w:r>
      <w:r w:rsidRPr="00933C7A">
        <w:rPr>
          <w:color w:val="9CDCFE"/>
        </w:rPr>
        <w:t>outerHTML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"&lt;th&gt;No&lt;/th&gt;"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1</w:t>
      </w:r>
      <w:r w:rsidRPr="00933C7A">
        <w:rPr>
          <w:color w:val="D4D4D4"/>
        </w:rPr>
        <w:t>).</w:t>
      </w:r>
      <w:r w:rsidRPr="00933C7A">
        <w:rPr>
          <w:color w:val="9CDCFE"/>
        </w:rPr>
        <w:t>outerHTML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"&lt;th&gt;First Name&lt;/th&gt;"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2</w:t>
      </w:r>
      <w:r w:rsidRPr="00933C7A">
        <w:rPr>
          <w:color w:val="D4D4D4"/>
        </w:rPr>
        <w:t>).</w:t>
      </w:r>
      <w:r w:rsidRPr="00933C7A">
        <w:rPr>
          <w:color w:val="9CDCFE"/>
        </w:rPr>
        <w:t>outerHTML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"&lt;th&gt;Last Name&lt;/th&gt;"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3</w:t>
      </w:r>
      <w:r w:rsidRPr="00933C7A">
        <w:rPr>
          <w:color w:val="D4D4D4"/>
        </w:rPr>
        <w:t>).</w:t>
      </w:r>
      <w:r w:rsidRPr="00933C7A">
        <w:rPr>
          <w:color w:val="9CDCFE"/>
        </w:rPr>
        <w:t>outerHTML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"&lt;th&gt;Email&lt;/th&gt;"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4</w:t>
      </w:r>
      <w:r w:rsidRPr="00933C7A">
        <w:rPr>
          <w:color w:val="D4D4D4"/>
        </w:rPr>
        <w:t>).</w:t>
      </w:r>
      <w:r w:rsidRPr="00933C7A">
        <w:rPr>
          <w:color w:val="9CDCFE"/>
        </w:rPr>
        <w:t>outerHTML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"&lt;th&gt;Username&lt;/th&gt;"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t>// insert user registed rows into table result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row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table</w:t>
      </w:r>
      <w:r w:rsidRPr="00933C7A">
        <w:rPr>
          <w:color w:val="D4D4D4"/>
        </w:rPr>
        <w:t>.</w:t>
      </w:r>
      <w:r w:rsidRPr="00933C7A">
        <w:rPr>
          <w:color w:val="DCDCAA"/>
        </w:rPr>
        <w:t>insertRow</w:t>
      </w:r>
      <w:r w:rsidRPr="00933C7A">
        <w:rPr>
          <w:color w:val="D4D4D4"/>
        </w:rPr>
        <w:t>(</w:t>
      </w:r>
      <w:r w:rsidRPr="00933C7A">
        <w:rPr>
          <w:color w:val="9CDCFE"/>
        </w:rPr>
        <w:t>table</w:t>
      </w:r>
      <w:r w:rsidRPr="00933C7A">
        <w:rPr>
          <w:color w:val="D4D4D4"/>
        </w:rPr>
        <w:t>.</w:t>
      </w:r>
      <w:r w:rsidRPr="00933C7A">
        <w:rPr>
          <w:color w:val="9CDCFE"/>
        </w:rPr>
        <w:t>rows</w:t>
      </w:r>
      <w:r w:rsidRPr="00933C7A">
        <w:rPr>
          <w:color w:val="D4D4D4"/>
        </w:rPr>
        <w:t>.</w:t>
      </w:r>
      <w:r w:rsidRPr="00933C7A">
        <w:rPr>
          <w:color w:val="9CDCFE"/>
        </w:rPr>
        <w:t>length</w:t>
      </w:r>
      <w:r w:rsidRPr="00933C7A">
        <w:rPr>
          <w:color w:val="D4D4D4"/>
        </w:rPr>
        <w:t>);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0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++</w:t>
      </w:r>
      <w:r w:rsidRPr="00933C7A">
        <w:rPr>
          <w:color w:val="9CDCFE"/>
        </w:rPr>
        <w:t>index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1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"firstName"</w:t>
      </w:r>
      <w:r w:rsidRPr="00933C7A">
        <w:rPr>
          <w:color w:val="D4D4D4"/>
        </w:rPr>
        <w:t>).</w:t>
      </w:r>
      <w:r w:rsidRPr="00933C7A">
        <w:rPr>
          <w:color w:val="9CDCFE"/>
        </w:rPr>
        <w:t>value</w:t>
      </w:r>
      <w:r w:rsidRPr="00933C7A">
        <w:rPr>
          <w:color w:val="D4D4D4"/>
        </w:rPr>
        <w:t>;</w:t>
      </w:r>
    </w:p>
    <w:p w:rsidR="00F35167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2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</w:t>
      </w:r>
    </w:p>
    <w:p w:rsidR="00933C7A" w:rsidRPr="00933C7A" w:rsidRDefault="00F35167" w:rsidP="00933C7A">
      <w:pPr>
        <w:pStyle w:val="FACode"/>
        <w:rPr>
          <w:color w:val="D4D4D4"/>
        </w:rPr>
      </w:pPr>
      <w:r>
        <w:rPr>
          <w:color w:val="D4D4D4"/>
        </w:rPr>
        <w:tab/>
      </w:r>
      <w:r>
        <w:rPr>
          <w:color w:val="D4D4D4"/>
        </w:rPr>
        <w:tab/>
      </w:r>
      <w:r>
        <w:rPr>
          <w:color w:val="D4D4D4"/>
        </w:rPr>
        <w:tab/>
      </w:r>
      <w:r w:rsidR="00933C7A" w:rsidRPr="00933C7A">
        <w:rPr>
          <w:color w:val="9CDCFE"/>
        </w:rPr>
        <w:t>document</w:t>
      </w:r>
      <w:r w:rsidR="00933C7A" w:rsidRPr="00933C7A">
        <w:rPr>
          <w:color w:val="D4D4D4"/>
        </w:rPr>
        <w:t>.</w:t>
      </w:r>
      <w:r w:rsidR="00933C7A" w:rsidRPr="00933C7A">
        <w:rPr>
          <w:color w:val="DCDCAA"/>
        </w:rPr>
        <w:t>getElementsByClassName</w:t>
      </w:r>
      <w:r w:rsidR="00933C7A" w:rsidRPr="00933C7A">
        <w:rPr>
          <w:color w:val="D4D4D4"/>
        </w:rPr>
        <w:t>(</w:t>
      </w:r>
      <w:r w:rsidR="00933C7A" w:rsidRPr="00933C7A">
        <w:rPr>
          <w:color w:val="CE9178"/>
        </w:rPr>
        <w:t>"lastName"</w:t>
      </w:r>
      <w:r w:rsidR="00933C7A" w:rsidRPr="00933C7A">
        <w:rPr>
          <w:color w:val="D4D4D4"/>
        </w:rPr>
        <w:t>)[</w:t>
      </w:r>
      <w:r w:rsidR="00933C7A" w:rsidRPr="00933C7A">
        <w:rPr>
          <w:color w:val="B5CEA8"/>
        </w:rPr>
        <w:t>0</w:t>
      </w:r>
      <w:r w:rsidR="00933C7A" w:rsidRPr="00933C7A">
        <w:rPr>
          <w:color w:val="D4D4D4"/>
        </w:rPr>
        <w:t>].</w:t>
      </w:r>
      <w:r w:rsidR="00933C7A" w:rsidRPr="00933C7A">
        <w:rPr>
          <w:color w:val="9CDCFE"/>
        </w:rPr>
        <w:t>value</w:t>
      </w:r>
      <w:r w:rsidR="00933C7A"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3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getElementsByTagName</w:t>
      </w:r>
      <w:r w:rsidRPr="00933C7A">
        <w:rPr>
          <w:color w:val="D4D4D4"/>
        </w:rPr>
        <w:t>(</w:t>
      </w:r>
      <w:r w:rsidRPr="00933C7A">
        <w:rPr>
          <w:color w:val="CE9178"/>
        </w:rPr>
        <w:t>"input"</w:t>
      </w:r>
      <w:r w:rsidRPr="00933C7A">
        <w:rPr>
          <w:color w:val="D4D4D4"/>
        </w:rPr>
        <w:t>)[</w:t>
      </w:r>
      <w:r w:rsidRPr="00933C7A">
        <w:rPr>
          <w:color w:val="B5CEA8"/>
        </w:rPr>
        <w:t>2</w:t>
      </w:r>
      <w:r w:rsidRPr="00933C7A">
        <w:rPr>
          <w:color w:val="D4D4D4"/>
        </w:rPr>
        <w:t>].</w:t>
      </w:r>
      <w:r w:rsidRPr="00933C7A">
        <w:rPr>
          <w:color w:val="9CDCFE"/>
        </w:rPr>
        <w:t>value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9CDCFE"/>
        </w:rPr>
        <w:t>row</w:t>
      </w:r>
      <w:r w:rsidRPr="00933C7A">
        <w:rPr>
          <w:color w:val="D4D4D4"/>
        </w:rPr>
        <w:t>.</w:t>
      </w:r>
      <w:r w:rsidRPr="00933C7A">
        <w:rPr>
          <w:color w:val="DCDCAA"/>
        </w:rPr>
        <w:t>insertCell</w:t>
      </w:r>
      <w:r w:rsidRPr="00933C7A">
        <w:rPr>
          <w:color w:val="D4D4D4"/>
        </w:rPr>
        <w:t>(</w:t>
      </w:r>
      <w:r w:rsidRPr="00933C7A">
        <w:rPr>
          <w:color w:val="B5CEA8"/>
        </w:rPr>
        <w:t>4</w:t>
      </w:r>
      <w:r w:rsidRPr="00933C7A">
        <w:rPr>
          <w:color w:val="D4D4D4"/>
        </w:rPr>
        <w:t>).</w:t>
      </w:r>
      <w:r w:rsidRPr="00933C7A">
        <w:rPr>
          <w:color w:val="9CDCFE"/>
        </w:rPr>
        <w:t>innerHTML</w:t>
      </w:r>
      <w:r w:rsidRPr="00933C7A">
        <w:rPr>
          <w:color w:val="D4D4D4"/>
        </w:rPr>
        <w:t xml:space="preserve"> = </w:t>
      </w:r>
      <w:r w:rsidRPr="00933C7A">
        <w:rPr>
          <w:color w:val="9CDCFE"/>
        </w:rPr>
        <w:t>document</w:t>
      </w:r>
      <w:r w:rsidRPr="00933C7A">
        <w:rPr>
          <w:color w:val="D4D4D4"/>
        </w:rPr>
        <w:t>.</w:t>
      </w:r>
      <w:r w:rsidRPr="00933C7A">
        <w:rPr>
          <w:color w:val="DCDCAA"/>
        </w:rPr>
        <w:t>getElementById</w:t>
      </w:r>
      <w:r w:rsidRPr="00933C7A">
        <w:rPr>
          <w:color w:val="D4D4D4"/>
        </w:rPr>
        <w:t>(</w:t>
      </w:r>
      <w:r w:rsidRPr="00933C7A">
        <w:rPr>
          <w:color w:val="CE9178"/>
        </w:rPr>
        <w:t>"userName"</w:t>
      </w:r>
      <w:r w:rsidRPr="00933C7A">
        <w:rPr>
          <w:color w:val="D4D4D4"/>
        </w:rPr>
        <w:t>).</w:t>
      </w:r>
      <w:r w:rsidRPr="00933C7A">
        <w:rPr>
          <w:color w:val="9CDCFE"/>
        </w:rPr>
        <w:t>value</w:t>
      </w:r>
      <w:r w:rsidRPr="00933C7A">
        <w:rPr>
          <w:color w:val="D4D4D4"/>
        </w:rPr>
        <w:t>;    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/*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 xml:space="preserve">    Check valid email.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*/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569CD6"/>
        </w:rPr>
        <w:t>function</w:t>
      </w:r>
      <w:r w:rsidRPr="00933C7A">
        <w:rPr>
          <w:color w:val="D4D4D4"/>
        </w:rPr>
        <w:t xml:space="preserve"> </w:t>
      </w:r>
      <w:r w:rsidRPr="00933C7A">
        <w:rPr>
          <w:color w:val="DCDCAA"/>
        </w:rPr>
        <w:t>validateEmail</w:t>
      </w:r>
      <w:r w:rsidRPr="00933C7A">
        <w:rPr>
          <w:color w:val="D4D4D4"/>
        </w:rPr>
        <w:t>(</w:t>
      </w:r>
      <w:r w:rsidRPr="00933C7A">
        <w:rPr>
          <w:color w:val="9CDCFE"/>
        </w:rPr>
        <w:t>email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  </w:t>
      </w:r>
      <w:r w:rsidRPr="00933C7A">
        <w:rPr>
          <w:color w:val="569CD6"/>
        </w:rPr>
        <w:t>var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re</w:t>
      </w:r>
      <w:r w:rsidRPr="00933C7A">
        <w:rPr>
          <w:color w:val="D4D4D4"/>
        </w:rPr>
        <w:t xml:space="preserve"> = </w:t>
      </w:r>
      <w:r w:rsidRPr="00933C7A">
        <w:rPr>
          <w:color w:val="D16969"/>
        </w:rPr>
        <w:t>/</w:t>
      </w:r>
      <w:r w:rsidRPr="00933C7A">
        <w:rPr>
          <w:color w:val="DCDCAA"/>
        </w:rPr>
        <w:t>^</w:t>
      </w:r>
      <w:r w:rsidRPr="00933C7A">
        <w:rPr>
          <w:color w:val="CE9178"/>
        </w:rPr>
        <w:t>(([^</w:t>
      </w:r>
      <w:r w:rsidRPr="00933C7A">
        <w:rPr>
          <w:color w:val="D16969"/>
        </w:rPr>
        <w:t>&lt;&gt;()[</w:t>
      </w:r>
      <w:r w:rsidRPr="00933C7A">
        <w:rPr>
          <w:color w:val="D7BA7D"/>
        </w:rPr>
        <w:t>\]\\</w:t>
      </w:r>
      <w:r w:rsidRPr="00933C7A">
        <w:rPr>
          <w:color w:val="D16969"/>
        </w:rPr>
        <w:t>.,;:\s@</w:t>
      </w:r>
      <w:r w:rsidRPr="00933C7A">
        <w:rPr>
          <w:color w:val="D7BA7D"/>
        </w:rPr>
        <w:t>\"</w:t>
      </w:r>
      <w:r w:rsidRPr="00933C7A">
        <w:rPr>
          <w:color w:val="CE9178"/>
        </w:rPr>
        <w:t>]</w:t>
      </w:r>
      <w:r w:rsidRPr="00933C7A">
        <w:rPr>
          <w:color w:val="D7BA7D"/>
        </w:rPr>
        <w:t>+</w:t>
      </w:r>
      <w:r w:rsidRPr="00933C7A">
        <w:rPr>
          <w:color w:val="CE9178"/>
        </w:rPr>
        <w:t>(</w:t>
      </w:r>
      <w:r w:rsidRPr="00933C7A">
        <w:rPr>
          <w:color w:val="D7BA7D"/>
        </w:rPr>
        <w:t>\.</w:t>
      </w:r>
      <w:r w:rsidRPr="00933C7A">
        <w:rPr>
          <w:color w:val="CE9178"/>
        </w:rPr>
        <w:t>[^</w:t>
      </w:r>
      <w:r w:rsidRPr="00933C7A">
        <w:rPr>
          <w:color w:val="D16969"/>
        </w:rPr>
        <w:t>&lt;&gt;()[</w:t>
      </w:r>
      <w:r w:rsidRPr="00933C7A">
        <w:rPr>
          <w:color w:val="D7BA7D"/>
        </w:rPr>
        <w:t>\]\\</w:t>
      </w:r>
      <w:r w:rsidRPr="00933C7A">
        <w:rPr>
          <w:color w:val="D16969"/>
        </w:rPr>
        <w:t>.,;:\s@</w:t>
      </w:r>
      <w:r w:rsidRPr="00933C7A">
        <w:rPr>
          <w:color w:val="D7BA7D"/>
        </w:rPr>
        <w:t>\"</w:t>
      </w:r>
      <w:r w:rsidRPr="00933C7A">
        <w:rPr>
          <w:color w:val="CE9178"/>
        </w:rPr>
        <w:t>]</w:t>
      </w:r>
      <w:r w:rsidRPr="00933C7A">
        <w:rPr>
          <w:color w:val="D7BA7D"/>
        </w:rPr>
        <w:t>+</w:t>
      </w:r>
      <w:r w:rsidRPr="00933C7A">
        <w:rPr>
          <w:color w:val="CE9178"/>
        </w:rPr>
        <w:t>)</w:t>
      </w:r>
      <w:r w:rsidRPr="00933C7A">
        <w:rPr>
          <w:color w:val="D7BA7D"/>
        </w:rPr>
        <w:t>*</w:t>
      </w:r>
      <w:r w:rsidRPr="00933C7A">
        <w:rPr>
          <w:color w:val="CE9178"/>
        </w:rPr>
        <w:t>)</w:t>
      </w:r>
      <w:r w:rsidRPr="00933C7A">
        <w:rPr>
          <w:color w:val="DCDCAA"/>
        </w:rPr>
        <w:t>|</w:t>
      </w:r>
      <w:r w:rsidRPr="00933C7A">
        <w:rPr>
          <w:color w:val="CE9178"/>
        </w:rPr>
        <w:t>(</w:t>
      </w:r>
      <w:r w:rsidRPr="00933C7A">
        <w:rPr>
          <w:color w:val="D7BA7D"/>
        </w:rPr>
        <w:t>\"</w:t>
      </w:r>
      <w:r w:rsidRPr="00933C7A">
        <w:rPr>
          <w:color w:val="D16969"/>
        </w:rPr>
        <w:t>.</w:t>
      </w:r>
      <w:r w:rsidRPr="00933C7A">
        <w:rPr>
          <w:color w:val="D7BA7D"/>
        </w:rPr>
        <w:t>+\"</w:t>
      </w:r>
      <w:r w:rsidRPr="00933C7A">
        <w:rPr>
          <w:color w:val="CE9178"/>
        </w:rPr>
        <w:t>))</w:t>
      </w:r>
      <w:r w:rsidRPr="00933C7A">
        <w:rPr>
          <w:color w:val="D16969"/>
        </w:rPr>
        <w:t>@</w:t>
      </w:r>
      <w:r w:rsidRPr="00933C7A">
        <w:rPr>
          <w:color w:val="CE9178"/>
        </w:rPr>
        <w:t>((</w:t>
      </w:r>
      <w:r w:rsidRPr="00933C7A">
        <w:rPr>
          <w:color w:val="D7BA7D"/>
        </w:rPr>
        <w:t>\[</w:t>
      </w:r>
      <w:r w:rsidRPr="00933C7A">
        <w:rPr>
          <w:color w:val="CE9178"/>
        </w:rPr>
        <w:t>[</w:t>
      </w:r>
      <w:r w:rsidRPr="00933C7A">
        <w:rPr>
          <w:color w:val="D16969"/>
        </w:rPr>
        <w:t>0-9</w:t>
      </w:r>
      <w:r w:rsidRPr="00933C7A">
        <w:rPr>
          <w:color w:val="CE9178"/>
        </w:rPr>
        <w:t>]</w:t>
      </w:r>
      <w:r w:rsidRPr="00933C7A">
        <w:rPr>
          <w:color w:val="D7BA7D"/>
        </w:rPr>
        <w:t>{1,3}\.</w:t>
      </w:r>
      <w:r w:rsidRPr="00933C7A">
        <w:rPr>
          <w:color w:val="CE9178"/>
        </w:rPr>
        <w:t>[</w:t>
      </w:r>
      <w:r w:rsidRPr="00933C7A">
        <w:rPr>
          <w:color w:val="D16969"/>
        </w:rPr>
        <w:t>0-9</w:t>
      </w:r>
      <w:r w:rsidRPr="00933C7A">
        <w:rPr>
          <w:color w:val="CE9178"/>
        </w:rPr>
        <w:t>]</w:t>
      </w:r>
      <w:r w:rsidRPr="00933C7A">
        <w:rPr>
          <w:color w:val="D7BA7D"/>
        </w:rPr>
        <w:t>{1,3}\.</w:t>
      </w:r>
      <w:r w:rsidRPr="00933C7A">
        <w:rPr>
          <w:color w:val="CE9178"/>
        </w:rPr>
        <w:t>[</w:t>
      </w:r>
      <w:r w:rsidRPr="00933C7A">
        <w:rPr>
          <w:color w:val="D16969"/>
        </w:rPr>
        <w:t>0-9</w:t>
      </w:r>
      <w:r w:rsidRPr="00933C7A">
        <w:rPr>
          <w:color w:val="CE9178"/>
        </w:rPr>
        <w:t>]</w:t>
      </w:r>
      <w:r w:rsidRPr="00933C7A">
        <w:rPr>
          <w:color w:val="D7BA7D"/>
        </w:rPr>
        <w:t>{1,3}\.</w:t>
      </w:r>
      <w:r w:rsidRPr="00933C7A">
        <w:rPr>
          <w:color w:val="CE9178"/>
        </w:rPr>
        <w:t>[</w:t>
      </w:r>
      <w:r w:rsidRPr="00933C7A">
        <w:rPr>
          <w:color w:val="D16969"/>
        </w:rPr>
        <w:t>0-9</w:t>
      </w:r>
      <w:r w:rsidRPr="00933C7A">
        <w:rPr>
          <w:color w:val="CE9178"/>
        </w:rPr>
        <w:t>]</w:t>
      </w:r>
      <w:r w:rsidRPr="00933C7A">
        <w:rPr>
          <w:color w:val="D7BA7D"/>
        </w:rPr>
        <w:t>{1,3}\]</w:t>
      </w:r>
      <w:r w:rsidRPr="00933C7A">
        <w:rPr>
          <w:color w:val="CE9178"/>
        </w:rPr>
        <w:t>)</w:t>
      </w:r>
      <w:r w:rsidRPr="00933C7A">
        <w:rPr>
          <w:color w:val="DCDCAA"/>
        </w:rPr>
        <w:t>|</w:t>
      </w:r>
      <w:r w:rsidRPr="00933C7A">
        <w:rPr>
          <w:color w:val="CE9178"/>
        </w:rPr>
        <w:t>(([</w:t>
      </w:r>
      <w:r w:rsidRPr="00933C7A">
        <w:rPr>
          <w:color w:val="D16969"/>
        </w:rPr>
        <w:t>a-zA-Z\-0-9</w:t>
      </w:r>
      <w:r w:rsidRPr="00933C7A">
        <w:rPr>
          <w:color w:val="CE9178"/>
        </w:rPr>
        <w:t>]</w:t>
      </w:r>
      <w:r w:rsidRPr="00933C7A">
        <w:rPr>
          <w:color w:val="D7BA7D"/>
        </w:rPr>
        <w:t>+\.</w:t>
      </w:r>
      <w:r w:rsidRPr="00933C7A">
        <w:rPr>
          <w:color w:val="CE9178"/>
        </w:rPr>
        <w:t>)</w:t>
      </w:r>
      <w:r w:rsidRPr="00933C7A">
        <w:rPr>
          <w:color w:val="D7BA7D"/>
        </w:rPr>
        <w:t>+</w:t>
      </w:r>
      <w:r w:rsidRPr="00933C7A">
        <w:rPr>
          <w:color w:val="CE9178"/>
        </w:rPr>
        <w:t>[</w:t>
      </w:r>
      <w:r w:rsidRPr="00933C7A">
        <w:rPr>
          <w:color w:val="D16969"/>
        </w:rPr>
        <w:t>a-zA-Z</w:t>
      </w:r>
      <w:r w:rsidRPr="00933C7A">
        <w:rPr>
          <w:color w:val="CE9178"/>
        </w:rPr>
        <w:t>]</w:t>
      </w:r>
      <w:r w:rsidRPr="00933C7A">
        <w:rPr>
          <w:color w:val="D7BA7D"/>
        </w:rPr>
        <w:t>{2,}</w:t>
      </w:r>
      <w:r w:rsidRPr="00933C7A">
        <w:rPr>
          <w:color w:val="CE9178"/>
        </w:rPr>
        <w:t>))</w:t>
      </w:r>
      <w:r w:rsidRPr="00933C7A">
        <w:rPr>
          <w:color w:val="DCDCAA"/>
        </w:rPr>
        <w:t>$</w:t>
      </w:r>
      <w:r w:rsidRPr="00933C7A">
        <w:rPr>
          <w:color w:val="D16969"/>
        </w:rPr>
        <w:t>/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  </w:t>
      </w:r>
      <w:r w:rsidRPr="00933C7A">
        <w:rPr>
          <w:color w:val="C586C0"/>
        </w:rPr>
        <w:t>return</w:t>
      </w:r>
      <w:r w:rsidRPr="00933C7A">
        <w:rPr>
          <w:color w:val="D4D4D4"/>
        </w:rPr>
        <w:t xml:space="preserve"> </w:t>
      </w:r>
      <w:r w:rsidRPr="00933C7A">
        <w:rPr>
          <w:color w:val="9CDCFE"/>
        </w:rPr>
        <w:t>re</w:t>
      </w:r>
      <w:r w:rsidRPr="00933C7A">
        <w:rPr>
          <w:color w:val="D4D4D4"/>
        </w:rPr>
        <w:t>.</w:t>
      </w:r>
      <w:r w:rsidRPr="00933C7A">
        <w:rPr>
          <w:color w:val="DCDCAA"/>
        </w:rPr>
        <w:t>test</w:t>
      </w:r>
      <w:r w:rsidRPr="00933C7A">
        <w:rPr>
          <w:color w:val="D4D4D4"/>
        </w:rPr>
        <w:t>(</w:t>
      </w:r>
      <w:r w:rsidRPr="00933C7A">
        <w:rPr>
          <w:color w:val="9CDCFE"/>
        </w:rPr>
        <w:t>email</w:t>
      </w:r>
      <w:r w:rsidRPr="00933C7A">
        <w:rPr>
          <w:color w:val="D4D4D4"/>
        </w:rPr>
        <w:t>);</w:t>
      </w:r>
    </w:p>
    <w:p w:rsidR="00933C7A" w:rsidRPr="00BB237D" w:rsidRDefault="00933C7A" w:rsidP="00BB237D">
      <w:pPr>
        <w:pStyle w:val="FACode"/>
        <w:rPr>
          <w:color w:val="D4D4D4"/>
        </w:rPr>
      </w:pPr>
      <w:r w:rsidRPr="00933C7A">
        <w:rPr>
          <w:color w:val="D4D4D4"/>
        </w:rPr>
        <w:t>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/*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 xml:space="preserve">    Change border to an element.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t>*/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569CD6"/>
        </w:rPr>
        <w:t>function</w:t>
      </w:r>
      <w:r w:rsidRPr="00933C7A">
        <w:rPr>
          <w:color w:val="D4D4D4"/>
        </w:rPr>
        <w:t xml:space="preserve"> </w:t>
      </w:r>
      <w:r w:rsidRPr="00933C7A">
        <w:rPr>
          <w:color w:val="DCDCAA"/>
        </w:rPr>
        <w:t>setBorderColor</w:t>
      </w:r>
      <w:r w:rsidRPr="00933C7A">
        <w:rPr>
          <w:color w:val="D4D4D4"/>
        </w:rPr>
        <w:t>(</w:t>
      </w:r>
      <w:r w:rsidRPr="00933C7A">
        <w:rPr>
          <w:color w:val="9CDCFE"/>
        </w:rPr>
        <w:t>element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</w:t>
      </w:r>
      <w:r w:rsidRPr="00933C7A">
        <w:rPr>
          <w:color w:val="C586C0"/>
        </w:rPr>
        <w:t>if</w:t>
      </w:r>
      <w:r w:rsidRPr="00933C7A">
        <w:rPr>
          <w:color w:val="D4D4D4"/>
        </w:rPr>
        <w:t xml:space="preserve"> (</w:t>
      </w:r>
      <w:r w:rsidRPr="00933C7A">
        <w:rPr>
          <w:color w:val="9CDCFE"/>
        </w:rPr>
        <w:t>element</w:t>
      </w:r>
      <w:r w:rsidRPr="00933C7A">
        <w:rPr>
          <w:color w:val="D4D4D4"/>
        </w:rPr>
        <w:t>.</w:t>
      </w:r>
      <w:r w:rsidRPr="00933C7A">
        <w:rPr>
          <w:color w:val="9CDCFE"/>
        </w:rPr>
        <w:t>value</w:t>
      </w:r>
      <w:r w:rsidRPr="00933C7A">
        <w:rPr>
          <w:color w:val="D4D4D4"/>
        </w:rPr>
        <w:t xml:space="preserve"> == </w:t>
      </w:r>
      <w:r w:rsidRPr="00933C7A">
        <w:rPr>
          <w:color w:val="CE9178"/>
        </w:rPr>
        <w:t>""</w:t>
      </w:r>
      <w:r w:rsidRPr="00933C7A">
        <w:rPr>
          <w:color w:val="D4D4D4"/>
        </w:rPr>
        <w:t>)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element</w:t>
      </w:r>
      <w:r w:rsidRPr="00933C7A">
        <w:rPr>
          <w:color w:val="D4D4D4"/>
        </w:rPr>
        <w:t>.</w:t>
      </w:r>
      <w:r w:rsidRPr="00933C7A">
        <w:rPr>
          <w:color w:val="9CDCFE"/>
        </w:rPr>
        <w:t>style</w:t>
      </w:r>
      <w:r w:rsidRPr="00933C7A">
        <w:rPr>
          <w:color w:val="D4D4D4"/>
        </w:rPr>
        <w:t>.</w:t>
      </w:r>
      <w:r w:rsidRPr="00933C7A">
        <w:rPr>
          <w:color w:val="9CDCFE"/>
        </w:rPr>
        <w:t>borderColor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"red"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 xml:space="preserve">    } </w:t>
      </w:r>
      <w:r w:rsidRPr="00933C7A">
        <w:rPr>
          <w:color w:val="C586C0"/>
        </w:rPr>
        <w:t>else</w:t>
      </w:r>
      <w:r w:rsidRPr="00933C7A">
        <w:rPr>
          <w:color w:val="D4D4D4"/>
        </w:rPr>
        <w:t xml:space="preserve"> {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    </w:t>
      </w:r>
      <w:r w:rsidRPr="00933C7A">
        <w:rPr>
          <w:color w:val="9CDCFE"/>
        </w:rPr>
        <w:t>element</w:t>
      </w:r>
      <w:r w:rsidRPr="00933C7A">
        <w:rPr>
          <w:color w:val="D4D4D4"/>
        </w:rPr>
        <w:t>.</w:t>
      </w:r>
      <w:r w:rsidRPr="00933C7A">
        <w:rPr>
          <w:color w:val="9CDCFE"/>
        </w:rPr>
        <w:t>style</w:t>
      </w:r>
      <w:r w:rsidRPr="00933C7A">
        <w:rPr>
          <w:color w:val="D4D4D4"/>
        </w:rPr>
        <w:t>.</w:t>
      </w:r>
      <w:r w:rsidRPr="00933C7A">
        <w:rPr>
          <w:color w:val="9CDCFE"/>
        </w:rPr>
        <w:t>borderColor</w:t>
      </w:r>
      <w:r w:rsidRPr="00933C7A">
        <w:rPr>
          <w:color w:val="D4D4D4"/>
        </w:rPr>
        <w:t xml:space="preserve"> = </w:t>
      </w:r>
      <w:r w:rsidRPr="00933C7A">
        <w:rPr>
          <w:color w:val="CE9178"/>
        </w:rPr>
        <w:t>"green"</w:t>
      </w:r>
      <w:r w:rsidRPr="00933C7A">
        <w:rPr>
          <w:color w:val="D4D4D4"/>
        </w:rPr>
        <w:t>;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    }</w:t>
      </w:r>
    </w:p>
    <w:p w:rsidR="00933C7A" w:rsidRPr="00933C7A" w:rsidRDefault="00933C7A" w:rsidP="00933C7A">
      <w:pPr>
        <w:pStyle w:val="FACode"/>
        <w:rPr>
          <w:color w:val="D4D4D4"/>
        </w:rPr>
      </w:pPr>
      <w:r w:rsidRPr="00933C7A">
        <w:rPr>
          <w:color w:val="D4D4D4"/>
        </w:rPr>
        <w:t>}</w:t>
      </w:r>
    </w:p>
    <w:p w:rsidR="001C3DE0" w:rsidRPr="00CE6FF2" w:rsidRDefault="001C3DE0" w:rsidP="000D4B78">
      <w:pPr>
        <w:rPr>
          <w:b/>
          <w:i/>
          <w:sz w:val="2"/>
          <w:lang w:val="en-GB"/>
        </w:rPr>
      </w:pPr>
    </w:p>
    <w:p w:rsidR="00B94F74" w:rsidRDefault="00B94F74" w:rsidP="000D4B78">
      <w:pPr>
        <w:rPr>
          <w:b/>
          <w:i/>
          <w:sz w:val="20"/>
          <w:lang w:val="en-GB"/>
        </w:rPr>
      </w:pPr>
    </w:p>
    <w:p w:rsidR="000D4B78" w:rsidRPr="007B1B75" w:rsidRDefault="000D4B78" w:rsidP="000D4B78">
      <w:pPr>
        <w:rPr>
          <w:sz w:val="20"/>
          <w:lang w:val="en-GB"/>
        </w:rPr>
      </w:pPr>
      <w:r w:rsidRPr="007B1B75">
        <w:rPr>
          <w:b/>
          <w:i/>
          <w:sz w:val="20"/>
          <w:lang w:val="en-GB"/>
        </w:rPr>
        <w:t>Layout màn hình khi validate:</w:t>
      </w:r>
    </w:p>
    <w:p w:rsidR="000D4B78" w:rsidRDefault="000D4B78" w:rsidP="000D4B78">
      <w:pPr>
        <w:jc w:val="center"/>
        <w:rPr>
          <w:noProof/>
        </w:rPr>
      </w:pPr>
      <w:r w:rsidRPr="00BB34D3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3AF11DC" wp14:editId="0DC0DD6C">
            <wp:extent cx="4033777" cy="3200400"/>
            <wp:effectExtent l="76200" t="38100" r="81280" b="11430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1866" cy="32147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B78" w:rsidRPr="000D4B78" w:rsidRDefault="000D4B78" w:rsidP="000D4B78">
      <w:pPr>
        <w:spacing w:before="240"/>
        <w:jc w:val="center"/>
        <w:rPr>
          <w:rFonts w:cs="Arial"/>
          <w:i/>
          <w:sz w:val="20"/>
          <w:lang w:val="en-GB"/>
        </w:rPr>
      </w:pPr>
      <w:r w:rsidRPr="000D4B78">
        <w:rPr>
          <w:rFonts w:cs="Arial"/>
          <w:i/>
          <w:sz w:val="20"/>
        </w:rPr>
        <w:t>Screen 01_Layout 0</w:t>
      </w:r>
      <w:r w:rsidRPr="000D4B78">
        <w:rPr>
          <w:rFonts w:cs="Arial"/>
          <w:i/>
          <w:sz w:val="20"/>
          <w:lang w:val="en-GB"/>
        </w:rPr>
        <w:t>2</w:t>
      </w:r>
    </w:p>
    <w:p w:rsidR="000D4B78" w:rsidRDefault="000D4B78" w:rsidP="000D4B78">
      <w:pPr>
        <w:jc w:val="center"/>
      </w:pPr>
      <w:r>
        <w:rPr>
          <w:noProof/>
          <w:lang w:val="en-US"/>
        </w:rPr>
        <w:drawing>
          <wp:inline distT="0" distB="0" distL="0" distR="0" wp14:anchorId="47EDB41F" wp14:editId="18DF4ACB">
            <wp:extent cx="3927293" cy="3098800"/>
            <wp:effectExtent l="57150" t="57150" r="111760" b="1206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9959" cy="3100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4B78" w:rsidRPr="000D4B78" w:rsidRDefault="000D4B78" w:rsidP="000D4B78">
      <w:pPr>
        <w:jc w:val="center"/>
        <w:rPr>
          <w:i/>
          <w:sz w:val="20"/>
          <w:lang w:val="en-US"/>
        </w:rPr>
      </w:pPr>
      <w:r w:rsidRPr="000D4B78">
        <w:rPr>
          <w:i/>
          <w:sz w:val="20"/>
        </w:rPr>
        <w:t>Screen 01_Layout 03</w:t>
      </w:r>
    </w:p>
    <w:p w:rsidR="001C00CB" w:rsidRDefault="001C00CB" w:rsidP="001C00CB">
      <w:pPr>
        <w:jc w:val="center"/>
        <w:rPr>
          <w:rFonts w:cs="Arial"/>
          <w:i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C707B4" wp14:editId="449D7F45">
            <wp:extent cx="4260850" cy="3224045"/>
            <wp:effectExtent l="114300" t="57150" r="63500" b="1098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377" cy="32259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773D" w:rsidRPr="00BE773D" w:rsidRDefault="00BE773D" w:rsidP="001C00CB">
      <w:pPr>
        <w:jc w:val="center"/>
        <w:rPr>
          <w:rFonts w:cs="Arial"/>
          <w:i/>
          <w:sz w:val="20"/>
          <w:szCs w:val="20"/>
          <w:lang w:val="en-US"/>
        </w:rPr>
      </w:pPr>
      <w:r w:rsidRPr="00BE773D">
        <w:rPr>
          <w:rFonts w:cs="Arial"/>
          <w:i/>
          <w:sz w:val="20"/>
          <w:szCs w:val="20"/>
          <w:lang w:val="en-US"/>
        </w:rPr>
        <w:t>Screen 01_Layout 04</w:t>
      </w:r>
    </w:p>
    <w:p w:rsidR="0085458E" w:rsidRDefault="0085458E" w:rsidP="0085458E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Step4: Tạo servlet class và cấu hình</w:t>
      </w:r>
    </w:p>
    <w:p w:rsidR="001B73A7" w:rsidRDefault="001B73A7" w:rsidP="001B73A7">
      <w:pPr>
        <w:rPr>
          <w:rFonts w:cs="Arial"/>
          <w:sz w:val="20"/>
          <w:szCs w:val="20"/>
          <w:lang w:val="en-GB"/>
        </w:rPr>
      </w:pPr>
      <w:r w:rsidRPr="00141777">
        <w:rPr>
          <w:rFonts w:cs="Arial"/>
          <w:sz w:val="20"/>
          <w:szCs w:val="20"/>
          <w:lang w:val="en-GB"/>
        </w:rPr>
        <w:t>Tạo</w:t>
      </w:r>
      <w:r>
        <w:rPr>
          <w:rFonts w:cs="Arial"/>
          <w:sz w:val="20"/>
          <w:szCs w:val="20"/>
          <w:lang w:val="en-GB"/>
        </w:rPr>
        <w:t xml:space="preserve"> lớp </w:t>
      </w:r>
      <w:r w:rsidRPr="00141777">
        <w:rPr>
          <w:rFonts w:cs="Arial"/>
          <w:b/>
          <w:sz w:val="20"/>
          <w:szCs w:val="20"/>
          <w:lang w:val="en-GB"/>
        </w:rPr>
        <w:t>User</w:t>
      </w:r>
      <w:r>
        <w:rPr>
          <w:rFonts w:cs="Arial"/>
          <w:sz w:val="20"/>
          <w:szCs w:val="20"/>
          <w:lang w:val="en-GB"/>
        </w:rPr>
        <w:t xml:space="preserve"> trong package </w:t>
      </w:r>
      <w:r w:rsidRPr="00141777">
        <w:rPr>
          <w:rFonts w:cs="Arial"/>
          <w:b/>
          <w:sz w:val="20"/>
          <w:szCs w:val="20"/>
          <w:lang w:val="en-GB"/>
        </w:rPr>
        <w:t>fa.training.entities</w:t>
      </w:r>
      <w:r>
        <w:rPr>
          <w:rFonts w:cs="Arial"/>
          <w:sz w:val="20"/>
          <w:szCs w:val="20"/>
          <w:lang w:val="en-GB"/>
        </w:rPr>
        <w:t xml:space="preserve"> như sau:</w:t>
      </w:r>
    </w:p>
    <w:p w:rsidR="001B73A7" w:rsidRPr="00141777" w:rsidRDefault="001B73A7" w:rsidP="001B73A7">
      <w:pPr>
        <w:jc w:val="center"/>
        <w:rPr>
          <w:rFonts w:cs="Arial"/>
          <w:sz w:val="20"/>
          <w:szCs w:val="20"/>
          <w:lang w:val="en-GB"/>
        </w:rPr>
      </w:pPr>
      <w:r>
        <w:rPr>
          <w:noProof/>
          <w:lang w:val="en-US"/>
        </w:rPr>
        <w:drawing>
          <wp:inline distT="0" distB="0" distL="0" distR="0" wp14:anchorId="5842A4D2" wp14:editId="0FB9E575">
            <wp:extent cx="4533724" cy="4178300"/>
            <wp:effectExtent l="57150" t="57150" r="114935" b="1079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9934" cy="4184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6FF2" w:rsidRDefault="00CE6FF2" w:rsidP="00BE773D">
      <w:pPr>
        <w:rPr>
          <w:rFonts w:cs="Arial"/>
          <w:b/>
          <w:bCs/>
          <w:sz w:val="20"/>
          <w:szCs w:val="20"/>
          <w:lang w:val="en-GB"/>
        </w:rPr>
      </w:pPr>
    </w:p>
    <w:p w:rsidR="00B50DA4" w:rsidRDefault="00B50DA4" w:rsidP="004B14CB">
      <w:pPr>
        <w:pStyle w:val="ListParagraph"/>
        <w:numPr>
          <w:ilvl w:val="0"/>
          <w:numId w:val="17"/>
        </w:numPr>
        <w:spacing w:before="120" w:line="360" w:lineRule="auto"/>
        <w:ind w:left="425" w:hanging="357"/>
        <w:contextualSpacing w:val="0"/>
        <w:jc w:val="both"/>
        <w:rPr>
          <w:rFonts w:cs="Arial"/>
          <w:bCs/>
          <w:sz w:val="20"/>
          <w:szCs w:val="20"/>
          <w:lang w:val="en-GB"/>
        </w:rPr>
      </w:pPr>
      <w:r w:rsidRPr="00CE6FF2">
        <w:rPr>
          <w:rFonts w:cs="Arial"/>
          <w:bCs/>
          <w:sz w:val="20"/>
          <w:szCs w:val="20"/>
          <w:lang w:val="en-GB"/>
        </w:rPr>
        <w:lastRenderedPageBreak/>
        <w:t xml:space="preserve">Tạo một Servlet có tên </w:t>
      </w:r>
      <w:r w:rsidRPr="00CE6FF2">
        <w:rPr>
          <w:rFonts w:cs="Arial"/>
          <w:b/>
          <w:bCs/>
          <w:sz w:val="20"/>
          <w:szCs w:val="20"/>
          <w:lang w:val="en-GB"/>
        </w:rPr>
        <w:t>RegisterServlet</w:t>
      </w:r>
      <w:r w:rsidRPr="00CE6FF2">
        <w:rPr>
          <w:rFonts w:cs="Arial"/>
          <w:bCs/>
          <w:sz w:val="20"/>
          <w:szCs w:val="20"/>
          <w:lang w:val="en-GB"/>
        </w:rPr>
        <w:t xml:space="preserve"> </w:t>
      </w:r>
      <w:r w:rsidR="007F57CF">
        <w:rPr>
          <w:rFonts w:cs="Arial"/>
          <w:bCs/>
          <w:sz w:val="20"/>
          <w:szCs w:val="20"/>
          <w:lang w:val="en-GB"/>
        </w:rPr>
        <w:t xml:space="preserve">trong package </w:t>
      </w:r>
      <w:r w:rsidR="007F57CF" w:rsidRPr="007F57CF">
        <w:rPr>
          <w:rFonts w:cs="Arial"/>
          <w:b/>
          <w:bCs/>
          <w:sz w:val="20"/>
          <w:szCs w:val="20"/>
          <w:lang w:val="en-GB"/>
        </w:rPr>
        <w:t>fa.training.servlet</w:t>
      </w:r>
      <w:r w:rsidR="007F57CF">
        <w:rPr>
          <w:rFonts w:cs="Arial"/>
          <w:bCs/>
          <w:sz w:val="20"/>
          <w:szCs w:val="20"/>
          <w:lang w:val="en-GB"/>
        </w:rPr>
        <w:t xml:space="preserve"> </w:t>
      </w:r>
      <w:r w:rsidRPr="00CE6FF2">
        <w:rPr>
          <w:rFonts w:cs="Arial"/>
          <w:bCs/>
          <w:sz w:val="20"/>
          <w:szCs w:val="20"/>
          <w:lang w:val="en-GB"/>
        </w:rPr>
        <w:t xml:space="preserve">và override phương thức </w:t>
      </w:r>
      <w:r w:rsidRPr="00CE6FF2">
        <w:rPr>
          <w:rFonts w:cs="Arial"/>
          <w:b/>
          <w:bCs/>
          <w:sz w:val="20"/>
          <w:szCs w:val="20"/>
          <w:lang w:val="en-GB"/>
        </w:rPr>
        <w:t>doPost()</w:t>
      </w:r>
      <w:r w:rsidRPr="00CE6FF2">
        <w:rPr>
          <w:rFonts w:cs="Arial"/>
          <w:bCs/>
          <w:sz w:val="20"/>
          <w:szCs w:val="20"/>
          <w:lang w:val="en-GB"/>
        </w:rPr>
        <w:t xml:space="preserve"> như sau:</w:t>
      </w:r>
    </w:p>
    <w:p w:rsidR="007F57CF" w:rsidRPr="007F57CF" w:rsidRDefault="007F57CF" w:rsidP="007F57CF">
      <w:pPr>
        <w:pStyle w:val="FACode2"/>
      </w:pPr>
      <w:r w:rsidRPr="007F57CF">
        <w:rPr>
          <w:color w:val="646464"/>
        </w:rPr>
        <w:t>@WebServlet</w:t>
      </w:r>
      <w:r w:rsidRPr="007F57CF">
        <w:t xml:space="preserve">(urlPatterns = </w:t>
      </w:r>
      <w:r w:rsidRPr="007F57CF">
        <w:rPr>
          <w:color w:val="2A00FF"/>
        </w:rPr>
        <w:t>"/register"</w:t>
      </w:r>
      <w:r w:rsidRPr="007F57CF">
        <w:t>)</w:t>
      </w:r>
    </w:p>
    <w:p w:rsidR="007F57CF" w:rsidRPr="007F57CF" w:rsidRDefault="007F57CF" w:rsidP="007F57CF">
      <w:pPr>
        <w:pStyle w:val="FACode2"/>
      </w:pPr>
      <w:r w:rsidRPr="007F57CF">
        <w:rPr>
          <w:b/>
          <w:bCs/>
          <w:color w:val="7F0055"/>
        </w:rPr>
        <w:t>public</w:t>
      </w:r>
      <w:r w:rsidRPr="007F57CF">
        <w:t xml:space="preserve"> </w:t>
      </w:r>
      <w:r w:rsidRPr="007F57CF">
        <w:rPr>
          <w:b/>
          <w:bCs/>
          <w:color w:val="7F0055"/>
        </w:rPr>
        <w:t>class</w:t>
      </w:r>
      <w:r w:rsidRPr="007F57CF">
        <w:t xml:space="preserve"> RegisterServlet </w:t>
      </w:r>
      <w:r w:rsidRPr="007F57CF">
        <w:rPr>
          <w:b/>
          <w:bCs/>
          <w:color w:val="7F0055"/>
        </w:rPr>
        <w:t>extends</w:t>
      </w:r>
      <w:r w:rsidRPr="007F57CF">
        <w:t xml:space="preserve"> HttpServlet {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</w:t>
      </w:r>
      <w:r w:rsidRPr="007F57CF">
        <w:rPr>
          <w:b/>
          <w:bCs/>
          <w:color w:val="7F0055"/>
        </w:rPr>
        <w:t>private</w:t>
      </w:r>
      <w:r w:rsidRPr="007F57CF">
        <w:t xml:space="preserve"> </w:t>
      </w:r>
      <w:r w:rsidRPr="007F57CF">
        <w:rPr>
          <w:b/>
          <w:bCs/>
          <w:color w:val="7F0055"/>
        </w:rPr>
        <w:t>static</w:t>
      </w:r>
      <w:r w:rsidRPr="007F57CF">
        <w:t xml:space="preserve"> </w:t>
      </w:r>
      <w:r w:rsidRPr="007F57CF">
        <w:rPr>
          <w:b/>
          <w:bCs/>
          <w:color w:val="7F0055"/>
        </w:rPr>
        <w:t>final</w:t>
      </w:r>
      <w:r w:rsidRPr="007F57CF">
        <w:t xml:space="preserve"> </w:t>
      </w:r>
      <w:r w:rsidRPr="007F57CF">
        <w:rPr>
          <w:b/>
          <w:bCs/>
          <w:color w:val="7F0055"/>
        </w:rPr>
        <w:t>long</w:t>
      </w:r>
      <w:r w:rsidRPr="007F57CF">
        <w:t xml:space="preserve"> </w:t>
      </w:r>
      <w:r w:rsidRPr="007F57CF">
        <w:rPr>
          <w:b/>
          <w:bCs/>
          <w:i/>
          <w:iCs/>
          <w:color w:val="0000C0"/>
        </w:rPr>
        <w:t>serialVersionUID</w:t>
      </w:r>
      <w:r w:rsidRPr="007F57CF">
        <w:t xml:space="preserve"> = 1L;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</w:t>
      </w:r>
      <w:r w:rsidRPr="007F57CF">
        <w:rPr>
          <w:color w:val="646464"/>
        </w:rPr>
        <w:t>@Override</w:t>
      </w:r>
    </w:p>
    <w:p w:rsidR="0016686B" w:rsidRDefault="007F57CF" w:rsidP="007F57CF">
      <w:pPr>
        <w:pStyle w:val="FACode2"/>
      </w:pPr>
      <w:r w:rsidRPr="007F57CF">
        <w:t xml:space="preserve">    </w:t>
      </w:r>
      <w:r w:rsidRPr="007F57CF">
        <w:rPr>
          <w:b/>
          <w:bCs/>
          <w:color w:val="7F0055"/>
        </w:rPr>
        <w:t>protected</w:t>
      </w:r>
      <w:r w:rsidRPr="007F57CF">
        <w:t xml:space="preserve"> </w:t>
      </w:r>
      <w:r w:rsidRPr="007F57CF">
        <w:rPr>
          <w:b/>
          <w:bCs/>
          <w:color w:val="7F0055"/>
        </w:rPr>
        <w:t>void</w:t>
      </w:r>
      <w:r w:rsidRPr="007F57CF">
        <w:t xml:space="preserve"> doPost(HttpServletRequest </w:t>
      </w:r>
      <w:r w:rsidRPr="007F57CF">
        <w:rPr>
          <w:color w:val="6A3E3E"/>
        </w:rPr>
        <w:t>request</w:t>
      </w:r>
      <w:r w:rsidRPr="007F57CF">
        <w:t xml:space="preserve">, </w:t>
      </w:r>
    </w:p>
    <w:p w:rsidR="007F57CF" w:rsidRPr="007F57CF" w:rsidRDefault="0016686B" w:rsidP="002C214F">
      <w:pPr>
        <w:pStyle w:val="FACode2"/>
      </w:pPr>
      <w:r>
        <w:tab/>
      </w:r>
      <w:r w:rsidR="007F57CF" w:rsidRPr="007F57CF">
        <w:t xml:space="preserve">HttpServletResponse </w:t>
      </w:r>
      <w:r w:rsidR="007F57CF" w:rsidRPr="0016686B">
        <w:rPr>
          <w:color w:val="6A3E3E"/>
        </w:rPr>
        <w:t>response</w:t>
      </w:r>
      <w:r w:rsidR="007F57CF" w:rsidRPr="007F57CF">
        <w:t xml:space="preserve">) </w:t>
      </w:r>
      <w:r w:rsidR="007F57CF" w:rsidRPr="0016686B">
        <w:rPr>
          <w:b/>
          <w:bCs/>
          <w:color w:val="7F0055"/>
        </w:rPr>
        <w:t>throws</w:t>
      </w:r>
      <w:r w:rsidR="007F57CF" w:rsidRPr="007F57CF">
        <w:t xml:space="preserve"> ServletException, IOException {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color w:val="3F7F5F"/>
        </w:rPr>
        <w:t>// Get data from the request using request.getParameter()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firstName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"firstName"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lastName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"lastName"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email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"email"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userName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"userName"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String </w:t>
      </w:r>
      <w:r w:rsidRPr="007F57CF">
        <w:rPr>
          <w:color w:val="6A3E3E"/>
        </w:rPr>
        <w:t>password</w:t>
      </w:r>
      <w:r w:rsidRPr="007F57CF">
        <w:t xml:space="preserve"> = </w:t>
      </w:r>
      <w:r w:rsidRPr="007F57CF">
        <w:rPr>
          <w:color w:val="6A3E3E"/>
        </w:rPr>
        <w:t>request</w:t>
      </w:r>
      <w:r w:rsidRPr="007F57CF">
        <w:t>.getParameter(</w:t>
      </w:r>
      <w:r w:rsidRPr="007F57CF">
        <w:rPr>
          <w:color w:val="2A00FF"/>
        </w:rPr>
        <w:t>"password"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color w:val="3F7F5F"/>
        </w:rPr>
        <w:t>// Set data for the user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highlight w:val="lightGray"/>
        </w:rPr>
        <w:t>User</w:t>
      </w:r>
      <w:r w:rsidRPr="007F57CF">
        <w:t xml:space="preserve"> </w:t>
      </w:r>
      <w:r w:rsidRPr="007F57CF">
        <w:rPr>
          <w:color w:val="6A3E3E"/>
        </w:rPr>
        <w:t>user</w:t>
      </w:r>
      <w:r w:rsidRPr="007F57CF">
        <w:t xml:space="preserve"> = </w:t>
      </w:r>
      <w:r w:rsidRPr="007F57CF">
        <w:rPr>
          <w:b/>
          <w:bCs/>
          <w:color w:val="7F0055"/>
        </w:rPr>
        <w:t>new</w:t>
      </w:r>
      <w:r w:rsidRPr="007F57CF">
        <w:t xml:space="preserve"> </w:t>
      </w:r>
      <w:r w:rsidRPr="007F57CF">
        <w:rPr>
          <w:highlight w:val="lightGray"/>
        </w:rPr>
        <w:t>User</w:t>
      </w:r>
      <w:r w:rsidRPr="007F57CF">
        <w:t>(</w:t>
      </w:r>
      <w:r w:rsidRPr="007F57CF">
        <w:rPr>
          <w:color w:val="6A3E3E"/>
        </w:rPr>
        <w:t>firstName</w:t>
      </w:r>
      <w:r w:rsidRPr="007F57CF">
        <w:t xml:space="preserve">, </w:t>
      </w:r>
      <w:r w:rsidRPr="007F57CF">
        <w:rPr>
          <w:color w:val="6A3E3E"/>
        </w:rPr>
        <w:t>lastName</w:t>
      </w:r>
      <w:r w:rsidRPr="007F57CF">
        <w:t xml:space="preserve">, </w:t>
      </w:r>
      <w:r w:rsidRPr="007F57CF">
        <w:rPr>
          <w:color w:val="6A3E3E"/>
        </w:rPr>
        <w:t>email</w:t>
      </w:r>
      <w:r w:rsidRPr="007F57CF">
        <w:t xml:space="preserve">, </w:t>
      </w:r>
      <w:r w:rsidRPr="007F57CF">
        <w:rPr>
          <w:color w:val="6A3E3E"/>
        </w:rPr>
        <w:t>userName</w:t>
      </w:r>
      <w:r w:rsidRPr="007F57CF">
        <w:t xml:space="preserve">, </w:t>
      </w:r>
      <w:r w:rsidRPr="007F57CF">
        <w:rPr>
          <w:color w:val="6A3E3E"/>
        </w:rPr>
        <w:t>password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</w:t>
      </w:r>
      <w:r w:rsidRPr="007F57CF">
        <w:rPr>
          <w:b/>
          <w:bCs/>
          <w:color w:val="7F0055"/>
        </w:rPr>
        <w:t>try</w:t>
      </w:r>
      <w:r w:rsidRPr="007F57CF">
        <w:t xml:space="preserve"> {</w:t>
      </w:r>
    </w:p>
    <w:p w:rsidR="007F57CF" w:rsidRPr="007F57CF" w:rsidRDefault="007F57CF" w:rsidP="007F57CF">
      <w:pPr>
        <w:pStyle w:val="FACode2"/>
      </w:pPr>
      <w:r w:rsidRPr="007F57CF">
        <w:t xml:space="preserve">            UserDao </w:t>
      </w:r>
      <w:r w:rsidRPr="007F57CF">
        <w:rPr>
          <w:color w:val="6A3E3E"/>
        </w:rPr>
        <w:t>userDao</w:t>
      </w:r>
      <w:r w:rsidRPr="007F57CF">
        <w:t xml:space="preserve"> = </w:t>
      </w:r>
      <w:r w:rsidRPr="007F57CF">
        <w:rPr>
          <w:b/>
          <w:bCs/>
          <w:color w:val="7F0055"/>
        </w:rPr>
        <w:t>new</w:t>
      </w:r>
      <w:r w:rsidRPr="007F57CF">
        <w:t xml:space="preserve"> UserDao();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="00BA0B6B">
        <w:rPr>
          <w:color w:val="3F7F5F"/>
        </w:rPr>
        <w:t>// C</w:t>
      </w:r>
      <w:r w:rsidRPr="007F57CF">
        <w:rPr>
          <w:color w:val="3F7F5F"/>
        </w:rPr>
        <w:t>all</w:t>
      </w:r>
      <w:r w:rsidR="00BA0B6B">
        <w:rPr>
          <w:color w:val="3F7F5F"/>
        </w:rPr>
        <w:t xml:space="preserve"> </w:t>
      </w:r>
      <w:r w:rsidRPr="007F57CF">
        <w:rPr>
          <w:color w:val="3F7F5F"/>
        </w:rPr>
        <w:t>registerUser</w:t>
      </w:r>
      <w:r w:rsidR="00BA0B6B">
        <w:rPr>
          <w:color w:val="3F7F5F"/>
        </w:rPr>
        <w:t>() method</w:t>
      </w:r>
      <w:r w:rsidRPr="007F57CF">
        <w:rPr>
          <w:color w:val="3F7F5F"/>
        </w:rPr>
        <w:t xml:space="preserve"> to insert user into DB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Pr="007F57CF">
        <w:rPr>
          <w:b/>
          <w:bCs/>
          <w:color w:val="7F0055"/>
        </w:rPr>
        <w:t>if</w:t>
      </w:r>
      <w:r w:rsidRPr="007F57CF">
        <w:t xml:space="preserve"> (</w:t>
      </w:r>
      <w:r w:rsidRPr="007F57CF">
        <w:rPr>
          <w:color w:val="6A3E3E"/>
        </w:rPr>
        <w:t>userDao</w:t>
      </w:r>
      <w:r w:rsidRPr="007F57CF">
        <w:t>.registerUser(</w:t>
      </w:r>
      <w:r w:rsidRPr="007F57CF">
        <w:rPr>
          <w:color w:val="6A3E3E"/>
        </w:rPr>
        <w:t>user</w:t>
      </w:r>
      <w:r w:rsidRPr="007F57CF">
        <w:t>)) {</w:t>
      </w:r>
    </w:p>
    <w:p w:rsidR="00BA0B6B" w:rsidRPr="00BA0B6B" w:rsidRDefault="007F57CF" w:rsidP="007F57CF">
      <w:pPr>
        <w:pStyle w:val="FACode2"/>
      </w:pPr>
      <w:r w:rsidRPr="007F57CF">
        <w:t xml:space="preserve">                </w:t>
      </w:r>
      <w:r w:rsidR="00BA0B6B">
        <w:rPr>
          <w:color w:val="3F7F5F"/>
        </w:rPr>
        <w:t xml:space="preserve">// </w:t>
      </w:r>
      <w:r w:rsidR="00BA0B6B">
        <w:rPr>
          <w:color w:val="3F7F5F"/>
        </w:rPr>
        <w:tab/>
        <w:t>S</w:t>
      </w:r>
      <w:r w:rsidRPr="007F57CF">
        <w:rPr>
          <w:color w:val="3F7F5F"/>
        </w:rPr>
        <w:t xml:space="preserve">end a attribute name as "userRegister" </w:t>
      </w:r>
    </w:p>
    <w:p w:rsidR="007F57CF" w:rsidRPr="007F57CF" w:rsidRDefault="00BA0B6B" w:rsidP="007F57CF">
      <w:pPr>
        <w:pStyle w:val="FACode2"/>
      </w:pP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</w:r>
      <w:r w:rsidR="007F57CF" w:rsidRPr="007F57CF">
        <w:rPr>
          <w:color w:val="3F7F5F"/>
        </w:rPr>
        <w:t>to register-user-process.jsp page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.setAttribute(</w:t>
      </w:r>
      <w:r w:rsidRPr="007F57CF">
        <w:rPr>
          <w:color w:val="2A00FF"/>
        </w:rPr>
        <w:t>"userRegister"</w:t>
      </w:r>
      <w:r w:rsidRPr="007F57CF">
        <w:t xml:space="preserve">, </w:t>
      </w:r>
      <w:r w:rsidRPr="007F57CF">
        <w:rPr>
          <w:color w:val="6A3E3E"/>
        </w:rPr>
        <w:t>user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="00BA0B6B">
        <w:rPr>
          <w:color w:val="3F7F5F"/>
        </w:rPr>
        <w:t>// F</w:t>
      </w:r>
      <w:r w:rsidRPr="007F57CF">
        <w:rPr>
          <w:color w:val="3F7F5F"/>
        </w:rPr>
        <w:t>orward to register-user-process.jsp page</w:t>
      </w:r>
    </w:p>
    <w:p w:rsidR="00BA0B6B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.getRequestDispatcher(</w:t>
      </w:r>
      <w:r w:rsidRPr="007F57CF">
        <w:rPr>
          <w:color w:val="2A00FF"/>
        </w:rPr>
        <w:t>"/views/login.jsp"</w:t>
      </w:r>
      <w:r w:rsidRPr="007F57CF">
        <w:t>).</w:t>
      </w:r>
    </w:p>
    <w:p w:rsidR="007F57CF" w:rsidRPr="007F57CF" w:rsidRDefault="00BA0B6B" w:rsidP="007F57CF">
      <w:pPr>
        <w:pStyle w:val="FACod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7CF" w:rsidRPr="007F57CF">
        <w:t>forward(</w:t>
      </w:r>
      <w:r w:rsidR="007F57CF" w:rsidRPr="007F57CF">
        <w:rPr>
          <w:color w:val="6A3E3E"/>
        </w:rPr>
        <w:t>request</w:t>
      </w:r>
      <w:r w:rsidR="007F57CF" w:rsidRPr="007F57CF">
        <w:t xml:space="preserve">, </w:t>
      </w:r>
      <w:r w:rsidR="007F57CF" w:rsidRPr="007F57CF">
        <w:rPr>
          <w:color w:val="6A3E3E"/>
        </w:rPr>
        <w:t>response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} </w:t>
      </w:r>
      <w:r w:rsidRPr="007F57CF">
        <w:rPr>
          <w:b/>
          <w:bCs/>
          <w:color w:val="7F0055"/>
        </w:rPr>
        <w:t>else</w:t>
      </w:r>
      <w:r w:rsidRPr="007F57CF">
        <w:t xml:space="preserve"> {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3F7F5F"/>
        </w:rPr>
        <w:t>// send a attribute name as "message" to register-user.jsp page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.setAttribute(</w:t>
      </w:r>
      <w:r w:rsidRPr="007F57CF">
        <w:rPr>
          <w:color w:val="2A00FF"/>
        </w:rPr>
        <w:t>"message"</w:t>
      </w:r>
      <w:r w:rsidRPr="007F57CF">
        <w:t>, Constants.</w:t>
      </w:r>
      <w:r w:rsidRPr="007F57CF">
        <w:rPr>
          <w:b/>
          <w:bCs/>
          <w:i/>
          <w:iCs/>
          <w:color w:val="0000C0"/>
        </w:rPr>
        <w:t>REGISTER_FAIL_MESSAGE</w:t>
      </w:r>
      <w:r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3F7F5F"/>
        </w:rPr>
        <w:t>// forward to register-user.jsp page</w:t>
      </w:r>
    </w:p>
    <w:p w:rsidR="00C935FF" w:rsidRDefault="007F57CF" w:rsidP="007F57CF">
      <w:pPr>
        <w:pStyle w:val="FACode2"/>
      </w:pPr>
      <w:r w:rsidRPr="007F57CF">
        <w:t xml:space="preserve">                </w:t>
      </w:r>
      <w:r w:rsidRPr="007F57CF">
        <w:rPr>
          <w:color w:val="6A3E3E"/>
        </w:rPr>
        <w:t>request</w:t>
      </w:r>
      <w:r w:rsidRPr="007F57CF">
        <w:t>.getRequestDispatcher(</w:t>
      </w:r>
      <w:r w:rsidRPr="007F57CF">
        <w:rPr>
          <w:color w:val="2A00FF"/>
        </w:rPr>
        <w:t>"/views/register-user.jsp"</w:t>
      </w:r>
      <w:r w:rsidRPr="007F57CF">
        <w:t>).</w:t>
      </w:r>
    </w:p>
    <w:p w:rsidR="007F57CF" w:rsidRPr="007F57CF" w:rsidRDefault="00C935FF" w:rsidP="007F57CF">
      <w:pPr>
        <w:pStyle w:val="FACode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57CF" w:rsidRPr="007F57CF">
        <w:t>forward(</w:t>
      </w:r>
      <w:r w:rsidR="007F57CF" w:rsidRPr="007F57CF">
        <w:rPr>
          <w:color w:val="6A3E3E"/>
        </w:rPr>
        <w:t>request</w:t>
      </w:r>
      <w:r w:rsidR="007F57CF" w:rsidRPr="007F57CF">
        <w:t xml:space="preserve">, </w:t>
      </w:r>
      <w:r w:rsidR="007F57CF" w:rsidRPr="007F57CF">
        <w:rPr>
          <w:color w:val="6A3E3E"/>
        </w:rPr>
        <w:t>response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    }</w:t>
      </w:r>
    </w:p>
    <w:p w:rsidR="007F57CF" w:rsidRPr="007F57CF" w:rsidRDefault="007F57CF" w:rsidP="007F57CF">
      <w:pPr>
        <w:pStyle w:val="FACode2"/>
      </w:pPr>
    </w:p>
    <w:p w:rsidR="007F57CF" w:rsidRPr="007F57CF" w:rsidRDefault="007F57CF" w:rsidP="007F57CF">
      <w:pPr>
        <w:pStyle w:val="FACode2"/>
      </w:pPr>
      <w:r w:rsidRPr="007F57CF">
        <w:t xml:space="preserve">        } </w:t>
      </w:r>
      <w:r w:rsidRPr="007F57CF">
        <w:rPr>
          <w:b/>
          <w:bCs/>
          <w:color w:val="7F0055"/>
        </w:rPr>
        <w:t>catch</w:t>
      </w:r>
      <w:r w:rsidRPr="007F57CF">
        <w:t xml:space="preserve"> (ClassNotFoundException | SQLException </w:t>
      </w:r>
      <w:r w:rsidRPr="007F57CF">
        <w:rPr>
          <w:color w:val="6A3E3E"/>
        </w:rPr>
        <w:t>e</w:t>
      </w:r>
      <w:r w:rsidRPr="007F57CF">
        <w:t>) {</w:t>
      </w:r>
    </w:p>
    <w:p w:rsidR="007F57CF" w:rsidRPr="007F57CF" w:rsidRDefault="007F57CF" w:rsidP="007F57CF">
      <w:pPr>
        <w:pStyle w:val="FACode2"/>
      </w:pPr>
      <w:r w:rsidRPr="007F57CF">
        <w:t xml:space="preserve">            </w:t>
      </w:r>
      <w:r w:rsidRPr="007F57CF">
        <w:rPr>
          <w:color w:val="3F7F5F"/>
        </w:rPr>
        <w:t>// log error if exception occurs</w:t>
      </w:r>
    </w:p>
    <w:p w:rsidR="00C935FF" w:rsidRDefault="007F57CF" w:rsidP="007F57CF">
      <w:pPr>
        <w:pStyle w:val="FACode2"/>
      </w:pPr>
      <w:r w:rsidRPr="007F57CF">
        <w:t xml:space="preserve">            LogFactory.</w:t>
      </w:r>
      <w:r w:rsidRPr="007F57CF">
        <w:rPr>
          <w:i/>
          <w:iCs/>
        </w:rPr>
        <w:t>getLogger</w:t>
      </w:r>
      <w:r w:rsidRPr="007F57CF">
        <w:t>().</w:t>
      </w:r>
    </w:p>
    <w:p w:rsidR="007F57CF" w:rsidRPr="007F57CF" w:rsidRDefault="00C935FF" w:rsidP="007F57CF">
      <w:pPr>
        <w:pStyle w:val="FACode2"/>
      </w:pPr>
      <w:r>
        <w:tab/>
      </w:r>
      <w:r>
        <w:tab/>
      </w:r>
      <w:r>
        <w:tab/>
      </w:r>
      <w:r>
        <w:tab/>
      </w:r>
      <w:r w:rsidR="007F57CF" w:rsidRPr="007F57CF">
        <w:t>error(</w:t>
      </w:r>
      <w:r w:rsidR="007F57CF" w:rsidRPr="007F57CF">
        <w:rPr>
          <w:color w:val="2A00FF"/>
        </w:rPr>
        <w:t>"An exception occurs while register user"</w:t>
      </w:r>
      <w:r w:rsidR="007F57CF" w:rsidRPr="007F57CF">
        <w:t>);</w:t>
      </w:r>
    </w:p>
    <w:p w:rsidR="007F57CF" w:rsidRPr="007F57CF" w:rsidRDefault="007F57CF" w:rsidP="007F57CF">
      <w:pPr>
        <w:pStyle w:val="FACode2"/>
      </w:pPr>
      <w:r w:rsidRPr="007F57CF">
        <w:t xml:space="preserve">        }</w:t>
      </w:r>
    </w:p>
    <w:p w:rsidR="007F57CF" w:rsidRPr="007D737B" w:rsidRDefault="007F57CF" w:rsidP="007F57CF">
      <w:pPr>
        <w:pStyle w:val="FACode2"/>
        <w:rPr>
          <w:lang w:val="en-GB"/>
        </w:rPr>
      </w:pPr>
      <w:r w:rsidRPr="007F57CF">
        <w:t xml:space="preserve">    }</w:t>
      </w:r>
    </w:p>
    <w:p w:rsidR="007D737B" w:rsidRPr="007F57CF" w:rsidRDefault="007D737B" w:rsidP="007F57CF">
      <w:pPr>
        <w:pStyle w:val="FACode2"/>
        <w:rPr>
          <w:lang w:val="en-GB"/>
        </w:rPr>
      </w:pPr>
      <w:r>
        <w:t>}</w:t>
      </w:r>
    </w:p>
    <w:p w:rsidR="00CE6FF2" w:rsidRDefault="00CE6FF2" w:rsidP="00CE6FF2">
      <w:pPr>
        <w:pStyle w:val="ListParagraph"/>
        <w:numPr>
          <w:ilvl w:val="0"/>
          <w:numId w:val="0"/>
        </w:numPr>
        <w:ind w:left="720"/>
        <w:rPr>
          <w:rFonts w:ascii="Candara" w:hAnsi="Candara"/>
        </w:rPr>
      </w:pPr>
    </w:p>
    <w:p w:rsidR="001C3DE0" w:rsidRPr="004B14CB" w:rsidRDefault="001C3DE0" w:rsidP="002B3D12">
      <w:pPr>
        <w:pStyle w:val="ListParagraph"/>
        <w:numPr>
          <w:ilvl w:val="0"/>
          <w:numId w:val="17"/>
        </w:numPr>
        <w:ind w:left="426"/>
        <w:rPr>
          <w:rFonts w:ascii="Candara" w:hAnsi="Candara"/>
        </w:rPr>
      </w:pPr>
      <w:r w:rsidRPr="004B14CB">
        <w:rPr>
          <w:rFonts w:ascii="Candara" w:hAnsi="Candara"/>
          <w:b/>
        </w:rPr>
        <w:t>Cấu hình servlet để mapping với request</w:t>
      </w:r>
      <w:r w:rsidR="004B14CB">
        <w:rPr>
          <w:rFonts w:ascii="Candara" w:hAnsi="Candara"/>
          <w:b/>
          <w:lang w:val="en-GB"/>
        </w:rPr>
        <w:t>, t</w:t>
      </w:r>
      <w:r w:rsidRPr="004B14CB">
        <w:rPr>
          <w:rFonts w:ascii="Candara" w:hAnsi="Candara"/>
        </w:rPr>
        <w:t xml:space="preserve">hay đổi </w:t>
      </w:r>
      <w:r w:rsidRPr="004B14CB">
        <w:rPr>
          <w:rFonts w:ascii="Candara" w:hAnsi="Candara"/>
          <w:b/>
        </w:rPr>
        <w:t>action</w:t>
      </w:r>
      <w:r w:rsidRPr="004B14CB">
        <w:rPr>
          <w:rFonts w:ascii="Candara" w:hAnsi="Candara"/>
        </w:rPr>
        <w:t xml:space="preserve"> của form register thành:</w:t>
      </w:r>
    </w:p>
    <w:p w:rsidR="001C3DE0" w:rsidRDefault="001C3DE0" w:rsidP="001C3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/register"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</w:p>
    <w:p w:rsidR="001C3DE0" w:rsidRPr="00C55AA7" w:rsidRDefault="001C3DE0" w:rsidP="001C3DE0">
      <w:pPr>
        <w:rPr>
          <w:rFonts w:ascii="Candara" w:hAnsi="Candara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onsubmit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validateRegister()"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"frm-register"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C3DE0" w:rsidRPr="001C3DE0" w:rsidRDefault="001C3DE0" w:rsidP="001C3DE0">
      <w:pPr>
        <w:rPr>
          <w:rFonts w:ascii="Candara" w:hAnsi="Candara"/>
        </w:rPr>
      </w:pPr>
      <w:r w:rsidRPr="001C3DE0">
        <w:rPr>
          <w:rFonts w:ascii="Candara" w:hAnsi="Candara"/>
        </w:rPr>
        <w:t xml:space="preserve">Có 2 cách </w:t>
      </w:r>
      <w:r>
        <w:rPr>
          <w:rFonts w:ascii="Candara" w:hAnsi="Candara"/>
        </w:rPr>
        <w:t>cấu hình</w:t>
      </w:r>
      <w:r w:rsidRPr="001C3DE0">
        <w:rPr>
          <w:rFonts w:ascii="Candara" w:hAnsi="Candara"/>
        </w:rPr>
        <w:t xml:space="preserve"> servlet để mapping với request tương ứng:</w:t>
      </w:r>
    </w:p>
    <w:p w:rsidR="001C3DE0" w:rsidRPr="00AD001A" w:rsidRDefault="001C3DE0" w:rsidP="00AD001A">
      <w:pPr>
        <w:rPr>
          <w:rFonts w:ascii="Candara" w:hAnsi="Candara"/>
          <w:b/>
        </w:rPr>
      </w:pPr>
      <w:r w:rsidRPr="00AD001A">
        <w:rPr>
          <w:rFonts w:ascii="Candara" w:hAnsi="Candara"/>
          <w:b/>
          <w:u w:val="single"/>
        </w:rPr>
        <w:t>Cách 1</w:t>
      </w:r>
      <w:r w:rsidRPr="00AD001A">
        <w:rPr>
          <w:rFonts w:ascii="Candara" w:hAnsi="Candara"/>
        </w:rPr>
        <w:t xml:space="preserve">: Cấu hình trong file </w:t>
      </w:r>
      <w:r w:rsidRPr="00AD001A">
        <w:rPr>
          <w:rFonts w:ascii="Candara" w:hAnsi="Candara"/>
          <w:b/>
        </w:rPr>
        <w:t>web.xml</w:t>
      </w:r>
      <w:r w:rsidR="00AD001A" w:rsidRPr="00AD001A">
        <w:rPr>
          <w:rFonts w:ascii="Candara" w:hAnsi="Candara"/>
          <w:b/>
          <w:lang w:val="en-GB"/>
        </w:rPr>
        <w:t xml:space="preserve"> bằng cách thêm </w:t>
      </w:r>
      <w:r w:rsidRPr="00AD001A">
        <w:rPr>
          <w:rFonts w:ascii="Candara" w:hAnsi="Candara"/>
        </w:rPr>
        <w:t>đoạn code sau vào file</w:t>
      </w:r>
      <w:r w:rsidRPr="00AD001A">
        <w:rPr>
          <w:rFonts w:ascii="Candara" w:hAnsi="Candara"/>
          <w:b/>
        </w:rPr>
        <w:t xml:space="preserve"> web.xml</w:t>
      </w:r>
    </w:p>
    <w:p w:rsidR="001C3DE0" w:rsidRPr="00AD001A" w:rsidRDefault="001C3DE0" w:rsidP="00AD001A">
      <w:pPr>
        <w:ind w:left="-11"/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367CA1DD" wp14:editId="665A5CC5">
            <wp:extent cx="3898900" cy="1409700"/>
            <wp:effectExtent l="57150" t="57150" r="120650" b="1143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409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3DE0" w:rsidRPr="001C3DE0" w:rsidRDefault="001C3DE0" w:rsidP="00AD001A">
      <w:pPr>
        <w:pStyle w:val="ListParagraph"/>
        <w:numPr>
          <w:ilvl w:val="0"/>
          <w:numId w:val="0"/>
        </w:numPr>
        <w:spacing w:after="200"/>
        <w:rPr>
          <w:rFonts w:ascii="Candara" w:hAnsi="Candara"/>
          <w:b/>
        </w:rPr>
      </w:pPr>
      <w:r w:rsidRPr="001C3DE0">
        <w:rPr>
          <w:rFonts w:ascii="Candara" w:hAnsi="Candara"/>
          <w:b/>
          <w:u w:val="single"/>
        </w:rPr>
        <w:lastRenderedPageBreak/>
        <w:t>Cách 2</w:t>
      </w:r>
      <w:r w:rsidRPr="001C3DE0">
        <w:rPr>
          <w:rFonts w:ascii="Candara" w:hAnsi="Candara"/>
          <w:b/>
        </w:rPr>
        <w:t xml:space="preserve">: </w:t>
      </w:r>
      <w:r w:rsidRPr="001C3DE0">
        <w:rPr>
          <w:rFonts w:ascii="Candara" w:hAnsi="Candara"/>
        </w:rPr>
        <w:t xml:space="preserve">Sử dụng Annotation </w:t>
      </w:r>
      <w:r w:rsidRPr="001C3DE0">
        <w:rPr>
          <w:rFonts w:ascii="Candara" w:hAnsi="Candara"/>
          <w:b/>
        </w:rPr>
        <w:t>@WebServlet</w:t>
      </w:r>
    </w:p>
    <w:p w:rsidR="001C3DE0" w:rsidRPr="00AD001A" w:rsidRDefault="001C3DE0" w:rsidP="00AD001A">
      <w:pPr>
        <w:rPr>
          <w:rFonts w:ascii="Candara" w:hAnsi="Candara"/>
        </w:rPr>
      </w:pPr>
      <w:r w:rsidRPr="00AD001A">
        <w:rPr>
          <w:rFonts w:ascii="Candara" w:hAnsi="Candara"/>
        </w:rPr>
        <w:t xml:space="preserve">Thêm Annotation </w:t>
      </w:r>
      <w:r w:rsidRPr="00AD001A">
        <w:rPr>
          <w:rFonts w:ascii="Candara" w:hAnsi="Candara"/>
          <w:b/>
        </w:rPr>
        <w:t>@WebServlet</w:t>
      </w:r>
      <w:r w:rsidRPr="00AD001A">
        <w:rPr>
          <w:rFonts w:ascii="Candara" w:hAnsi="Candara"/>
        </w:rPr>
        <w:t xml:space="preserve"> trước class</w:t>
      </w:r>
      <w:r w:rsidRPr="00AD001A">
        <w:rPr>
          <w:rFonts w:ascii="Candara" w:hAnsi="Candara"/>
          <w:b/>
        </w:rPr>
        <w:t xml:space="preserve"> RegisterServlet</w:t>
      </w:r>
    </w:p>
    <w:p w:rsidR="001C3DE0" w:rsidRPr="00AD001A" w:rsidRDefault="001C3DE0" w:rsidP="00AD001A">
      <w:pPr>
        <w:jc w:val="center"/>
        <w:rPr>
          <w:rFonts w:asciiTheme="minorHAnsi" w:eastAsia="SimSun" w:hAnsiTheme="minorHAnsi" w:cstheme="minorBidi"/>
        </w:rPr>
      </w:pPr>
      <w:r>
        <w:rPr>
          <w:noProof/>
          <w:lang w:val="en-US"/>
        </w:rPr>
        <w:drawing>
          <wp:inline distT="0" distB="0" distL="0" distR="0" wp14:anchorId="33A5E854" wp14:editId="7ECEB488">
            <wp:extent cx="4832869" cy="1333500"/>
            <wp:effectExtent l="76200" t="38100" r="82550" b="1143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3988" cy="13448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0DE3" w:rsidRDefault="00C60DE3" w:rsidP="00C60DE3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Step5: Xử lý DAO</w:t>
      </w:r>
    </w:p>
    <w:p w:rsidR="001C3DE0" w:rsidRDefault="005E1869" w:rsidP="00A01B0C">
      <w:pPr>
        <w:jc w:val="both"/>
      </w:pPr>
      <w:r w:rsidRPr="005E1869">
        <w:rPr>
          <w:rFonts w:ascii="Candara" w:hAnsi="Candara"/>
        </w:rPr>
        <w:t xml:space="preserve">Tạo method </w:t>
      </w:r>
      <w:r w:rsidRPr="005E1869">
        <w:rPr>
          <w:rFonts w:ascii="Candara" w:hAnsi="Candara"/>
          <w:b/>
        </w:rPr>
        <w:t>registerUser(User user)</w:t>
      </w:r>
      <w:r w:rsidRPr="005E1869">
        <w:rPr>
          <w:rFonts w:ascii="Candara" w:hAnsi="Candara"/>
        </w:rPr>
        <w:t xml:space="preserve"> trong class </w:t>
      </w:r>
      <w:r w:rsidRPr="005E1869">
        <w:rPr>
          <w:rFonts w:ascii="Candara" w:hAnsi="Candara"/>
          <w:b/>
        </w:rPr>
        <w:t>UserDao</w:t>
      </w:r>
      <w:r w:rsidRPr="005E1869">
        <w:rPr>
          <w:rFonts w:ascii="Candara" w:hAnsi="Candara"/>
        </w:rPr>
        <w:t xml:space="preserve"> để xử lý insert user vừa đăng ký vào </w:t>
      </w:r>
      <w:r>
        <w:rPr>
          <w:rFonts w:ascii="Candara" w:hAnsi="Candara"/>
        </w:rPr>
        <w:t xml:space="preserve">bảng </w:t>
      </w:r>
      <w:r w:rsidRPr="005E1869">
        <w:rPr>
          <w:rFonts w:ascii="Candara" w:hAnsi="Candara"/>
          <w:b/>
        </w:rPr>
        <w:t>Users</w:t>
      </w:r>
      <w:r>
        <w:rPr>
          <w:rFonts w:ascii="Candara" w:hAnsi="Candara"/>
        </w:rPr>
        <w:t xml:space="preserve"> trong </w:t>
      </w:r>
      <w:r w:rsidRPr="005E1869">
        <w:rPr>
          <w:rFonts w:ascii="Candara" w:hAnsi="Candara"/>
        </w:rPr>
        <w:t>database</w:t>
      </w:r>
      <w:r>
        <w:t>.</w:t>
      </w:r>
    </w:p>
    <w:p w:rsidR="00714949" w:rsidRPr="00714949" w:rsidRDefault="00714949" w:rsidP="00714949">
      <w:pPr>
        <w:pStyle w:val="FACode2"/>
      </w:pPr>
      <w:r w:rsidRPr="00714949">
        <w:t>package fa.training.dao;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import java.io.IOException;</w:t>
      </w:r>
    </w:p>
    <w:p w:rsidR="00714949" w:rsidRPr="00714949" w:rsidRDefault="00714949" w:rsidP="00714949">
      <w:pPr>
        <w:pStyle w:val="FACode2"/>
      </w:pPr>
      <w:r w:rsidRPr="00714949">
        <w:t>import java.sql.CallableStatement;</w:t>
      </w:r>
    </w:p>
    <w:p w:rsidR="00714949" w:rsidRPr="00714949" w:rsidRDefault="00714949" w:rsidP="00714949">
      <w:pPr>
        <w:pStyle w:val="FACode2"/>
      </w:pPr>
      <w:r w:rsidRPr="00714949">
        <w:t>import java.sql.Connection;</w:t>
      </w:r>
    </w:p>
    <w:p w:rsidR="00714949" w:rsidRPr="00714949" w:rsidRDefault="00714949" w:rsidP="00714949">
      <w:pPr>
        <w:pStyle w:val="FACode2"/>
      </w:pPr>
      <w:r w:rsidRPr="00714949">
        <w:t>import java.sql.ResultSet;</w:t>
      </w:r>
    </w:p>
    <w:p w:rsidR="00714949" w:rsidRPr="00714949" w:rsidRDefault="00714949" w:rsidP="00714949">
      <w:pPr>
        <w:pStyle w:val="FACode2"/>
      </w:pPr>
      <w:r w:rsidRPr="00714949">
        <w:t>import java.sql.SQLException;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import fa.training.entities.User;</w:t>
      </w:r>
    </w:p>
    <w:p w:rsidR="00714949" w:rsidRPr="00714949" w:rsidRDefault="00714949" w:rsidP="00714949">
      <w:pPr>
        <w:pStyle w:val="FACode2"/>
      </w:pPr>
      <w:r w:rsidRPr="00714949">
        <w:t>import fa.training.utils.DBUtils;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>/**</w:t>
      </w:r>
    </w:p>
    <w:p w:rsidR="00714949" w:rsidRPr="00714949" w:rsidRDefault="00714949" w:rsidP="00714949">
      <w:pPr>
        <w:pStyle w:val="FACode2"/>
      </w:pPr>
      <w:r w:rsidRPr="00714949">
        <w:t xml:space="preserve"> * The class contains methods to update and retrieve data from database</w:t>
      </w:r>
    </w:p>
    <w:p w:rsidR="00714949" w:rsidRPr="00714949" w:rsidRDefault="00714949" w:rsidP="00714949">
      <w:pPr>
        <w:pStyle w:val="FACode2"/>
      </w:pPr>
      <w:r w:rsidRPr="00714949">
        <w:t xml:space="preserve"> * </w:t>
      </w:r>
    </w:p>
    <w:p w:rsidR="00714949" w:rsidRPr="00714949" w:rsidRDefault="00714949" w:rsidP="00714949">
      <w:pPr>
        <w:pStyle w:val="FACode2"/>
      </w:pPr>
      <w:r w:rsidRPr="00714949">
        <w:t xml:space="preserve"> * @author FA</w:t>
      </w:r>
    </w:p>
    <w:p w:rsidR="00714949" w:rsidRPr="00714949" w:rsidRDefault="00714949" w:rsidP="00714949">
      <w:pPr>
        <w:pStyle w:val="FACode2"/>
      </w:pPr>
      <w:r w:rsidRPr="00714949">
        <w:t xml:space="preserve"> *</w:t>
      </w:r>
    </w:p>
    <w:p w:rsidR="00714949" w:rsidRPr="00714949" w:rsidRDefault="00714949" w:rsidP="00714949">
      <w:pPr>
        <w:pStyle w:val="FACode2"/>
      </w:pPr>
      <w:r w:rsidRPr="00714949">
        <w:t xml:space="preserve"> */</w:t>
      </w:r>
    </w:p>
    <w:p w:rsidR="00714949" w:rsidRPr="00714949" w:rsidRDefault="00714949" w:rsidP="00714949">
      <w:pPr>
        <w:pStyle w:val="FACode2"/>
      </w:pPr>
      <w:r w:rsidRPr="00714949">
        <w:t xml:space="preserve">public class </w:t>
      </w:r>
      <w:r w:rsidRPr="00ED1E7C">
        <w:rPr>
          <w:b/>
        </w:rPr>
        <w:t>UserDao</w:t>
      </w:r>
      <w:r w:rsidRPr="00714949">
        <w:t xml:space="preserve"> {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/**</w:t>
      </w:r>
    </w:p>
    <w:p w:rsidR="00714949" w:rsidRPr="00714949" w:rsidRDefault="00714949" w:rsidP="00714949">
      <w:pPr>
        <w:pStyle w:val="FACode2"/>
      </w:pPr>
      <w:r w:rsidRPr="00714949">
        <w:t xml:space="preserve">     * The method to insert a new user into database.</w:t>
      </w:r>
    </w:p>
    <w:p w:rsidR="00714949" w:rsidRPr="00714949" w:rsidRDefault="00714949" w:rsidP="00714949">
      <w:pPr>
        <w:pStyle w:val="FACode2"/>
      </w:pPr>
      <w:r w:rsidRPr="00714949">
        <w:t xml:space="preserve">     * </w:t>
      </w:r>
    </w:p>
    <w:p w:rsidR="00714949" w:rsidRPr="00714949" w:rsidRDefault="00714949" w:rsidP="00714949">
      <w:pPr>
        <w:pStyle w:val="FACode2"/>
      </w:pPr>
      <w:r w:rsidRPr="00714949">
        <w:t xml:space="preserve">     * @param user an user object.</w:t>
      </w:r>
    </w:p>
    <w:p w:rsidR="00714949" w:rsidRPr="00714949" w:rsidRDefault="00714949" w:rsidP="00714949">
      <w:pPr>
        <w:pStyle w:val="FACode2"/>
      </w:pPr>
      <w:r w:rsidRPr="00714949">
        <w:t xml:space="preserve">     * @return true if register successfully.</w:t>
      </w:r>
    </w:p>
    <w:p w:rsidR="00714949" w:rsidRPr="00714949" w:rsidRDefault="00714949" w:rsidP="00714949">
      <w:pPr>
        <w:pStyle w:val="FACode2"/>
      </w:pPr>
      <w:r w:rsidRPr="00714949">
        <w:t xml:space="preserve">     * @throws SQLException</w:t>
      </w:r>
    </w:p>
    <w:p w:rsidR="00714949" w:rsidRPr="00714949" w:rsidRDefault="00714949" w:rsidP="00714949">
      <w:pPr>
        <w:pStyle w:val="FACode2"/>
      </w:pPr>
      <w:r w:rsidRPr="00714949">
        <w:t xml:space="preserve">     * @throws IOException</w:t>
      </w:r>
    </w:p>
    <w:p w:rsidR="00714949" w:rsidRPr="00714949" w:rsidRDefault="00714949" w:rsidP="00714949">
      <w:pPr>
        <w:pStyle w:val="FACode2"/>
      </w:pPr>
      <w:r w:rsidRPr="00714949">
        <w:t xml:space="preserve">     * @throws ClassNotFoundException</w:t>
      </w:r>
    </w:p>
    <w:p w:rsidR="00714949" w:rsidRPr="00714949" w:rsidRDefault="00714949" w:rsidP="00714949">
      <w:pPr>
        <w:pStyle w:val="FACode2"/>
      </w:pPr>
      <w:r w:rsidRPr="00714949">
        <w:t xml:space="preserve">     */</w:t>
      </w:r>
    </w:p>
    <w:p w:rsidR="00714949" w:rsidRDefault="00714949" w:rsidP="00714949">
      <w:pPr>
        <w:pStyle w:val="FACode2"/>
      </w:pPr>
      <w:r w:rsidRPr="00714949">
        <w:t xml:space="preserve">    public boolean </w:t>
      </w:r>
      <w:r w:rsidRPr="00ED1E7C">
        <w:rPr>
          <w:b/>
        </w:rPr>
        <w:t>registerUser</w:t>
      </w:r>
      <w:r w:rsidRPr="00714949">
        <w:t xml:space="preserve">(User user) </w:t>
      </w:r>
    </w:p>
    <w:p w:rsidR="00714949" w:rsidRPr="00714949" w:rsidRDefault="00714949" w:rsidP="00714949">
      <w:pPr>
        <w:pStyle w:val="FACode2"/>
      </w:pPr>
      <w:r>
        <w:tab/>
      </w:r>
      <w:r>
        <w:tab/>
      </w:r>
      <w:r w:rsidRPr="00714949">
        <w:t>throws ClassNotFoundException, IOException, SQLException {</w:t>
      </w:r>
    </w:p>
    <w:p w:rsidR="00714949" w:rsidRPr="00714949" w:rsidRDefault="00714949" w:rsidP="00714949">
      <w:pPr>
        <w:pStyle w:val="FACode2"/>
      </w:pPr>
      <w:r w:rsidRPr="00714949">
        <w:t xml:space="preserve">        Connection connection = null;</w:t>
      </w:r>
    </w:p>
    <w:p w:rsidR="00714949" w:rsidRPr="00714949" w:rsidRDefault="00714949" w:rsidP="00714949">
      <w:pPr>
        <w:pStyle w:val="FACode2"/>
      </w:pPr>
      <w:r w:rsidRPr="00714949">
        <w:t xml:space="preserve">        try {</w:t>
      </w:r>
    </w:p>
    <w:p w:rsidR="00714949" w:rsidRPr="00714949" w:rsidRDefault="00714949" w:rsidP="00714949">
      <w:pPr>
        <w:pStyle w:val="FACode2"/>
      </w:pPr>
      <w:r w:rsidRPr="00714949">
        <w:t xml:space="preserve">            connection = DBUtils.getConnection();</w:t>
      </w:r>
    </w:p>
    <w:p w:rsidR="00714949" w:rsidRDefault="00714949" w:rsidP="00714949">
      <w:pPr>
        <w:pStyle w:val="FACode2"/>
      </w:pPr>
      <w:r w:rsidRPr="00714949">
        <w:t xml:space="preserve">            CallableStatement callableStatement = </w:t>
      </w:r>
    </w:p>
    <w:p w:rsidR="00714949" w:rsidRPr="00714949" w:rsidRDefault="00714949" w:rsidP="00714949">
      <w:pPr>
        <w:pStyle w:val="FACode2"/>
      </w:pPr>
      <w:r>
        <w:tab/>
      </w:r>
      <w:r>
        <w:tab/>
      </w:r>
      <w:r w:rsidRPr="00714949">
        <w:t xml:space="preserve">connection.prepareCall("{call </w:t>
      </w:r>
      <w:r w:rsidRPr="00664378">
        <w:rPr>
          <w:b/>
        </w:rPr>
        <w:t>usp_registerUser</w:t>
      </w:r>
      <w:r w:rsidRPr="00714949">
        <w:t>(?,?,?,?,?)}");</w:t>
      </w:r>
    </w:p>
    <w:p w:rsidR="00714949" w:rsidRPr="00714949" w:rsidRDefault="00714949" w:rsidP="00714949">
      <w:pPr>
        <w:pStyle w:val="FACode2"/>
      </w:pPr>
      <w:r w:rsidRPr="00714949">
        <w:t xml:space="preserve">            int param = 0;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user.getFirstName());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user.getLastName());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user.getEmail());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user.getUserName());</w:t>
      </w:r>
    </w:p>
    <w:p w:rsidR="00714949" w:rsidRPr="00714949" w:rsidRDefault="00714949" w:rsidP="00714949">
      <w:pPr>
        <w:pStyle w:val="FACode2"/>
      </w:pPr>
      <w:r w:rsidRPr="00714949">
        <w:t xml:space="preserve">            callableStatement.setString(++param, user.getPassword());</w:t>
      </w:r>
    </w:p>
    <w:p w:rsidR="00714949" w:rsidRPr="00714949" w:rsidRDefault="00714949" w:rsidP="00714949">
      <w:pPr>
        <w:pStyle w:val="FACode2"/>
      </w:pPr>
      <w:r w:rsidRPr="00714949">
        <w:t xml:space="preserve">            int result = callableStatement.executeUpdate();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        if (result &gt; 0) {</w:t>
      </w:r>
    </w:p>
    <w:p w:rsidR="00714949" w:rsidRPr="00714949" w:rsidRDefault="00714949" w:rsidP="00714949">
      <w:pPr>
        <w:pStyle w:val="FACode2"/>
      </w:pPr>
      <w:r w:rsidRPr="00714949">
        <w:t xml:space="preserve">                return true;</w:t>
      </w:r>
    </w:p>
    <w:p w:rsidR="00714949" w:rsidRPr="00714949" w:rsidRDefault="00714949" w:rsidP="00714949">
      <w:pPr>
        <w:pStyle w:val="FACode2"/>
      </w:pPr>
      <w:r w:rsidRPr="00714949">
        <w:lastRenderedPageBreak/>
        <w:t xml:space="preserve">            }</w:t>
      </w:r>
    </w:p>
    <w:p w:rsidR="00714949" w:rsidRPr="00714949" w:rsidRDefault="00714949" w:rsidP="00714949">
      <w:pPr>
        <w:pStyle w:val="FACode2"/>
      </w:pPr>
      <w:r w:rsidRPr="00714949">
        <w:t xml:space="preserve">            return false;</w:t>
      </w:r>
    </w:p>
    <w:p w:rsidR="00714949" w:rsidRPr="00714949" w:rsidRDefault="00714949" w:rsidP="00714949">
      <w:pPr>
        <w:pStyle w:val="FACode2"/>
      </w:pPr>
    </w:p>
    <w:p w:rsidR="00714949" w:rsidRPr="00714949" w:rsidRDefault="00714949" w:rsidP="00714949">
      <w:pPr>
        <w:pStyle w:val="FACode2"/>
      </w:pPr>
      <w:r w:rsidRPr="00714949">
        <w:t xml:space="preserve">        } finally {</w:t>
      </w:r>
    </w:p>
    <w:p w:rsidR="00714949" w:rsidRPr="00714949" w:rsidRDefault="00714949" w:rsidP="00714949">
      <w:pPr>
        <w:pStyle w:val="FACode2"/>
      </w:pPr>
      <w:r w:rsidRPr="00714949">
        <w:t xml:space="preserve">            DBUtils.closeConnection(connection);</w:t>
      </w:r>
    </w:p>
    <w:p w:rsidR="00714949" w:rsidRPr="00714949" w:rsidRDefault="00714949" w:rsidP="00714949">
      <w:pPr>
        <w:pStyle w:val="FACode2"/>
      </w:pPr>
      <w:r w:rsidRPr="00714949">
        <w:t xml:space="preserve">        }</w:t>
      </w:r>
    </w:p>
    <w:p w:rsidR="00714949" w:rsidRPr="00714949" w:rsidRDefault="00714949" w:rsidP="00714949">
      <w:pPr>
        <w:pStyle w:val="FACode2"/>
      </w:pPr>
    </w:p>
    <w:p w:rsidR="00714949" w:rsidRDefault="00714949" w:rsidP="00714949">
      <w:pPr>
        <w:pStyle w:val="FACode2"/>
      </w:pPr>
      <w:r w:rsidRPr="00714949">
        <w:t xml:space="preserve">    }</w:t>
      </w:r>
    </w:p>
    <w:p w:rsidR="00714949" w:rsidRPr="00714949" w:rsidRDefault="00714949" w:rsidP="00714949">
      <w:pPr>
        <w:pStyle w:val="FACode2"/>
        <w:rPr>
          <w:lang w:val="en-GB"/>
        </w:rPr>
      </w:pPr>
      <w:r>
        <w:rPr>
          <w:lang w:val="en-GB"/>
        </w:rPr>
        <w:t>}</w:t>
      </w:r>
    </w:p>
    <w:p w:rsidR="00714949" w:rsidRDefault="00714949" w:rsidP="00714949">
      <w:pPr>
        <w:jc w:val="both"/>
        <w:rPr>
          <w:rFonts w:cs="Arial"/>
          <w:bCs/>
          <w:sz w:val="20"/>
          <w:szCs w:val="20"/>
          <w:lang w:val="en-GB"/>
        </w:rPr>
      </w:pPr>
    </w:p>
    <w:p w:rsidR="00714949" w:rsidRDefault="00714949" w:rsidP="00714949">
      <w:pPr>
        <w:jc w:val="both"/>
        <w:rPr>
          <w:rFonts w:cs="Arial"/>
          <w:bCs/>
          <w:sz w:val="20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p w:rsidR="005E1869" w:rsidRPr="005E1869" w:rsidRDefault="005E1869" w:rsidP="00BE773D">
      <w:pPr>
        <w:rPr>
          <w:rFonts w:cs="Arial"/>
          <w:bCs/>
          <w:sz w:val="20"/>
          <w:szCs w:val="20"/>
        </w:rPr>
      </w:pPr>
    </w:p>
    <w:sectPr w:rsidR="005E1869" w:rsidRPr="005E1869" w:rsidSect="00BE773D">
      <w:headerReference w:type="default" r:id="rId20"/>
      <w:footerReference w:type="default" r:id="rId2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31" w:rsidRDefault="00EB5231" w:rsidP="00697B23">
      <w:pPr>
        <w:pStyle w:val="PB1"/>
      </w:pPr>
      <w:r>
        <w:separator/>
      </w:r>
    </w:p>
  </w:endnote>
  <w:endnote w:type="continuationSeparator" w:id="0">
    <w:p w:rsidR="00EB5231" w:rsidRDefault="00EB5231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3D" w:rsidRPr="00171177" w:rsidRDefault="00BE773D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11293">
      <w:rPr>
        <w:rStyle w:val="PageNumber"/>
        <w:rFonts w:ascii="Arial" w:hAnsi="Arial" w:cs="Arial"/>
        <w:noProof/>
        <w:sz w:val="18"/>
        <w:szCs w:val="18"/>
      </w:rPr>
      <w:t>13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211293">
      <w:rPr>
        <w:rStyle w:val="PageNumber"/>
        <w:rFonts w:ascii="Arial" w:hAnsi="Arial" w:cs="Arial"/>
        <w:noProof/>
        <w:sz w:val="18"/>
        <w:szCs w:val="18"/>
      </w:rPr>
      <w:t>13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31" w:rsidRDefault="00EB5231" w:rsidP="00697B23">
      <w:pPr>
        <w:pStyle w:val="PB1"/>
      </w:pPr>
      <w:r>
        <w:separator/>
      </w:r>
    </w:p>
  </w:footnote>
  <w:footnote w:type="continuationSeparator" w:id="0">
    <w:p w:rsidR="00EB5231" w:rsidRDefault="00EB5231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3D" w:rsidRPr="00771EAB" w:rsidRDefault="00BE773D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 w:rsidRPr="00BF4722">
      <w:rPr>
        <w:sz w:val="20"/>
      </w:rPr>
      <w:t xml:space="preserve">Java Technologies for Web Applications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3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15"/>
  </w:num>
  <w:num w:numId="16">
    <w:abstractNumId w:val="12"/>
  </w:num>
  <w:num w:numId="17">
    <w:abstractNumId w:val="10"/>
  </w:num>
  <w:num w:numId="18">
    <w:abstractNumId w:val="16"/>
  </w:num>
  <w:num w:numId="19">
    <w:abstractNumId w:val="3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31534"/>
    <w:rsid w:val="000316A7"/>
    <w:rsid w:val="00092BB0"/>
    <w:rsid w:val="000B548D"/>
    <w:rsid w:val="000C1FE0"/>
    <w:rsid w:val="000C4A66"/>
    <w:rsid w:val="000D26B8"/>
    <w:rsid w:val="000D4B78"/>
    <w:rsid w:val="000E1C62"/>
    <w:rsid w:val="000F0720"/>
    <w:rsid w:val="001207DB"/>
    <w:rsid w:val="00127B81"/>
    <w:rsid w:val="00141777"/>
    <w:rsid w:val="00151B68"/>
    <w:rsid w:val="0016686B"/>
    <w:rsid w:val="00167DA8"/>
    <w:rsid w:val="00171177"/>
    <w:rsid w:val="001A412D"/>
    <w:rsid w:val="001A41A7"/>
    <w:rsid w:val="001B73A7"/>
    <w:rsid w:val="001C00CB"/>
    <w:rsid w:val="001C3DE0"/>
    <w:rsid w:val="001E05CE"/>
    <w:rsid w:val="001E217D"/>
    <w:rsid w:val="001F3EED"/>
    <w:rsid w:val="001F455A"/>
    <w:rsid w:val="001F5A02"/>
    <w:rsid w:val="00201C24"/>
    <w:rsid w:val="00211293"/>
    <w:rsid w:val="002279BD"/>
    <w:rsid w:val="002353A4"/>
    <w:rsid w:val="00251E83"/>
    <w:rsid w:val="00255B7B"/>
    <w:rsid w:val="00280532"/>
    <w:rsid w:val="002863CD"/>
    <w:rsid w:val="002A0595"/>
    <w:rsid w:val="002A1B75"/>
    <w:rsid w:val="002B359C"/>
    <w:rsid w:val="002B6010"/>
    <w:rsid w:val="002C5099"/>
    <w:rsid w:val="002C697D"/>
    <w:rsid w:val="002F1A6E"/>
    <w:rsid w:val="002F3B39"/>
    <w:rsid w:val="00300432"/>
    <w:rsid w:val="00301DDE"/>
    <w:rsid w:val="003032F8"/>
    <w:rsid w:val="00314E3D"/>
    <w:rsid w:val="003171FE"/>
    <w:rsid w:val="00337C73"/>
    <w:rsid w:val="0034245E"/>
    <w:rsid w:val="00360613"/>
    <w:rsid w:val="003613A0"/>
    <w:rsid w:val="00361EF1"/>
    <w:rsid w:val="00364177"/>
    <w:rsid w:val="00365484"/>
    <w:rsid w:val="0039032E"/>
    <w:rsid w:val="003D552E"/>
    <w:rsid w:val="003F15DC"/>
    <w:rsid w:val="003F19DF"/>
    <w:rsid w:val="004053C9"/>
    <w:rsid w:val="004559F0"/>
    <w:rsid w:val="004624B6"/>
    <w:rsid w:val="004756FF"/>
    <w:rsid w:val="004A4B9A"/>
    <w:rsid w:val="004B14CB"/>
    <w:rsid w:val="004B4764"/>
    <w:rsid w:val="004B601A"/>
    <w:rsid w:val="004E4D85"/>
    <w:rsid w:val="004E519F"/>
    <w:rsid w:val="0050359B"/>
    <w:rsid w:val="005110EB"/>
    <w:rsid w:val="0053500E"/>
    <w:rsid w:val="0056236F"/>
    <w:rsid w:val="00581F03"/>
    <w:rsid w:val="00582855"/>
    <w:rsid w:val="005940DB"/>
    <w:rsid w:val="0059753A"/>
    <w:rsid w:val="005C20E6"/>
    <w:rsid w:val="005C7182"/>
    <w:rsid w:val="005E1869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531EF"/>
    <w:rsid w:val="0065679C"/>
    <w:rsid w:val="00664378"/>
    <w:rsid w:val="0067293D"/>
    <w:rsid w:val="00674B66"/>
    <w:rsid w:val="00687D31"/>
    <w:rsid w:val="00695CF5"/>
    <w:rsid w:val="00697B23"/>
    <w:rsid w:val="006B2D9C"/>
    <w:rsid w:val="006B3765"/>
    <w:rsid w:val="006E05F7"/>
    <w:rsid w:val="006F2DB5"/>
    <w:rsid w:val="00714949"/>
    <w:rsid w:val="00714A36"/>
    <w:rsid w:val="00727AFF"/>
    <w:rsid w:val="00730E39"/>
    <w:rsid w:val="007355B1"/>
    <w:rsid w:val="007406D1"/>
    <w:rsid w:val="0075061E"/>
    <w:rsid w:val="00752093"/>
    <w:rsid w:val="00756299"/>
    <w:rsid w:val="00761F5F"/>
    <w:rsid w:val="00771EAB"/>
    <w:rsid w:val="00787511"/>
    <w:rsid w:val="007957CA"/>
    <w:rsid w:val="0079687A"/>
    <w:rsid w:val="00797BB9"/>
    <w:rsid w:val="007A2FE4"/>
    <w:rsid w:val="007B1B75"/>
    <w:rsid w:val="007C1ACD"/>
    <w:rsid w:val="007D737B"/>
    <w:rsid w:val="007E0DC7"/>
    <w:rsid w:val="007F57CF"/>
    <w:rsid w:val="00801D8C"/>
    <w:rsid w:val="0081480B"/>
    <w:rsid w:val="0081676B"/>
    <w:rsid w:val="00826F93"/>
    <w:rsid w:val="0085458E"/>
    <w:rsid w:val="00860A98"/>
    <w:rsid w:val="00862BE6"/>
    <w:rsid w:val="008838C8"/>
    <w:rsid w:val="00893E3C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F0"/>
    <w:rsid w:val="009B16A0"/>
    <w:rsid w:val="009B2DA6"/>
    <w:rsid w:val="00A01B0C"/>
    <w:rsid w:val="00A212B4"/>
    <w:rsid w:val="00A256DB"/>
    <w:rsid w:val="00A2732E"/>
    <w:rsid w:val="00A30DBB"/>
    <w:rsid w:val="00A32093"/>
    <w:rsid w:val="00A34B90"/>
    <w:rsid w:val="00A3582F"/>
    <w:rsid w:val="00A4556E"/>
    <w:rsid w:val="00A530F8"/>
    <w:rsid w:val="00A67E69"/>
    <w:rsid w:val="00A759A5"/>
    <w:rsid w:val="00A811D5"/>
    <w:rsid w:val="00A8297B"/>
    <w:rsid w:val="00A948B8"/>
    <w:rsid w:val="00AA02BE"/>
    <w:rsid w:val="00AB4DF6"/>
    <w:rsid w:val="00AB5C3D"/>
    <w:rsid w:val="00AD001A"/>
    <w:rsid w:val="00AE0AE1"/>
    <w:rsid w:val="00AE1EF1"/>
    <w:rsid w:val="00AF0F10"/>
    <w:rsid w:val="00AF70F7"/>
    <w:rsid w:val="00B02EB8"/>
    <w:rsid w:val="00B11EC0"/>
    <w:rsid w:val="00B24529"/>
    <w:rsid w:val="00B50DA4"/>
    <w:rsid w:val="00B632B1"/>
    <w:rsid w:val="00B70B62"/>
    <w:rsid w:val="00B80BFA"/>
    <w:rsid w:val="00B92DDF"/>
    <w:rsid w:val="00B94847"/>
    <w:rsid w:val="00B94F74"/>
    <w:rsid w:val="00BA0B6B"/>
    <w:rsid w:val="00BA19AD"/>
    <w:rsid w:val="00BA3600"/>
    <w:rsid w:val="00BB237D"/>
    <w:rsid w:val="00BD5DFB"/>
    <w:rsid w:val="00BE10F7"/>
    <w:rsid w:val="00BE2353"/>
    <w:rsid w:val="00BE773D"/>
    <w:rsid w:val="00BF110E"/>
    <w:rsid w:val="00BF11A4"/>
    <w:rsid w:val="00BF4722"/>
    <w:rsid w:val="00C00526"/>
    <w:rsid w:val="00C35833"/>
    <w:rsid w:val="00C36B0F"/>
    <w:rsid w:val="00C43DDC"/>
    <w:rsid w:val="00C45A55"/>
    <w:rsid w:val="00C511EA"/>
    <w:rsid w:val="00C60DE3"/>
    <w:rsid w:val="00C935FF"/>
    <w:rsid w:val="00CA2687"/>
    <w:rsid w:val="00CC0FCA"/>
    <w:rsid w:val="00CC56D8"/>
    <w:rsid w:val="00CE217D"/>
    <w:rsid w:val="00CE4E63"/>
    <w:rsid w:val="00CE6FF2"/>
    <w:rsid w:val="00CF517A"/>
    <w:rsid w:val="00D1306F"/>
    <w:rsid w:val="00D21A33"/>
    <w:rsid w:val="00D25950"/>
    <w:rsid w:val="00D5289D"/>
    <w:rsid w:val="00D552D4"/>
    <w:rsid w:val="00D7054F"/>
    <w:rsid w:val="00D743AC"/>
    <w:rsid w:val="00D7581F"/>
    <w:rsid w:val="00D80731"/>
    <w:rsid w:val="00D84A28"/>
    <w:rsid w:val="00D87F2B"/>
    <w:rsid w:val="00D90B99"/>
    <w:rsid w:val="00DA2862"/>
    <w:rsid w:val="00DA3871"/>
    <w:rsid w:val="00DA6D10"/>
    <w:rsid w:val="00DB3AF7"/>
    <w:rsid w:val="00DC6B8C"/>
    <w:rsid w:val="00DD75D4"/>
    <w:rsid w:val="00DE5AE0"/>
    <w:rsid w:val="00E16EB9"/>
    <w:rsid w:val="00E26545"/>
    <w:rsid w:val="00E303C6"/>
    <w:rsid w:val="00E541BE"/>
    <w:rsid w:val="00E606F9"/>
    <w:rsid w:val="00E64C69"/>
    <w:rsid w:val="00E86ACE"/>
    <w:rsid w:val="00EA37CD"/>
    <w:rsid w:val="00EB5231"/>
    <w:rsid w:val="00EC0854"/>
    <w:rsid w:val="00ED1E7C"/>
    <w:rsid w:val="00EE02B4"/>
    <w:rsid w:val="00EE54E8"/>
    <w:rsid w:val="00EF124B"/>
    <w:rsid w:val="00EF408D"/>
    <w:rsid w:val="00EF56FC"/>
    <w:rsid w:val="00F04709"/>
    <w:rsid w:val="00F06998"/>
    <w:rsid w:val="00F075E7"/>
    <w:rsid w:val="00F10E0F"/>
    <w:rsid w:val="00F12D2D"/>
    <w:rsid w:val="00F13C0D"/>
    <w:rsid w:val="00F35167"/>
    <w:rsid w:val="00F40D04"/>
    <w:rsid w:val="00F5261D"/>
    <w:rsid w:val="00F63D36"/>
    <w:rsid w:val="00F7003C"/>
    <w:rsid w:val="00F86DA0"/>
    <w:rsid w:val="00F87CA1"/>
    <w:rsid w:val="00F967C3"/>
    <w:rsid w:val="00FA2E2E"/>
    <w:rsid w:val="00FB0FE8"/>
    <w:rsid w:val="00FB256D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2ECF-2787-46A0-9511-F8DC61540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237</TotalTime>
  <Pages>13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11051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61</cp:revision>
  <cp:lastPrinted>2010-11-26T02:45:00Z</cp:lastPrinted>
  <dcterms:created xsi:type="dcterms:W3CDTF">2019-06-26T16:09:00Z</dcterms:created>
  <dcterms:modified xsi:type="dcterms:W3CDTF">2019-09-27T10:57:00Z</dcterms:modified>
  <cp:category>Template</cp:category>
  <cp:contentStatus>20/11/2012</cp:contentStatus>
</cp:coreProperties>
</file>