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:rsidR="005E64CE" w:rsidRPr="007355B1" w:rsidRDefault="005E64CE" w:rsidP="005E64CE">
      <w:pPr>
        <w:rPr>
          <w:rFonts w:cs="Arial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="005E64CE" w:rsidRPr="00F06998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 w:rsidRPr="00F06998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Java Technologies for Web Applications</w:t>
      </w:r>
    </w:p>
    <w:p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:rsidR="005E64CE" w:rsidRPr="007355B1" w:rsidRDefault="005E64CE" w:rsidP="005E64CE">
      <w:pPr>
        <w:pStyle w:val="NormalText"/>
        <w:rPr>
          <w:rFonts w:ascii="Arial" w:hAnsi="Arial" w:cs="Arial"/>
        </w:rPr>
      </w:pPr>
    </w:p>
    <w:p w:rsidR="005E64CE" w:rsidRPr="007355B1" w:rsidRDefault="005E64CE" w:rsidP="005E64CE">
      <w:pPr>
        <w:rPr>
          <w:rFonts w:cs="Arial"/>
          <w:color w:val="000000"/>
        </w:rPr>
      </w:pPr>
    </w:p>
    <w:p w:rsidR="005E64CE" w:rsidRPr="007355B1" w:rsidRDefault="005E64CE" w:rsidP="005E64CE">
      <w:pPr>
        <w:pStyle w:val="CommentText"/>
        <w:rPr>
          <w:rFonts w:ascii="Arial" w:hAnsi="Arial" w:cs="Arial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5E64CE" w:rsidRPr="007355B1" w:rsidRDefault="005E64CE" w:rsidP="002279BD">
      <w:pPr>
        <w:rPr>
          <w:rFonts w:cs="Arial"/>
          <w:bCs/>
          <w:lang w:val="en-US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C35833" w:rsidRDefault="00C35833" w:rsidP="005E64CE">
      <w:pPr>
        <w:jc w:val="center"/>
        <w:rPr>
          <w:rFonts w:cs="Arial"/>
          <w:bCs/>
          <w:lang w:val="en-US"/>
        </w:rPr>
      </w:pPr>
    </w:p>
    <w:p w:rsidR="00BF4722" w:rsidRDefault="00BF4722" w:rsidP="005E64CE">
      <w:pPr>
        <w:jc w:val="center"/>
        <w:rPr>
          <w:rFonts w:cs="Arial"/>
          <w:bCs/>
          <w:lang w:val="en-US"/>
        </w:rPr>
      </w:pPr>
    </w:p>
    <w:p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:rsidR="005E64CE" w:rsidRPr="004806CD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  <w:sz w:val="10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:rsidTr="00BF4722">
        <w:tc>
          <w:tcPr>
            <w:tcW w:w="54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355B1" w:rsidRDefault="005E64CE" w:rsidP="005E64CE">
      <w:pPr>
        <w:rPr>
          <w:rFonts w:cs="Arial"/>
          <w:bCs/>
        </w:rPr>
      </w:pPr>
    </w:p>
    <w:p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:rsidR="00295EBA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23947315" w:history="1">
        <w:r w:rsidR="00295EBA" w:rsidRPr="001B2FA4">
          <w:rPr>
            <w:rStyle w:val="Hyperlink"/>
            <w:rFonts w:cs="Arial"/>
            <w:noProof/>
          </w:rPr>
          <w:t>Unit 2 - MVC Model and Session Tracking</w:t>
        </w:r>
        <w:r w:rsidR="00295EBA">
          <w:rPr>
            <w:noProof/>
            <w:webHidden/>
          </w:rPr>
          <w:tab/>
        </w:r>
        <w:r w:rsidR="00295EBA">
          <w:rPr>
            <w:noProof/>
            <w:webHidden/>
          </w:rPr>
          <w:fldChar w:fldCharType="begin"/>
        </w:r>
        <w:r w:rsidR="00295EBA">
          <w:rPr>
            <w:noProof/>
            <w:webHidden/>
          </w:rPr>
          <w:instrText xml:space="preserve"> PAGEREF _Toc23947315 \h </w:instrText>
        </w:r>
        <w:r w:rsidR="00295EBA">
          <w:rPr>
            <w:noProof/>
            <w:webHidden/>
          </w:rPr>
        </w:r>
        <w:r w:rsidR="00295EBA">
          <w:rPr>
            <w:noProof/>
            <w:webHidden/>
          </w:rPr>
          <w:fldChar w:fldCharType="separate"/>
        </w:r>
        <w:r w:rsidR="00295EBA">
          <w:rPr>
            <w:noProof/>
            <w:webHidden/>
          </w:rPr>
          <w:t>4</w:t>
        </w:r>
        <w:r w:rsidR="00295EBA">
          <w:rPr>
            <w:noProof/>
            <w:webHidden/>
          </w:rPr>
          <w:fldChar w:fldCharType="end"/>
        </w:r>
      </w:hyperlink>
    </w:p>
    <w:p w:rsidR="00295EBA" w:rsidRDefault="00295E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3947316" w:history="1">
        <w:r w:rsidRPr="001B2FA4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3947317" w:history="1">
        <w:r w:rsidRPr="001B2FA4">
          <w:rPr>
            <w:rStyle w:val="Hyperlink"/>
            <w:noProof/>
          </w:rPr>
          <w:t>Descriptions and 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3"/>
        <w:tabs>
          <w:tab w:val="right" w:leader="dot" w:pos="9627"/>
        </w:tabs>
        <w:rPr>
          <w:noProof/>
        </w:rPr>
      </w:pPr>
      <w:hyperlink w:anchor="_Toc23947318" w:history="1">
        <w:r w:rsidRPr="001B2FA4">
          <w:rPr>
            <w:rStyle w:val="Hyperlink"/>
            <w:noProof/>
          </w:rPr>
          <w:t>Step1: Create login page the following 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3"/>
        <w:tabs>
          <w:tab w:val="right" w:leader="dot" w:pos="9627"/>
        </w:tabs>
        <w:rPr>
          <w:noProof/>
        </w:rPr>
      </w:pPr>
      <w:hyperlink w:anchor="_Toc23947319" w:history="1">
        <w:r w:rsidRPr="001B2FA4">
          <w:rPr>
            <w:rStyle w:val="Hyperlink"/>
            <w:noProof/>
          </w:rPr>
          <w:t>Step2: Create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3"/>
        <w:tabs>
          <w:tab w:val="right" w:leader="dot" w:pos="9627"/>
        </w:tabs>
        <w:rPr>
          <w:noProof/>
        </w:rPr>
      </w:pPr>
      <w:hyperlink w:anchor="_Toc23947320" w:history="1">
        <w:r w:rsidRPr="001B2FA4">
          <w:rPr>
            <w:rStyle w:val="Hyperlink"/>
            <w:noProof/>
          </w:rPr>
          <w:t>Step3: Create a maven project named “JWEB.M.L201”: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3"/>
        <w:tabs>
          <w:tab w:val="right" w:leader="dot" w:pos="9627"/>
        </w:tabs>
        <w:rPr>
          <w:noProof/>
        </w:rPr>
      </w:pPr>
      <w:hyperlink w:anchor="_Toc23947321" w:history="1">
        <w:r w:rsidRPr="001B2FA4">
          <w:rPr>
            <w:rStyle w:val="Hyperlink"/>
            <w:noProof/>
          </w:rPr>
          <w:t>Step4: Process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3"/>
        <w:tabs>
          <w:tab w:val="right" w:leader="dot" w:pos="9627"/>
        </w:tabs>
        <w:rPr>
          <w:noProof/>
        </w:rPr>
      </w:pPr>
      <w:hyperlink w:anchor="_Toc23947322" w:history="1">
        <w:r w:rsidRPr="001B2FA4">
          <w:rPr>
            <w:rStyle w:val="Hyperlink"/>
            <w:noProof/>
          </w:rPr>
          <w:t>Step5. Create entity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3"/>
        <w:tabs>
          <w:tab w:val="right" w:leader="dot" w:pos="9627"/>
        </w:tabs>
        <w:rPr>
          <w:noProof/>
        </w:rPr>
      </w:pPr>
      <w:hyperlink w:anchor="_Toc23947323" w:history="1">
        <w:r w:rsidRPr="001B2FA4">
          <w:rPr>
            <w:rStyle w:val="Hyperlink"/>
            <w:noProof/>
          </w:rPr>
          <w:t>Step6. Use jQuery/AJAX to send the requests to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5EBA" w:rsidRDefault="00295EBA">
      <w:pPr>
        <w:pStyle w:val="TOC3"/>
        <w:tabs>
          <w:tab w:val="right" w:leader="dot" w:pos="9627"/>
        </w:tabs>
        <w:rPr>
          <w:noProof/>
        </w:rPr>
      </w:pPr>
      <w:hyperlink w:anchor="_Toc23947324" w:history="1">
        <w:r w:rsidRPr="001B2FA4">
          <w:rPr>
            <w:rStyle w:val="Hyperlink"/>
            <w:noProof/>
          </w:rPr>
          <w:t>Step7: Some utility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_Toc23947324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:rsidR="00DA3871" w:rsidRPr="007355B1" w:rsidRDefault="00DA3871">
      <w:pPr>
        <w:rPr>
          <w:rFonts w:cs="Arial"/>
        </w:rPr>
      </w:pPr>
    </w:p>
    <w:p w:rsidR="00DA3871" w:rsidRPr="007355B1" w:rsidRDefault="00DA3871">
      <w:pPr>
        <w:rPr>
          <w:rFonts w:cs="Arial"/>
        </w:rPr>
      </w:pPr>
    </w:p>
    <w:p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:rsidTr="00BE773D">
        <w:trPr>
          <w:trHeight w:val="1331"/>
        </w:trPr>
        <w:tc>
          <w:tcPr>
            <w:tcW w:w="3408" w:type="dxa"/>
            <w:vAlign w:val="bottom"/>
          </w:tcPr>
          <w:p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22CDE" wp14:editId="5F8FE12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NWEB</w:t>
            </w:r>
            <w:r w:rsidR="0007796F">
              <w:rPr>
                <w:rFonts w:cs="Arial"/>
                <w:b/>
                <w:color w:val="FFFFFF" w:themeColor="background1"/>
                <w:sz w:val="20"/>
                <w:szCs w:val="24"/>
              </w:rPr>
              <w:t>.M.L2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01</w:t>
            </w:r>
          </w:p>
          <w:p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CB3B2C"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940DB" w:rsidRPr="007355B1" w:rsidRDefault="005940DB" w:rsidP="00BA3600">
      <w:pPr>
        <w:rPr>
          <w:rFonts w:cs="Arial"/>
          <w:i/>
          <w:color w:val="0070C0"/>
        </w:rPr>
      </w:pPr>
    </w:p>
    <w:p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23947315"/>
      <w:r>
        <w:rPr>
          <w:rFonts w:ascii="Arial" w:hAnsi="Arial" w:cs="Arial"/>
        </w:rPr>
        <w:t xml:space="preserve">Unit </w:t>
      </w:r>
      <w:r w:rsidR="00A94DE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- </w:t>
      </w:r>
      <w:r w:rsidR="00A94DED" w:rsidRPr="00A94DED">
        <w:rPr>
          <w:rFonts w:ascii="Arial" w:hAnsi="Arial" w:cs="Arial"/>
        </w:rPr>
        <w:t>MVC Model and Session Tracking</w:t>
      </w:r>
      <w:bookmarkEnd w:id="0"/>
    </w:p>
    <w:p w:rsidR="000C1FE0" w:rsidRDefault="000C1FE0" w:rsidP="00295EBA">
      <w:pPr>
        <w:pStyle w:val="FAStyle1"/>
        <w:outlineLvl w:val="1"/>
      </w:pPr>
      <w:bookmarkStart w:id="1" w:name="_Toc23947316"/>
      <w:r w:rsidRPr="007355B1">
        <w:t>Objective</w:t>
      </w:r>
      <w:r w:rsidR="007E1FFA">
        <w:t>s</w:t>
      </w:r>
      <w:r w:rsidRPr="007355B1">
        <w:t>:</w:t>
      </w:r>
      <w:bookmarkEnd w:id="1"/>
      <w:r w:rsidRPr="007355B1">
        <w:t xml:space="preserve"> 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Understand the basic concepts of web development technologies with java (JSP / Servlet)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Able to write servlets using the Java programming language (Java servlets)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dynamic HTML content with Servlets and JavaServer Pages, using the Expression Language, and the JSP Standard Tag Library (JSTL)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robust web applications using MVC architecture, session management, filters, and database integration (JDBC)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Make Servlets and JSP work together cleanly</w:t>
      </w:r>
    </w:p>
    <w:p w:rsidR="009B16A0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secure web applications using the features of the Java EE web container</w:t>
      </w:r>
    </w:p>
    <w:p w:rsidR="000C1FE0" w:rsidRDefault="000C1FE0" w:rsidP="00295EBA">
      <w:pPr>
        <w:pStyle w:val="FAStyle1"/>
        <w:outlineLvl w:val="1"/>
      </w:pPr>
      <w:bookmarkStart w:id="2" w:name="_Toc23947317"/>
      <w:r w:rsidRPr="007355B1">
        <w:t>Description</w:t>
      </w:r>
      <w:r w:rsidR="007E1FFA">
        <w:t>s</w:t>
      </w:r>
      <w:r w:rsidR="00A92E50">
        <w:t xml:space="preserve"> and Guidelines</w:t>
      </w:r>
      <w:r w:rsidRPr="007355B1">
        <w:t>:</w:t>
      </w:r>
      <w:bookmarkEnd w:id="2"/>
      <w:r w:rsidRPr="007355B1">
        <w:t xml:space="preserve"> </w:t>
      </w:r>
    </w:p>
    <w:p w:rsidR="00F008F4" w:rsidRDefault="00F008F4" w:rsidP="008C50C6">
      <w:pPr>
        <w:spacing w:before="120" w:after="0" w:line="288" w:lineRule="auto"/>
        <w:rPr>
          <w:rFonts w:ascii="Candara" w:hAnsi="Candara"/>
          <w:b/>
        </w:rPr>
      </w:pPr>
      <w:r w:rsidRPr="00B939E8">
        <w:rPr>
          <w:rFonts w:ascii="Candara" w:hAnsi="Candara"/>
          <w:b/>
        </w:rPr>
        <w:t>Link Bootstrap 4:</w:t>
      </w:r>
    </w:p>
    <w:p w:rsidR="00F008F4" w:rsidRDefault="00F008F4" w:rsidP="008C50C6">
      <w:pPr>
        <w:autoSpaceDE w:val="0"/>
        <w:autoSpaceDN w:val="0"/>
        <w:adjustRightInd w:val="0"/>
        <w:spacing w:before="120" w:after="0" w:line="288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:rsidR="00F008F4" w:rsidRPr="00B939E8" w:rsidRDefault="00F008F4" w:rsidP="008C50C6">
      <w:pPr>
        <w:spacing w:before="120" w:after="0" w:line="288" w:lineRule="auto"/>
        <w:rPr>
          <w:rFonts w:ascii="Candara" w:hAnsi="Candara"/>
          <w:b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"https://maxcdn.bootstrapcdn.com/bootstrap/4.1.0/css/bootstrap.min.css"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08F4" w:rsidRPr="00B939E8" w:rsidRDefault="00F008F4" w:rsidP="008C50C6">
      <w:pPr>
        <w:spacing w:before="120" w:after="0" w:line="288" w:lineRule="auto"/>
        <w:rPr>
          <w:rFonts w:ascii="Candara" w:hAnsi="Candara"/>
          <w:b/>
        </w:rPr>
      </w:pPr>
      <w:r w:rsidRPr="00B939E8">
        <w:rPr>
          <w:rFonts w:ascii="Candara" w:hAnsi="Candara"/>
          <w:b/>
        </w:rPr>
        <w:t>Link Font Awesom</w:t>
      </w:r>
      <w:r>
        <w:rPr>
          <w:rFonts w:ascii="Candara" w:hAnsi="Candara"/>
          <w:b/>
        </w:rPr>
        <w:t>e</w:t>
      </w:r>
      <w:r w:rsidRPr="00B939E8">
        <w:rPr>
          <w:rFonts w:ascii="Candara" w:hAnsi="Candara"/>
          <w:b/>
        </w:rPr>
        <w:t>:</w:t>
      </w:r>
    </w:p>
    <w:p w:rsidR="00F008F4" w:rsidRDefault="00F008F4" w:rsidP="008C50C6">
      <w:pPr>
        <w:autoSpaceDE w:val="0"/>
        <w:autoSpaceDN w:val="0"/>
        <w:adjustRightInd w:val="0"/>
        <w:spacing w:before="120" w:after="0" w:line="288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B939E8">
        <w:rPr>
          <w:rFonts w:ascii="Consolas" w:hAnsi="Consolas" w:cs="Consolas"/>
          <w:color w:val="7F007F"/>
          <w:sz w:val="20"/>
          <w:szCs w:val="20"/>
        </w:rPr>
        <w:t>href</w:t>
      </w:r>
      <w:r w:rsidRPr="00B939E8">
        <w:rPr>
          <w:rFonts w:ascii="Consolas" w:hAnsi="Consolas" w:cs="Consolas"/>
          <w:color w:val="000000"/>
          <w:sz w:val="20"/>
          <w:szCs w:val="20"/>
        </w:rPr>
        <w:t>=</w:t>
      </w:r>
      <w:r w:rsidRPr="00B939E8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"https://cdnjs.cloudflare.com/ajax/libs/font-awesome/4.7.0/css/font-awesome.min.css"</w:t>
      </w:r>
      <w:r w:rsidRPr="00B939E8">
        <w:rPr>
          <w:rFonts w:ascii="Consolas" w:hAnsi="Consolas" w:cs="Consolas"/>
          <w:color w:val="008080"/>
          <w:sz w:val="20"/>
          <w:szCs w:val="20"/>
        </w:rPr>
        <w:t>&gt;</w:t>
      </w:r>
    </w:p>
    <w:p w:rsidR="00E54873" w:rsidRDefault="00E54873" w:rsidP="008C50C6">
      <w:pPr>
        <w:autoSpaceDE w:val="0"/>
        <w:autoSpaceDN w:val="0"/>
        <w:adjustRightInd w:val="0"/>
        <w:spacing w:before="120" w:after="0" w:line="288" w:lineRule="auto"/>
        <w:rPr>
          <w:rFonts w:ascii="Consolas" w:hAnsi="Consolas" w:cs="Consolas"/>
          <w:color w:val="008080"/>
          <w:sz w:val="20"/>
          <w:szCs w:val="20"/>
        </w:rPr>
      </w:pPr>
    </w:p>
    <w:p w:rsidR="0030576B" w:rsidRPr="00E54873" w:rsidRDefault="00E54873" w:rsidP="00295EBA">
      <w:pPr>
        <w:pStyle w:val="FAStyle2"/>
        <w:outlineLvl w:val="2"/>
      </w:pPr>
      <w:bookmarkStart w:id="3" w:name="_Toc23947318"/>
      <w:r w:rsidRPr="00160EA2">
        <w:t>Step1: Create</w:t>
      </w:r>
      <w:r>
        <w:t xml:space="preserve"> login page</w:t>
      </w:r>
      <w:r w:rsidRPr="00160EA2">
        <w:t xml:space="preserve"> the following </w:t>
      </w:r>
      <w:r>
        <w:t>as:</w:t>
      </w:r>
      <w:bookmarkEnd w:id="3"/>
    </w:p>
    <w:p w:rsidR="00A811D5" w:rsidRPr="00A811D5" w:rsidRDefault="00EE0A8A" w:rsidP="00A811D5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>
        <w:rPr>
          <w:rFonts w:cs="Arial"/>
          <w:i/>
          <w:sz w:val="20"/>
          <w:szCs w:val="20"/>
          <w:lang w:val="en-GB"/>
        </w:rPr>
        <w:t>login</w:t>
      </w:r>
      <w:r w:rsidR="00A811D5" w:rsidRPr="00A811D5">
        <w:rPr>
          <w:rFonts w:cs="Arial"/>
          <w:i/>
          <w:sz w:val="20"/>
          <w:szCs w:val="20"/>
          <w:lang w:val="en-GB"/>
        </w:rPr>
        <w:t>.jsp</w:t>
      </w:r>
      <w:r w:rsidR="00C3018F">
        <w:rPr>
          <w:rFonts w:cs="Arial"/>
          <w:i/>
          <w:sz w:val="20"/>
          <w:szCs w:val="20"/>
          <w:lang w:val="en-GB"/>
        </w:rPr>
        <w:t xml:space="preserve"> screen:</w:t>
      </w:r>
    </w:p>
    <w:p w:rsidR="00BE773D" w:rsidRDefault="00EE0A8A" w:rsidP="00BE773D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3709686" cy="1729906"/>
            <wp:effectExtent l="114300" t="57150" r="62230" b="1181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34" cy="1740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C62" w:rsidRPr="00420ACE" w:rsidRDefault="000D4B78" w:rsidP="00420ACE">
      <w:pPr>
        <w:spacing w:before="240"/>
        <w:jc w:val="center"/>
        <w:rPr>
          <w:rFonts w:cs="Arial"/>
          <w:i/>
          <w:sz w:val="20"/>
          <w:lang w:val="en-GB"/>
        </w:rPr>
      </w:pPr>
      <w:r w:rsidRPr="000D4B78">
        <w:rPr>
          <w:rFonts w:cs="Arial"/>
          <w:i/>
          <w:sz w:val="20"/>
        </w:rPr>
        <w:t>Screen 01_Layout 0</w:t>
      </w:r>
      <w:r>
        <w:rPr>
          <w:rFonts w:cs="Arial"/>
          <w:i/>
          <w:sz w:val="20"/>
          <w:lang w:val="en-GB"/>
        </w:rPr>
        <w:t>1</w:t>
      </w:r>
    </w:p>
    <w:p w:rsidR="00420ACE" w:rsidRDefault="00E54873" w:rsidP="001C3DE0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 xml:space="preserve">Source code download here: </w:t>
      </w:r>
      <w:r>
        <w:rPr>
          <w:rFonts w:cs="Arial"/>
          <w:b/>
          <w:bCs/>
          <w:sz w:val="20"/>
          <w:szCs w:val="20"/>
          <w:lang w:val="en-GB"/>
        </w:rPr>
        <w:object w:dxaOrig="85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pt;height:41.5pt" o:ole="">
            <v:imagedata r:id="rId11" o:title=""/>
          </v:shape>
          <o:OLEObject Type="Embed" ProgID="Package" ShapeID="_x0000_i1025" DrawAspect="Content" ObjectID="_1634560352" r:id="rId12"/>
        </w:object>
      </w:r>
      <w:r>
        <w:rPr>
          <w:rFonts w:cs="Arial"/>
          <w:b/>
          <w:bCs/>
          <w:sz w:val="20"/>
          <w:szCs w:val="20"/>
          <w:lang w:val="en-GB"/>
        </w:rPr>
        <w:t xml:space="preserve">, </w:t>
      </w:r>
      <w:r>
        <w:rPr>
          <w:rFonts w:cs="Arial"/>
          <w:b/>
          <w:bCs/>
          <w:sz w:val="20"/>
          <w:szCs w:val="20"/>
          <w:lang w:val="en-GB"/>
        </w:rPr>
        <w:object w:dxaOrig="861" w:dyaOrig="831">
          <v:shape id="_x0000_i1026" type="#_x0000_t75" style="width:43pt;height:41.5pt" o:ole="">
            <v:imagedata r:id="rId13" o:title=""/>
          </v:shape>
          <o:OLEObject Type="Embed" ProgID="Package" ShapeID="_x0000_i1026" DrawAspect="Content" ObjectID="_1634560353" r:id="rId14"/>
        </w:object>
      </w:r>
      <w:r>
        <w:rPr>
          <w:rFonts w:cs="Arial"/>
          <w:b/>
          <w:bCs/>
          <w:sz w:val="20"/>
          <w:szCs w:val="20"/>
          <w:lang w:val="en-GB"/>
        </w:rPr>
        <w:t xml:space="preserve">, </w:t>
      </w:r>
      <w:r>
        <w:rPr>
          <w:rFonts w:cs="Arial"/>
          <w:b/>
          <w:bCs/>
          <w:sz w:val="20"/>
          <w:szCs w:val="20"/>
          <w:lang w:val="en-GB"/>
        </w:rPr>
        <w:object w:dxaOrig="711" w:dyaOrig="831">
          <v:shape id="_x0000_i1027" type="#_x0000_t75" style="width:35.5pt;height:41.5pt" o:ole="">
            <v:imagedata r:id="rId15" o:title=""/>
          </v:shape>
          <o:OLEObject Type="Embed" ProgID="Package" ShapeID="_x0000_i1027" DrawAspect="Content" ObjectID="_1634560354" r:id="rId16"/>
        </w:object>
      </w:r>
    </w:p>
    <w:p w:rsidR="00C3018F" w:rsidRPr="00C3018F" w:rsidRDefault="00C3018F" w:rsidP="00C3018F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 w:rsidRPr="00C3018F">
        <w:rPr>
          <w:rFonts w:cs="Arial"/>
          <w:i/>
          <w:sz w:val="20"/>
          <w:szCs w:val="20"/>
          <w:lang w:val="en-GB"/>
        </w:rPr>
        <w:lastRenderedPageBreak/>
        <w:t>home-page.</w:t>
      </w:r>
      <w:r>
        <w:rPr>
          <w:rFonts w:cs="Arial"/>
          <w:i/>
          <w:sz w:val="20"/>
          <w:szCs w:val="20"/>
          <w:lang w:val="en-GB"/>
        </w:rPr>
        <w:t>jsp</w:t>
      </w:r>
      <w:r w:rsidRPr="00C3018F">
        <w:rPr>
          <w:rFonts w:cs="Arial"/>
          <w:i/>
          <w:sz w:val="20"/>
          <w:szCs w:val="20"/>
          <w:lang w:val="en-GB"/>
        </w:rPr>
        <w:t xml:space="preserve"> </w:t>
      </w:r>
      <w:r w:rsidR="00973DAD">
        <w:rPr>
          <w:rFonts w:cs="Arial"/>
          <w:i/>
          <w:sz w:val="20"/>
          <w:szCs w:val="20"/>
          <w:lang w:val="en-GB"/>
        </w:rPr>
        <w:t>s</w:t>
      </w:r>
      <w:r w:rsidRPr="00C3018F">
        <w:rPr>
          <w:rFonts w:cs="Arial"/>
          <w:i/>
          <w:sz w:val="20"/>
          <w:szCs w:val="20"/>
          <w:lang w:val="en-GB"/>
        </w:rPr>
        <w:t xml:space="preserve">creen: </w:t>
      </w:r>
    </w:p>
    <w:p w:rsidR="00C3018F" w:rsidRDefault="00C3018F" w:rsidP="00C90E43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7818BA5" wp14:editId="5FD6FF5F">
            <wp:extent cx="3692325" cy="3582375"/>
            <wp:effectExtent l="19050" t="19050" r="22860" b="184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908" cy="36081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54873" w:rsidRPr="00E54873" w:rsidRDefault="00E54873" w:rsidP="00E54873">
      <w:pPr>
        <w:rPr>
          <w:b/>
          <w:lang w:val="en-GB"/>
        </w:rPr>
      </w:pPr>
      <w:r>
        <w:rPr>
          <w:b/>
          <w:lang w:val="en-GB"/>
        </w:rPr>
        <w:t xml:space="preserve">Source code download here: </w:t>
      </w:r>
      <w:r>
        <w:rPr>
          <w:b/>
          <w:lang w:val="en-GB"/>
        </w:rPr>
        <w:object w:dxaOrig="1510" w:dyaOrig="831">
          <v:shape id="_x0000_i1028" type="#_x0000_t75" style="width:75.5pt;height:41.5pt" o:ole="">
            <v:imagedata r:id="rId18" o:title=""/>
          </v:shape>
          <o:OLEObject Type="Embed" ProgID="Package" ShapeID="_x0000_i1028" DrawAspect="Content" ObjectID="_1634560355" r:id="rId19"/>
        </w:object>
      </w:r>
    </w:p>
    <w:p w:rsidR="00C82B37" w:rsidRPr="00C82B37" w:rsidRDefault="00C82B37" w:rsidP="00C82B37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 w:rsidRPr="00C82B37">
        <w:rPr>
          <w:rFonts w:cs="Arial"/>
          <w:i/>
          <w:sz w:val="20"/>
          <w:szCs w:val="20"/>
          <w:lang w:val="en-GB"/>
        </w:rPr>
        <w:t xml:space="preserve">add-employee.jsp </w:t>
      </w:r>
      <w:r>
        <w:rPr>
          <w:rFonts w:cs="Arial"/>
          <w:i/>
          <w:sz w:val="20"/>
          <w:szCs w:val="20"/>
          <w:lang w:val="en-GB"/>
        </w:rPr>
        <w:t>s</w:t>
      </w:r>
      <w:r w:rsidRPr="00C82B37">
        <w:rPr>
          <w:rFonts w:cs="Arial"/>
          <w:i/>
          <w:sz w:val="20"/>
          <w:szCs w:val="20"/>
          <w:lang w:val="en-GB"/>
        </w:rPr>
        <w:t>creen:</w:t>
      </w:r>
    </w:p>
    <w:p w:rsidR="00C82B37" w:rsidRDefault="00C82B37" w:rsidP="00C82B37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4EA211C5" wp14:editId="3A90A0A3">
            <wp:extent cx="4222750" cy="4108395"/>
            <wp:effectExtent l="19050" t="19050" r="25400" b="260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920" cy="41241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018F" w:rsidRPr="00C3018F" w:rsidRDefault="00C3018F" w:rsidP="00C3018F">
      <w:pPr>
        <w:ind w:left="360"/>
        <w:rPr>
          <w:b/>
        </w:rPr>
      </w:pPr>
    </w:p>
    <w:p w:rsidR="00024DE6" w:rsidRPr="00024DE6" w:rsidRDefault="00024DE6" w:rsidP="00A44DF8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 w:rsidRPr="00024DE6">
        <w:rPr>
          <w:rFonts w:cs="Arial"/>
          <w:i/>
          <w:sz w:val="20"/>
          <w:szCs w:val="20"/>
          <w:lang w:val="en-GB"/>
        </w:rPr>
        <w:t>list-employees.</w:t>
      </w:r>
      <w:r>
        <w:rPr>
          <w:rFonts w:cs="Arial"/>
          <w:i/>
          <w:sz w:val="20"/>
          <w:szCs w:val="20"/>
          <w:lang w:val="en-GB"/>
        </w:rPr>
        <w:t>jsp s</w:t>
      </w:r>
      <w:r w:rsidRPr="00024DE6">
        <w:rPr>
          <w:rFonts w:cs="Arial"/>
          <w:i/>
          <w:sz w:val="20"/>
          <w:szCs w:val="20"/>
          <w:lang w:val="en-GB"/>
        </w:rPr>
        <w:t>creen:</w:t>
      </w:r>
    </w:p>
    <w:p w:rsidR="00024DE6" w:rsidRDefault="00024DE6" w:rsidP="009807A8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474A4CCE" wp14:editId="0871562D">
            <wp:extent cx="3816350" cy="3463145"/>
            <wp:effectExtent l="19050" t="19050" r="12700" b="234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7276" cy="34730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4DE6" w:rsidRDefault="00024DE6" w:rsidP="00024DE6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Candara" w:hAnsi="Candara" w:cs="Arial"/>
          <w:color w:val="252525"/>
          <w:sz w:val="22"/>
          <w:szCs w:val="22"/>
          <w:lang w:val="vi-VN"/>
        </w:rPr>
      </w:pPr>
    </w:p>
    <w:p w:rsidR="001C3DE0" w:rsidRDefault="005B1E1E" w:rsidP="00295EBA">
      <w:pPr>
        <w:pStyle w:val="FAStyle2"/>
        <w:outlineLvl w:val="2"/>
      </w:pPr>
      <w:bookmarkStart w:id="4" w:name="_Toc23947319"/>
      <w:r>
        <w:t>Step2</w:t>
      </w:r>
      <w:r w:rsidR="001C3DE0">
        <w:t xml:space="preserve">: </w:t>
      </w:r>
      <w:r w:rsidR="00E37029">
        <w:t>Create</w:t>
      </w:r>
      <w:r w:rsidR="001C3DE0">
        <w:t xml:space="preserve"> Database</w:t>
      </w:r>
      <w:bookmarkEnd w:id="4"/>
    </w:p>
    <w:p w:rsidR="001C3DE0" w:rsidRDefault="00E37029" w:rsidP="001C3DE0">
      <w:pPr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t>Create a database named</w:t>
      </w:r>
      <w:r w:rsidR="001C3DE0" w:rsidRPr="007B1B75">
        <w:rPr>
          <w:rFonts w:cs="Arial"/>
          <w:bCs/>
          <w:sz w:val="20"/>
          <w:szCs w:val="20"/>
          <w:lang w:val="en-GB"/>
        </w:rPr>
        <w:t xml:space="preserve"> “</w:t>
      </w:r>
      <w:r w:rsidR="00420ACE">
        <w:rPr>
          <w:rFonts w:cs="Arial"/>
          <w:b/>
          <w:bCs/>
          <w:sz w:val="20"/>
          <w:szCs w:val="20"/>
          <w:lang w:val="en-GB"/>
        </w:rPr>
        <w:t>JNWEBML2</w:t>
      </w:r>
      <w:r w:rsidR="001C3DE0" w:rsidRPr="007B1B75">
        <w:rPr>
          <w:rFonts w:cs="Arial"/>
          <w:b/>
          <w:bCs/>
          <w:sz w:val="20"/>
          <w:szCs w:val="20"/>
          <w:lang w:val="en-GB"/>
        </w:rPr>
        <w:t>01_SMS</w:t>
      </w:r>
      <w:r w:rsidR="001C3DE0" w:rsidRPr="007B1B75">
        <w:rPr>
          <w:rFonts w:cs="Arial"/>
          <w:bCs/>
          <w:sz w:val="20"/>
          <w:szCs w:val="20"/>
          <w:lang w:val="en-GB"/>
        </w:rPr>
        <w:t>” có các bảng và quan hệ như sau:</w:t>
      </w:r>
    </w:p>
    <w:p w:rsidR="001C3DE0" w:rsidRDefault="000D33F8" w:rsidP="001C3DE0">
      <w:pPr>
        <w:jc w:val="center"/>
        <w:rPr>
          <w:rFonts w:cs="Arial"/>
          <w:bCs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0EF82C8A" wp14:editId="61D16A32">
            <wp:extent cx="4537075" cy="1462185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7029" cy="146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7C" w:rsidRDefault="00ED1E7C" w:rsidP="00ED1E7C">
      <w:pPr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t>Tạo stored procedure “</w:t>
      </w:r>
      <w:r w:rsidRPr="00664378">
        <w:rPr>
          <w:rFonts w:cs="Arial"/>
          <w:b/>
          <w:bCs/>
          <w:sz w:val="20"/>
          <w:szCs w:val="20"/>
          <w:lang w:val="en-GB"/>
        </w:rPr>
        <w:t>usp_registerUser</w:t>
      </w:r>
      <w:r>
        <w:rPr>
          <w:rFonts w:cs="Arial"/>
          <w:bCs/>
          <w:sz w:val="20"/>
          <w:szCs w:val="20"/>
          <w:lang w:val="en-GB"/>
        </w:rPr>
        <w:t>” như sau: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PROC</w:t>
      </w:r>
      <w:r>
        <w:rPr>
          <w:highlight w:val="white"/>
        </w:rPr>
        <w:t xml:space="preserve"> [dbo]</w:t>
      </w:r>
      <w:r>
        <w:rPr>
          <w:color w:val="808080"/>
          <w:highlight w:val="white"/>
        </w:rPr>
        <w:t>.</w:t>
      </w:r>
      <w:r>
        <w:rPr>
          <w:highlight w:val="white"/>
        </w:rPr>
        <w:t>[usp_registerUser]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@firstName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@lastName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@email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100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@userName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@password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AS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BEGIN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INSERT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INTO</w:t>
      </w:r>
      <w:r>
        <w:rPr>
          <w:highlight w:val="white"/>
        </w:rPr>
        <w:t xml:space="preserve"> Users </w:t>
      </w:r>
      <w:r>
        <w:rPr>
          <w:color w:val="0000FF"/>
          <w:highlight w:val="white"/>
        </w:rPr>
        <w:t xml:space="preserve">VALUES </w:t>
      </w:r>
      <w:r>
        <w:rPr>
          <w:color w:val="808080"/>
          <w:highlight w:val="white"/>
        </w:rPr>
        <w:t>(</w:t>
      </w:r>
      <w:r>
        <w:rPr>
          <w:highlight w:val="white"/>
        </w:rPr>
        <w:t>@firstName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@lastName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@email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@userName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@password</w:t>
      </w:r>
      <w:r>
        <w:rPr>
          <w:color w:val="808080"/>
          <w:highlight w:val="white"/>
        </w:rPr>
        <w:t>)</w:t>
      </w:r>
    </w:p>
    <w:p w:rsidR="00ED1E7C" w:rsidRPr="00ED1E7C" w:rsidRDefault="00664378" w:rsidP="00664378">
      <w:pPr>
        <w:pStyle w:val="FACode2"/>
        <w:spacing w:before="60" w:after="60"/>
        <w:ind w:left="992" w:hanging="357"/>
        <w:rPr>
          <w:rFonts w:cs="Arial"/>
          <w:bCs/>
          <w:sz w:val="20"/>
          <w:szCs w:val="20"/>
          <w:lang w:val="en-GB"/>
        </w:rPr>
      </w:pPr>
      <w:r>
        <w:rPr>
          <w:color w:val="0000FF"/>
          <w:highlight w:val="white"/>
        </w:rPr>
        <w:t>END</w:t>
      </w:r>
    </w:p>
    <w:p w:rsidR="0073257F" w:rsidRDefault="0073257F" w:rsidP="000E1C62">
      <w:pPr>
        <w:rPr>
          <w:rFonts w:cs="Arial"/>
          <w:b/>
          <w:sz w:val="20"/>
          <w:szCs w:val="20"/>
          <w:lang w:val="en-GB"/>
        </w:rPr>
      </w:pPr>
    </w:p>
    <w:p w:rsidR="0073257F" w:rsidRDefault="0073257F" w:rsidP="000E1C62">
      <w:pPr>
        <w:rPr>
          <w:rFonts w:cs="Arial"/>
          <w:b/>
          <w:sz w:val="20"/>
          <w:szCs w:val="20"/>
          <w:lang w:val="en-GB"/>
        </w:rPr>
      </w:pPr>
    </w:p>
    <w:p w:rsidR="000E1C62" w:rsidRPr="00BE773D" w:rsidRDefault="0073257F" w:rsidP="00295EBA">
      <w:pPr>
        <w:pStyle w:val="FAStyle2"/>
        <w:outlineLvl w:val="2"/>
      </w:pPr>
      <w:bookmarkStart w:id="5" w:name="_Toc23947320"/>
      <w:r>
        <w:lastRenderedPageBreak/>
        <w:t>Step3</w:t>
      </w:r>
      <w:r w:rsidR="000E1C62">
        <w:t xml:space="preserve">: </w:t>
      </w:r>
      <w:r>
        <w:t>Create a maven project named “</w:t>
      </w:r>
      <w:r w:rsidR="000E1C62">
        <w:t>JWEB</w:t>
      </w:r>
      <w:r>
        <w:t>.M.</w:t>
      </w:r>
      <w:r w:rsidR="000D33F8">
        <w:t>L2</w:t>
      </w:r>
      <w:r w:rsidR="000E1C62" w:rsidRPr="00BE773D">
        <w:t>01”: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9805CA" w:rsidTr="009805CA">
        <w:tc>
          <w:tcPr>
            <w:tcW w:w="4813" w:type="dxa"/>
          </w:tcPr>
          <w:p w:rsidR="009805CA" w:rsidRDefault="009805CA" w:rsidP="00AB4DF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C3A5A4" wp14:editId="7EB64D54">
                  <wp:extent cx="2736215" cy="4463300"/>
                  <wp:effectExtent l="19050" t="19050" r="26035" b="139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679"/>
                          <a:stretch/>
                        </pic:blipFill>
                        <pic:spPr bwMode="auto">
                          <a:xfrm>
                            <a:off x="0" y="0"/>
                            <a:ext cx="2742533" cy="44736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9805CA" w:rsidRDefault="009805CA" w:rsidP="009805CA">
            <w:pPr>
              <w:rPr>
                <w:rFonts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6174B3" wp14:editId="155F749B">
                  <wp:extent cx="2254309" cy="38163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22" cy="3826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C62" w:rsidRDefault="000E1C62" w:rsidP="000E1C62">
      <w:pPr>
        <w:rPr>
          <w:rFonts w:cs="Arial"/>
          <w:b/>
          <w:sz w:val="20"/>
          <w:szCs w:val="20"/>
        </w:rPr>
      </w:pPr>
      <w:r w:rsidRPr="00BE773D">
        <w:rPr>
          <w:rFonts w:cs="Arial"/>
          <w:sz w:val="20"/>
          <w:szCs w:val="20"/>
        </w:rPr>
        <w:t xml:space="preserve">File </w:t>
      </w:r>
      <w:r w:rsidRPr="00BE773D">
        <w:rPr>
          <w:rFonts w:cs="Arial"/>
          <w:b/>
          <w:sz w:val="20"/>
          <w:szCs w:val="20"/>
        </w:rPr>
        <w:t>pom.xml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8080"/>
        </w:rPr>
        <w:t>&lt;</w:t>
      </w:r>
      <w:r>
        <w:t>dependencies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javax.servlet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</w:rPr>
        <w:t>javax.servlet-</w:t>
      </w:r>
      <w:r w:rsidRPr="00890500">
        <w:rPr>
          <w:color w:val="000000"/>
          <w:u w:val="single"/>
        </w:rPr>
        <w:t>api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3.1.0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com.microsoft.sqlserver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mssql</w:t>
      </w:r>
      <w:r w:rsidRPr="00890500">
        <w:rPr>
          <w:color w:val="000000"/>
        </w:rPr>
        <w:t>-</w:t>
      </w:r>
      <w:r w:rsidRPr="00890500">
        <w:rPr>
          <w:color w:val="000000"/>
          <w:u w:val="single"/>
        </w:rPr>
        <w:t>jdbc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7.0.0.jre8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log4j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</w:rPr>
        <w:t>log4j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1.2.17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javax.servlet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jstl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1.2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dependencies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build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finalName</w:t>
      </w:r>
      <w:r w:rsidRPr="00890500">
        <w:rPr>
          <w:color w:val="008080"/>
        </w:rPr>
        <w:t>&gt;</w:t>
      </w:r>
      <w:r w:rsidRPr="00890500">
        <w:rPr>
          <w:color w:val="000000"/>
        </w:rPr>
        <w:t>JavaWeb_P_L002</w:t>
      </w:r>
      <w:r w:rsidRPr="00890500">
        <w:rPr>
          <w:color w:val="008080"/>
        </w:rPr>
        <w:t>&lt;/</w:t>
      </w:r>
      <w:r>
        <w:t>finalName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plugins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lastRenderedPageBreak/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org.apache.maven.plugins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maven</w:t>
      </w:r>
      <w:r w:rsidRPr="00890500">
        <w:rPr>
          <w:color w:val="000000"/>
        </w:rPr>
        <w:t>-compiler-</w:t>
      </w:r>
      <w:r w:rsidRPr="00890500">
        <w:rPr>
          <w:color w:val="000000"/>
          <w:u w:val="single"/>
        </w:rPr>
        <w:t>plugin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3.7.0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configuration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source</w:t>
      </w:r>
      <w:r w:rsidRPr="00890500">
        <w:rPr>
          <w:color w:val="008080"/>
        </w:rPr>
        <w:t>&gt;</w:t>
      </w:r>
      <w:r w:rsidRPr="00890500">
        <w:rPr>
          <w:color w:val="000000"/>
        </w:rPr>
        <w:t>1.8</w:t>
      </w:r>
      <w:r w:rsidRPr="00890500">
        <w:rPr>
          <w:color w:val="008080"/>
        </w:rPr>
        <w:t>&lt;/</w:t>
      </w:r>
      <w:r>
        <w:t>source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target</w:t>
      </w:r>
      <w:r w:rsidRPr="00890500">
        <w:rPr>
          <w:color w:val="008080"/>
        </w:rPr>
        <w:t>&gt;</w:t>
      </w:r>
      <w:r w:rsidRPr="00890500">
        <w:rPr>
          <w:color w:val="000000"/>
        </w:rPr>
        <w:t>1.8</w:t>
      </w:r>
      <w:r w:rsidRPr="00890500">
        <w:rPr>
          <w:color w:val="008080"/>
        </w:rPr>
        <w:t>&lt;/</w:t>
      </w:r>
      <w:r>
        <w:t>target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configuration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org.apache.maven.plugins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maven</w:t>
      </w:r>
      <w:r w:rsidRPr="00890500">
        <w:rPr>
          <w:color w:val="000000"/>
        </w:rPr>
        <w:t>-war-</w:t>
      </w:r>
      <w:r w:rsidRPr="00890500">
        <w:rPr>
          <w:color w:val="000000"/>
          <w:u w:val="single"/>
        </w:rPr>
        <w:t>plugin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3.2.2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configuration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warSourceDirectory</w:t>
      </w:r>
      <w:r w:rsidRPr="00890500">
        <w:rPr>
          <w:color w:val="008080"/>
        </w:rPr>
        <w:t>&gt;</w:t>
      </w:r>
      <w:r w:rsidRPr="00890500">
        <w:rPr>
          <w:color w:val="000000"/>
        </w:rPr>
        <w:t>src/main/webapp</w:t>
      </w:r>
    </w:p>
    <w:p w:rsidR="00890500" w:rsidRDefault="00890500" w:rsidP="00890500">
      <w:pPr>
        <w:pStyle w:val="FACode2"/>
        <w:numPr>
          <w:ilvl w:val="0"/>
          <w:numId w:val="26"/>
        </w:num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8080"/>
        </w:rPr>
        <w:t>&lt;/</w:t>
      </w:r>
      <w:r>
        <w:t>warSourceDirectory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failOnMissingWebXml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 w:rsidRPr="00890500">
        <w:rPr>
          <w:color w:val="000000"/>
        </w:rPr>
        <w:t>false</w:t>
      </w:r>
    </w:p>
    <w:p w:rsidR="00890500" w:rsidRDefault="00890500" w:rsidP="00890500">
      <w:pPr>
        <w:pStyle w:val="FACode2"/>
        <w:numPr>
          <w:ilvl w:val="0"/>
          <w:numId w:val="26"/>
        </w:num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8080"/>
        </w:rPr>
        <w:t>&lt;/</w:t>
      </w:r>
      <w:r>
        <w:t>failOnMissingWebXml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configuration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plugins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  <w:rPr>
          <w:rFonts w:cs="Arial"/>
          <w:sz w:val="20"/>
          <w:szCs w:val="20"/>
        </w:rPr>
      </w:pP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build</w:t>
      </w:r>
      <w:r w:rsidRPr="00890500">
        <w:rPr>
          <w:color w:val="008080"/>
        </w:rPr>
        <w:t>&gt;</w:t>
      </w:r>
    </w:p>
    <w:p w:rsidR="000E1C62" w:rsidRPr="001C3DE0" w:rsidRDefault="000E1C62" w:rsidP="000E1C62">
      <w:pPr>
        <w:rPr>
          <w:rFonts w:cs="Arial"/>
          <w:sz w:val="2"/>
          <w:szCs w:val="20"/>
        </w:rPr>
      </w:pPr>
    </w:p>
    <w:p w:rsidR="0085458E" w:rsidRDefault="00DB27F1" w:rsidP="00295EBA">
      <w:pPr>
        <w:pStyle w:val="FAStyle2"/>
        <w:outlineLvl w:val="2"/>
      </w:pPr>
      <w:bookmarkStart w:id="6" w:name="_Toc23947321"/>
      <w:r>
        <w:t>Step4</w:t>
      </w:r>
      <w:r w:rsidR="0085458E">
        <w:t xml:space="preserve">: </w:t>
      </w:r>
      <w:r w:rsidR="00D05F20">
        <w:t>Process l</w:t>
      </w:r>
      <w:r w:rsidR="00C9748F">
        <w:t>ogin</w:t>
      </w:r>
      <w:bookmarkEnd w:id="6"/>
    </w:p>
    <w:p w:rsidR="001B73A7" w:rsidRPr="00341BEB" w:rsidRDefault="007C171F" w:rsidP="00341BEB">
      <w:pPr>
        <w:pStyle w:val="ListParagraph"/>
        <w:numPr>
          <w:ilvl w:val="0"/>
          <w:numId w:val="17"/>
        </w:numPr>
        <w:rPr>
          <w:rFonts w:cs="Arial"/>
          <w:sz w:val="20"/>
          <w:szCs w:val="20"/>
          <w:lang w:val="en-GB"/>
        </w:rPr>
      </w:pPr>
      <w:r w:rsidRPr="00341BEB">
        <w:rPr>
          <w:rFonts w:cs="Arial"/>
          <w:sz w:val="20"/>
          <w:szCs w:val="20"/>
          <w:lang w:val="en-GB"/>
        </w:rPr>
        <w:t>Create</w:t>
      </w:r>
      <w:r w:rsidR="001B73A7" w:rsidRPr="00341BEB">
        <w:rPr>
          <w:rFonts w:cs="Arial"/>
          <w:sz w:val="20"/>
          <w:szCs w:val="20"/>
          <w:lang w:val="en-GB"/>
        </w:rPr>
        <w:t xml:space="preserve"> </w:t>
      </w:r>
      <w:r w:rsidR="001B73A7" w:rsidRPr="00341BEB">
        <w:rPr>
          <w:rFonts w:cs="Arial"/>
          <w:b/>
          <w:sz w:val="20"/>
          <w:szCs w:val="20"/>
          <w:lang w:val="en-GB"/>
        </w:rPr>
        <w:t>User</w:t>
      </w:r>
      <w:r w:rsidR="001B73A7" w:rsidRPr="00341BEB">
        <w:rPr>
          <w:rFonts w:cs="Arial"/>
          <w:sz w:val="20"/>
          <w:szCs w:val="20"/>
          <w:lang w:val="en-GB"/>
        </w:rPr>
        <w:t xml:space="preserve"> </w:t>
      </w:r>
      <w:r w:rsidRPr="00341BEB">
        <w:rPr>
          <w:rFonts w:cs="Arial"/>
          <w:sz w:val="20"/>
          <w:szCs w:val="20"/>
          <w:lang w:val="en-GB"/>
        </w:rPr>
        <w:t xml:space="preserve">class in </w:t>
      </w:r>
      <w:r w:rsidR="001B73A7" w:rsidRPr="00341BEB">
        <w:rPr>
          <w:rFonts w:cs="Arial"/>
          <w:sz w:val="20"/>
          <w:szCs w:val="20"/>
          <w:lang w:val="en-GB"/>
        </w:rPr>
        <w:t xml:space="preserve">package </w:t>
      </w:r>
      <w:r w:rsidR="001B73A7" w:rsidRPr="00341BEB">
        <w:rPr>
          <w:rFonts w:cs="Arial"/>
          <w:b/>
          <w:sz w:val="20"/>
          <w:szCs w:val="20"/>
          <w:lang w:val="en-GB"/>
        </w:rPr>
        <w:t>fa.training.entities</w:t>
      </w:r>
      <w:r w:rsidR="001B73A7" w:rsidRPr="00341BEB">
        <w:rPr>
          <w:rFonts w:cs="Arial"/>
          <w:sz w:val="20"/>
          <w:szCs w:val="20"/>
          <w:lang w:val="en-GB"/>
        </w:rPr>
        <w:t>:</w:t>
      </w:r>
    </w:p>
    <w:p w:rsidR="001B73A7" w:rsidRPr="00141777" w:rsidRDefault="001B73A7" w:rsidP="001B73A7">
      <w:pPr>
        <w:jc w:val="center"/>
        <w:rPr>
          <w:rFonts w:cs="Arial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5842A4D2" wp14:editId="0FB9E575">
            <wp:extent cx="4533724" cy="4178300"/>
            <wp:effectExtent l="57150" t="57150" r="114935" b="1079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934" cy="4184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5A34" w:rsidRDefault="004D5A34" w:rsidP="00BE773D">
      <w:pPr>
        <w:rPr>
          <w:rFonts w:cs="Arial"/>
          <w:bCs/>
          <w:sz w:val="20"/>
          <w:szCs w:val="20"/>
          <w:lang w:val="en-GB"/>
        </w:rPr>
      </w:pPr>
    </w:p>
    <w:p w:rsidR="004D5A34" w:rsidRDefault="004D5A34" w:rsidP="00BE773D">
      <w:pPr>
        <w:rPr>
          <w:rFonts w:cs="Arial"/>
          <w:bCs/>
          <w:sz w:val="20"/>
          <w:szCs w:val="20"/>
          <w:lang w:val="en-GB"/>
        </w:rPr>
      </w:pPr>
    </w:p>
    <w:p w:rsidR="00341BEB" w:rsidRDefault="00341BEB" w:rsidP="00BE773D">
      <w:pPr>
        <w:rPr>
          <w:rFonts w:cs="Arial"/>
          <w:bCs/>
          <w:sz w:val="20"/>
          <w:szCs w:val="20"/>
          <w:lang w:val="en-GB"/>
        </w:rPr>
      </w:pPr>
    </w:p>
    <w:p w:rsidR="00341BEB" w:rsidRDefault="00341BEB" w:rsidP="00341BEB">
      <w:pPr>
        <w:pStyle w:val="ListParagraph"/>
        <w:numPr>
          <w:ilvl w:val="0"/>
          <w:numId w:val="17"/>
        </w:numPr>
        <w:ind w:left="357" w:hanging="357"/>
        <w:contextualSpacing w:val="0"/>
        <w:rPr>
          <w:rFonts w:cs="Arial"/>
          <w:bCs/>
          <w:sz w:val="20"/>
          <w:szCs w:val="20"/>
          <w:lang w:val="en-GB"/>
        </w:rPr>
      </w:pPr>
      <w:bookmarkStart w:id="7" w:name="_GoBack"/>
      <w:bookmarkEnd w:id="7"/>
      <w:r>
        <w:rPr>
          <w:rFonts w:cs="Arial"/>
          <w:bCs/>
          <w:sz w:val="20"/>
          <w:szCs w:val="20"/>
          <w:lang w:val="en-GB"/>
        </w:rPr>
        <w:lastRenderedPageBreak/>
        <w:t xml:space="preserve">Create package </w:t>
      </w:r>
      <w:r w:rsidRPr="00341BEB">
        <w:rPr>
          <w:rFonts w:cs="Arial"/>
          <w:b/>
          <w:bCs/>
          <w:sz w:val="20"/>
          <w:szCs w:val="20"/>
          <w:lang w:val="en-GB"/>
        </w:rPr>
        <w:t>fa.training.servlet</w:t>
      </w:r>
      <w:r>
        <w:rPr>
          <w:rFonts w:cs="Arial"/>
          <w:bCs/>
          <w:sz w:val="20"/>
          <w:szCs w:val="20"/>
          <w:lang w:val="en-GB"/>
        </w:rPr>
        <w:t xml:space="preserve"> to contains Servlet class.</w:t>
      </w:r>
    </w:p>
    <w:p w:rsidR="00CE6FF2" w:rsidRPr="00341BEB" w:rsidRDefault="004D5A34" w:rsidP="00341BEB">
      <w:pPr>
        <w:pStyle w:val="ListParagraph"/>
        <w:numPr>
          <w:ilvl w:val="0"/>
          <w:numId w:val="17"/>
        </w:numPr>
        <w:ind w:left="357" w:hanging="357"/>
        <w:contextualSpacing w:val="0"/>
        <w:rPr>
          <w:rFonts w:cs="Arial"/>
          <w:bCs/>
          <w:sz w:val="20"/>
          <w:szCs w:val="20"/>
          <w:lang w:val="en-GB"/>
        </w:rPr>
      </w:pPr>
      <w:r w:rsidRPr="00341BEB">
        <w:rPr>
          <w:rFonts w:cs="Arial"/>
          <w:bCs/>
          <w:sz w:val="20"/>
          <w:szCs w:val="20"/>
          <w:lang w:val="en-GB"/>
        </w:rPr>
        <w:t xml:space="preserve">Create </w:t>
      </w:r>
      <w:r w:rsidRPr="00341BEB">
        <w:rPr>
          <w:rFonts w:cs="Arial"/>
          <w:b/>
          <w:bCs/>
          <w:sz w:val="20"/>
          <w:szCs w:val="20"/>
          <w:lang w:val="en-GB"/>
        </w:rPr>
        <w:t xml:space="preserve">LoginServlet </w:t>
      </w:r>
      <w:r w:rsidRPr="00341BEB">
        <w:rPr>
          <w:rFonts w:cs="Arial"/>
          <w:bCs/>
          <w:sz w:val="20"/>
          <w:szCs w:val="20"/>
          <w:lang w:val="en-GB"/>
        </w:rPr>
        <w:t xml:space="preserve">class in package </w:t>
      </w:r>
      <w:r w:rsidRPr="00341BEB">
        <w:rPr>
          <w:rFonts w:cs="Arial"/>
          <w:b/>
          <w:bCs/>
          <w:sz w:val="20"/>
          <w:szCs w:val="20"/>
          <w:lang w:val="en-GB"/>
        </w:rPr>
        <w:t xml:space="preserve">fa.training.servlet </w:t>
      </w:r>
      <w:r w:rsidRPr="00341BEB">
        <w:rPr>
          <w:rFonts w:cs="Arial"/>
          <w:bCs/>
          <w:sz w:val="20"/>
          <w:szCs w:val="20"/>
          <w:lang w:val="en-GB"/>
        </w:rPr>
        <w:t>to handle login the following:</w:t>
      </w:r>
    </w:p>
    <w:p w:rsidR="00581EF7" w:rsidRDefault="00581EF7" w:rsidP="00581EF7">
      <w:pPr>
        <w:pStyle w:val="FACode2"/>
        <w:numPr>
          <w:ilvl w:val="0"/>
          <w:numId w:val="27"/>
        </w:numPr>
      </w:pPr>
      <w:r w:rsidRPr="00581EF7">
        <w:rPr>
          <w:color w:val="646464"/>
        </w:rPr>
        <w:t>@WebServlet</w:t>
      </w:r>
      <w:r>
        <w:t xml:space="preserve">(urlPatterns = </w:t>
      </w:r>
      <w:r w:rsidRPr="00581EF7">
        <w:rPr>
          <w:color w:val="2A00FF"/>
        </w:rPr>
        <w:t>"/login"</w:t>
      </w:r>
      <w:r>
        <w:t>)</w:t>
      </w:r>
    </w:p>
    <w:p w:rsidR="00581EF7" w:rsidRDefault="00581EF7" w:rsidP="00581EF7">
      <w:pPr>
        <w:pStyle w:val="FACode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LoginServlet </w:t>
      </w:r>
      <w:r>
        <w:rPr>
          <w:b/>
          <w:bCs/>
          <w:color w:val="7F0055"/>
        </w:rPr>
        <w:t>extends</w:t>
      </w:r>
      <w:r>
        <w:t xml:space="preserve"> HttpServlet {</w:t>
      </w:r>
    </w:p>
    <w:p w:rsidR="00581EF7" w:rsidRDefault="00581EF7" w:rsidP="00581EF7">
      <w:pPr>
        <w:pStyle w:val="FACode2"/>
      </w:pPr>
    </w:p>
    <w:p w:rsidR="00581EF7" w:rsidRDefault="00581EF7" w:rsidP="00E54873">
      <w:pPr>
        <w:pStyle w:val="FACode2"/>
      </w:pPr>
      <w:r>
        <w:t xml:space="preserve">   private static final long </w:t>
      </w:r>
      <w:r w:rsidRPr="00581EF7">
        <w:rPr>
          <w:i/>
          <w:iCs/>
          <w:color w:val="0000C0"/>
        </w:rPr>
        <w:t>serialVersionUID</w:t>
      </w:r>
      <w:r>
        <w:t xml:space="preserve"> = 1L;</w:t>
      </w:r>
    </w:p>
    <w:p w:rsidR="00581EF7" w:rsidRDefault="00581EF7" w:rsidP="00581EF7">
      <w:pPr>
        <w:pStyle w:val="FACode2"/>
      </w:pPr>
    </w:p>
    <w:p w:rsidR="00581EF7" w:rsidRDefault="00581EF7" w:rsidP="00581EF7">
      <w:pPr>
        <w:pStyle w:val="FACode2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UserDao </w:t>
      </w:r>
      <w:r>
        <w:rPr>
          <w:i/>
          <w:iCs/>
          <w:color w:val="0000C0"/>
        </w:rPr>
        <w:t>userDao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UserDao();</w:t>
      </w:r>
    </w:p>
    <w:p w:rsidR="00581EF7" w:rsidRDefault="00581EF7" w:rsidP="00581EF7">
      <w:pPr>
        <w:pStyle w:val="FACode2"/>
      </w:pPr>
    </w:p>
    <w:p w:rsidR="00581EF7" w:rsidRDefault="00581EF7" w:rsidP="00581EF7">
      <w:pPr>
        <w:pStyle w:val="FACode2"/>
      </w:pPr>
      <w:r>
        <w:t xml:space="preserve">    @Override</w:t>
      </w:r>
    </w:p>
    <w:p w:rsidR="00581EF7" w:rsidRDefault="00581EF7" w:rsidP="00581EF7">
      <w:pPr>
        <w:pStyle w:val="FACode2"/>
      </w:pPr>
      <w:r>
        <w:t xml:space="preserve">    </w:t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>)</w:t>
      </w:r>
    </w:p>
    <w:p w:rsidR="00581EF7" w:rsidRDefault="00581EF7" w:rsidP="00581EF7">
      <w:pPr>
        <w:pStyle w:val="FACode2"/>
      </w:pPr>
      <w:r>
        <w:t xml:space="preserve">           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581EF7" w:rsidRDefault="00581EF7" w:rsidP="00581EF7">
      <w:pPr>
        <w:pStyle w:val="FACode2"/>
      </w:pPr>
    </w:p>
    <w:p w:rsidR="00581EF7" w:rsidRDefault="00581EF7" w:rsidP="00581EF7">
      <w:pPr>
        <w:pStyle w:val="FACode2"/>
      </w:pPr>
      <w:r>
        <w:t xml:space="preserve">        Log4J.</w:t>
      </w:r>
      <w:r>
        <w:rPr>
          <w:i/>
          <w:iCs/>
        </w:rPr>
        <w:t>getLogger</w:t>
      </w:r>
      <w:r>
        <w:t>().info("Running on doPost method of LoginServlet");</w:t>
      </w:r>
    </w:p>
    <w:p w:rsidR="00581EF7" w:rsidRDefault="00581EF7" w:rsidP="00581EF7">
      <w:pPr>
        <w:pStyle w:val="FACode2"/>
      </w:pPr>
    </w:p>
    <w:p w:rsidR="00581EF7" w:rsidRDefault="00581EF7" w:rsidP="00581EF7">
      <w:pPr>
        <w:pStyle w:val="FACode2"/>
      </w:pPr>
      <w:r>
        <w:t xml:space="preserve">        String </w:t>
      </w:r>
      <w:r>
        <w:rPr>
          <w:color w:val="6A3E3E"/>
        </w:rPr>
        <w:t>userName</w:t>
      </w:r>
      <w:r>
        <w:t xml:space="preserve"> = 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"userName"</w:t>
      </w:r>
      <w:r>
        <w:t>);</w:t>
      </w:r>
    </w:p>
    <w:p w:rsidR="00581EF7" w:rsidRDefault="00581EF7" w:rsidP="00581EF7">
      <w:pPr>
        <w:pStyle w:val="FACode2"/>
      </w:pPr>
      <w:r>
        <w:t xml:space="preserve">        String </w:t>
      </w:r>
      <w:r>
        <w:rPr>
          <w:color w:val="6A3E3E"/>
        </w:rPr>
        <w:t>password</w:t>
      </w:r>
      <w:r>
        <w:t xml:space="preserve"> = 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>);</w:t>
      </w:r>
    </w:p>
    <w:p w:rsidR="00581EF7" w:rsidRDefault="00581EF7" w:rsidP="00581EF7">
      <w:pPr>
        <w:pStyle w:val="FACode2"/>
      </w:pPr>
      <w:r>
        <w:t xml:space="preserve">        User </w:t>
      </w:r>
      <w:r>
        <w:rPr>
          <w:color w:val="6A3E3E"/>
        </w:rPr>
        <w:t>user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User(</w:t>
      </w:r>
      <w:r>
        <w:rPr>
          <w:color w:val="6A3E3E"/>
        </w:rPr>
        <w:t>userName</w:t>
      </w:r>
      <w:r>
        <w:t xml:space="preserve">, </w:t>
      </w:r>
      <w:r>
        <w:rPr>
          <w:color w:val="6A3E3E"/>
        </w:rPr>
        <w:t>password</w:t>
      </w:r>
      <w:r>
        <w:t>);</w:t>
      </w:r>
    </w:p>
    <w:p w:rsidR="00581EF7" w:rsidRDefault="00581EF7" w:rsidP="00581EF7">
      <w:pPr>
        <w:pStyle w:val="FACode2"/>
      </w:pPr>
    </w:p>
    <w:p w:rsidR="00581EF7" w:rsidRDefault="00581EF7" w:rsidP="00581EF7">
      <w:pPr>
        <w:pStyle w:val="FACode2"/>
      </w:pPr>
      <w:r>
        <w:t xml:space="preserve">        </w:t>
      </w:r>
      <w:r>
        <w:rPr>
          <w:b/>
          <w:bCs/>
          <w:color w:val="7F0055"/>
        </w:rPr>
        <w:t>try</w:t>
      </w:r>
      <w:r>
        <w:t xml:space="preserve"> {</w:t>
      </w:r>
    </w:p>
    <w:p w:rsidR="00581EF7" w:rsidRDefault="00581EF7" w:rsidP="00581EF7">
      <w:pPr>
        <w:pStyle w:val="FACode2"/>
      </w:pPr>
      <w:r>
        <w:t xml:space="preserve">            </w:t>
      </w:r>
      <w:r>
        <w:rPr>
          <w:b/>
          <w:bCs/>
          <w:color w:val="7F0055"/>
        </w:rPr>
        <w:t>if</w:t>
      </w:r>
      <w:r>
        <w:t xml:space="preserve"> (</w:t>
      </w:r>
      <w:r>
        <w:rPr>
          <w:i/>
          <w:iCs/>
          <w:color w:val="0000C0"/>
        </w:rPr>
        <w:t>userDao</w:t>
      </w:r>
      <w:r>
        <w:t>.login(</w:t>
      </w:r>
      <w:r>
        <w:rPr>
          <w:color w:val="6A3E3E"/>
        </w:rPr>
        <w:t>user</w:t>
      </w:r>
      <w:r>
        <w:t>)) {</w:t>
      </w:r>
    </w:p>
    <w:p w:rsidR="00581EF7" w:rsidRDefault="00581EF7" w:rsidP="00581EF7">
      <w:pPr>
        <w:pStyle w:val="FACode2"/>
      </w:pPr>
      <w:r>
        <w:t xml:space="preserve">                HttpSession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request</w:t>
      </w:r>
      <w:r>
        <w:t>.getSession();</w:t>
      </w:r>
    </w:p>
    <w:p w:rsidR="00581EF7" w:rsidRPr="00581EF7" w:rsidRDefault="00581EF7" w:rsidP="00581EF7">
      <w:pPr>
        <w:pStyle w:val="FACode2"/>
        <w:rPr>
          <w:color w:val="0070C0"/>
        </w:rPr>
      </w:pPr>
      <w:r>
        <w:t xml:space="preserve">                </w:t>
      </w:r>
      <w:r w:rsidRPr="00581EF7">
        <w:rPr>
          <w:color w:val="0070C0"/>
        </w:rPr>
        <w:t xml:space="preserve">// if login successfully, save session user, who have just </w:t>
      </w:r>
      <w:r w:rsidRPr="00581EF7">
        <w:rPr>
          <w:color w:val="0070C0"/>
          <w:u w:val="single"/>
        </w:rPr>
        <w:t>logined</w:t>
      </w:r>
    </w:p>
    <w:p w:rsidR="00581EF7" w:rsidRDefault="00581EF7" w:rsidP="00581EF7">
      <w:pPr>
        <w:pStyle w:val="FACode2"/>
      </w:pPr>
      <w:r>
        <w:t xml:space="preserve">                </w:t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"userLogin"</w:t>
      </w:r>
      <w:r>
        <w:t xml:space="preserve">, </w:t>
      </w:r>
      <w:r>
        <w:rPr>
          <w:color w:val="6A3E3E"/>
        </w:rPr>
        <w:t>user</w:t>
      </w:r>
      <w:r>
        <w:t>);</w:t>
      </w:r>
    </w:p>
    <w:p w:rsidR="00581EF7" w:rsidRDefault="00581EF7" w:rsidP="00581EF7">
      <w:pPr>
        <w:pStyle w:val="FACode2"/>
      </w:pPr>
      <w:r>
        <w:t xml:space="preserve">                </w:t>
      </w:r>
      <w:r>
        <w:rPr>
          <w:color w:val="6A3E3E"/>
        </w:rPr>
        <w:t>response</w:t>
      </w:r>
      <w:r>
        <w:t>.sendRedirect(</w:t>
      </w:r>
      <w:r>
        <w:rPr>
          <w:color w:val="6A3E3E"/>
        </w:rPr>
        <w:t>request</w:t>
      </w:r>
      <w:r>
        <w:t xml:space="preserve">.getContextPath() + </w:t>
      </w:r>
      <w:r>
        <w:rPr>
          <w:color w:val="2A00FF"/>
        </w:rPr>
        <w:t>"/home"</w:t>
      </w:r>
      <w:r>
        <w:t>);</w:t>
      </w:r>
    </w:p>
    <w:p w:rsidR="00581EF7" w:rsidRDefault="00581EF7" w:rsidP="00581EF7">
      <w:pPr>
        <w:pStyle w:val="FACode2"/>
      </w:pPr>
      <w:r>
        <w:t xml:space="preserve">            } </w:t>
      </w:r>
      <w:r>
        <w:rPr>
          <w:b/>
          <w:bCs/>
          <w:color w:val="7F0055"/>
        </w:rPr>
        <w:t>else</w:t>
      </w:r>
      <w:r>
        <w:t xml:space="preserve"> {</w:t>
      </w:r>
    </w:p>
    <w:p w:rsidR="00581EF7" w:rsidRDefault="00581EF7" w:rsidP="00581EF7">
      <w:pPr>
        <w:pStyle w:val="FACode2"/>
      </w:pPr>
      <w:r>
        <w:t xml:space="preserve">                </w:t>
      </w:r>
      <w:r>
        <w:rPr>
          <w:color w:val="6A3E3E"/>
        </w:rPr>
        <w:t>request</w:t>
      </w:r>
      <w:r>
        <w:t>.setAttribute(</w:t>
      </w:r>
      <w:r>
        <w:rPr>
          <w:color w:val="2A00FF"/>
        </w:rPr>
        <w:t>"userRegister"</w:t>
      </w:r>
      <w:r>
        <w:t xml:space="preserve">, </w:t>
      </w:r>
      <w:r>
        <w:rPr>
          <w:color w:val="6A3E3E"/>
        </w:rPr>
        <w:t>user</w:t>
      </w:r>
      <w:r>
        <w:t>);</w:t>
      </w:r>
    </w:p>
    <w:p w:rsidR="00581EF7" w:rsidRDefault="00581EF7" w:rsidP="00581EF7">
      <w:pPr>
        <w:pStyle w:val="FACode2"/>
      </w:pPr>
      <w:r>
        <w:t xml:space="preserve">                </w:t>
      </w:r>
      <w:r>
        <w:rPr>
          <w:color w:val="6A3E3E"/>
        </w:rPr>
        <w:t>request</w:t>
      </w:r>
      <w:r>
        <w:t>.setAttribute("loginFail", "User name or password is incorrect");</w:t>
      </w:r>
    </w:p>
    <w:p w:rsidR="00581EF7" w:rsidRDefault="00581EF7" w:rsidP="00581EF7">
      <w:pPr>
        <w:pStyle w:val="FACode2"/>
      </w:pPr>
      <w:r>
        <w:t xml:space="preserve">                </w:t>
      </w:r>
      <w:r>
        <w:rPr>
          <w:color w:val="6A3E3E"/>
        </w:rPr>
        <w:t>request</w:t>
      </w:r>
      <w:r>
        <w:t>.getRequestDispatcher(</w:t>
      </w:r>
      <w:r>
        <w:rPr>
          <w:color w:val="2A00FF"/>
        </w:rPr>
        <w:t>"/views/login.jsp"</w:t>
      </w:r>
      <w:r>
        <w:t>).forward(</w:t>
      </w:r>
      <w:r>
        <w:rPr>
          <w:color w:val="6A3E3E"/>
        </w:rPr>
        <w:t>request</w:t>
      </w:r>
      <w:r>
        <w:t xml:space="preserve">, </w:t>
      </w:r>
      <w:r>
        <w:rPr>
          <w:color w:val="6A3E3E"/>
        </w:rPr>
        <w:t>response</w:t>
      </w:r>
      <w:r>
        <w:t>);</w:t>
      </w:r>
    </w:p>
    <w:p w:rsidR="00581EF7" w:rsidRDefault="00581EF7" w:rsidP="00581EF7">
      <w:pPr>
        <w:pStyle w:val="FACode2"/>
      </w:pPr>
      <w:r>
        <w:t xml:space="preserve">            }</w:t>
      </w:r>
    </w:p>
    <w:p w:rsidR="00581EF7" w:rsidRDefault="00581EF7" w:rsidP="00581EF7">
      <w:pPr>
        <w:pStyle w:val="FACode2"/>
      </w:pPr>
      <w:r>
        <w:t xml:space="preserve">        } </w:t>
      </w:r>
      <w:r>
        <w:rPr>
          <w:b/>
          <w:bCs/>
          <w:color w:val="7F0055"/>
        </w:rPr>
        <w:t>catch</w:t>
      </w:r>
      <w:r>
        <w:t xml:space="preserve"> (ClassNotFoundException </w:t>
      </w:r>
      <w:r>
        <w:rPr>
          <w:color w:val="6A3E3E"/>
        </w:rPr>
        <w:t>e</w:t>
      </w:r>
      <w:r>
        <w:t>) {</w:t>
      </w:r>
    </w:p>
    <w:p w:rsidR="00AB2FC6" w:rsidRDefault="00581EF7" w:rsidP="00581EF7">
      <w:pPr>
        <w:pStyle w:val="FACode2"/>
      </w:pPr>
      <w:r>
        <w:t xml:space="preserve">            Log4J.</w:t>
      </w:r>
      <w:r>
        <w:rPr>
          <w:i/>
          <w:iCs/>
        </w:rPr>
        <w:t>getLogger</w:t>
      </w:r>
      <w:r>
        <w:t>().</w:t>
      </w:r>
    </w:p>
    <w:p w:rsidR="00581EF7" w:rsidRDefault="00AB2FC6" w:rsidP="00581EF7">
      <w:pPr>
        <w:pStyle w:val="FACode2"/>
      </w:pPr>
      <w:r>
        <w:tab/>
      </w:r>
      <w:r>
        <w:tab/>
      </w:r>
      <w:r>
        <w:tab/>
      </w:r>
      <w:r>
        <w:tab/>
      </w:r>
      <w:r w:rsidR="00581EF7">
        <w:t>error("</w:t>
      </w:r>
      <w:r w:rsidR="00581EF7" w:rsidRPr="00AB2FC6">
        <w:rPr>
          <w:color w:val="080DEE"/>
        </w:rPr>
        <w:t>Class not found exception in method doPost of LoginServlet</w:t>
      </w:r>
      <w:r w:rsidR="00581EF7">
        <w:t>");</w:t>
      </w:r>
    </w:p>
    <w:p w:rsidR="00581EF7" w:rsidRDefault="00581EF7" w:rsidP="00581EF7">
      <w:pPr>
        <w:pStyle w:val="FACode2"/>
      </w:pPr>
      <w:r>
        <w:t xml:space="preserve">        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:rsidR="00581EF7" w:rsidRDefault="00581EF7" w:rsidP="00581EF7">
      <w:pPr>
        <w:pStyle w:val="FACode2"/>
      </w:pPr>
      <w:r>
        <w:t xml:space="preserve">            Log4J.</w:t>
      </w:r>
      <w:r>
        <w:rPr>
          <w:i/>
          <w:iCs/>
        </w:rPr>
        <w:t>getLogger</w:t>
      </w:r>
      <w:r>
        <w:t>().error("</w:t>
      </w:r>
      <w:r w:rsidRPr="00270629">
        <w:rPr>
          <w:color w:val="0070C0"/>
        </w:rPr>
        <w:t>SQL exception in method doPost of LoginServlet</w:t>
      </w:r>
      <w:r>
        <w:t>");</w:t>
      </w:r>
    </w:p>
    <w:p w:rsidR="00581EF7" w:rsidRDefault="00581EF7" w:rsidP="00581EF7">
      <w:pPr>
        <w:pStyle w:val="FACode2"/>
      </w:pPr>
      <w:r>
        <w:t xml:space="preserve">        }</w:t>
      </w:r>
    </w:p>
    <w:p w:rsidR="00581EF7" w:rsidRDefault="00581EF7" w:rsidP="00581EF7">
      <w:pPr>
        <w:pStyle w:val="FACode2"/>
      </w:pPr>
      <w:r>
        <w:t xml:space="preserve">    }</w:t>
      </w:r>
    </w:p>
    <w:p w:rsidR="00581EF7" w:rsidRDefault="00581EF7" w:rsidP="00581EF7">
      <w:pPr>
        <w:pStyle w:val="FACode2"/>
      </w:pPr>
    </w:p>
    <w:p w:rsidR="00581EF7" w:rsidRDefault="00581EF7" w:rsidP="00581EF7">
      <w:pPr>
        <w:pStyle w:val="FACode2"/>
      </w:pPr>
      <w:r>
        <w:t xml:space="preserve">    @Override</w:t>
      </w:r>
    </w:p>
    <w:p w:rsidR="00581EF7" w:rsidRDefault="00581EF7" w:rsidP="00581EF7">
      <w:pPr>
        <w:pStyle w:val="FACode2"/>
      </w:pPr>
      <w:r>
        <w:t xml:space="preserve">    </w:t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>)</w:t>
      </w:r>
    </w:p>
    <w:p w:rsidR="00581EF7" w:rsidRDefault="00581EF7" w:rsidP="00581EF7">
      <w:pPr>
        <w:pStyle w:val="FACode2"/>
      </w:pPr>
      <w:r>
        <w:t xml:space="preserve">           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581EF7" w:rsidRDefault="00581EF7" w:rsidP="00581EF7">
      <w:pPr>
        <w:pStyle w:val="FACode2"/>
      </w:pPr>
      <w:r>
        <w:t xml:space="preserve">        Log4J.</w:t>
      </w:r>
      <w:r>
        <w:rPr>
          <w:i/>
          <w:iCs/>
        </w:rPr>
        <w:t>getLogger</w:t>
      </w:r>
      <w:r>
        <w:t>().info("Running on doGet method of LoginServlet");</w:t>
      </w:r>
    </w:p>
    <w:p w:rsidR="00581EF7" w:rsidRDefault="00581EF7" w:rsidP="00581EF7">
      <w:pPr>
        <w:pStyle w:val="FACode2"/>
      </w:pPr>
      <w:r>
        <w:t xml:space="preserve">        </w:t>
      </w:r>
      <w:r>
        <w:rPr>
          <w:color w:val="6A3E3E"/>
        </w:rPr>
        <w:t>request</w:t>
      </w:r>
      <w:r>
        <w:t>.getRequestDispatcher(</w:t>
      </w:r>
      <w:r>
        <w:rPr>
          <w:color w:val="2A00FF"/>
        </w:rPr>
        <w:t>"views/login.jsp"</w:t>
      </w:r>
      <w:r>
        <w:t>).forward(</w:t>
      </w:r>
      <w:r>
        <w:rPr>
          <w:color w:val="6A3E3E"/>
        </w:rPr>
        <w:t>request</w:t>
      </w:r>
      <w:r>
        <w:t xml:space="preserve">, </w:t>
      </w:r>
      <w:r>
        <w:rPr>
          <w:color w:val="6A3E3E"/>
        </w:rPr>
        <w:t>response</w:t>
      </w:r>
      <w:r>
        <w:t>);</w:t>
      </w:r>
    </w:p>
    <w:p w:rsidR="00581EF7" w:rsidRDefault="00581EF7" w:rsidP="00581EF7">
      <w:pPr>
        <w:pStyle w:val="FACode2"/>
      </w:pPr>
      <w:r>
        <w:t xml:space="preserve">    }</w:t>
      </w:r>
    </w:p>
    <w:p w:rsidR="00581EF7" w:rsidRDefault="00581EF7" w:rsidP="00581EF7">
      <w:pPr>
        <w:pStyle w:val="FACode2"/>
      </w:pPr>
    </w:p>
    <w:p w:rsidR="004D5A34" w:rsidRDefault="00581EF7" w:rsidP="00581EF7">
      <w:pPr>
        <w:pStyle w:val="FACode2"/>
        <w:rPr>
          <w:rFonts w:cs="Arial"/>
          <w:lang w:val="en-GB"/>
        </w:rPr>
      </w:pPr>
      <w:r>
        <w:t>}</w:t>
      </w:r>
    </w:p>
    <w:p w:rsidR="003B49E1" w:rsidRDefault="003B49E1" w:rsidP="004D5A34">
      <w:pPr>
        <w:jc w:val="both"/>
        <w:rPr>
          <w:rFonts w:cs="Arial"/>
          <w:b/>
          <w:bCs/>
          <w:sz w:val="20"/>
          <w:szCs w:val="20"/>
          <w:lang w:val="en-GB"/>
        </w:rPr>
      </w:pPr>
    </w:p>
    <w:p w:rsidR="004D5A34" w:rsidRDefault="004D5A34" w:rsidP="004D5A34">
      <w:pPr>
        <w:jc w:val="both"/>
        <w:rPr>
          <w:rFonts w:cs="Arial"/>
          <w:bCs/>
          <w:sz w:val="20"/>
          <w:szCs w:val="20"/>
          <w:lang w:val="en-GB"/>
        </w:rPr>
      </w:pPr>
      <w:r w:rsidRPr="004D5A34">
        <w:rPr>
          <w:rFonts w:cs="Arial"/>
          <w:bCs/>
          <w:sz w:val="20"/>
          <w:szCs w:val="20"/>
          <w:lang w:val="en-GB"/>
        </w:rPr>
        <w:t xml:space="preserve">If the login is successful, it will save the logged-in session </w:t>
      </w:r>
      <w:r>
        <w:rPr>
          <w:rFonts w:cs="Arial"/>
          <w:bCs/>
          <w:sz w:val="20"/>
          <w:szCs w:val="20"/>
          <w:lang w:val="en-GB"/>
        </w:rPr>
        <w:t xml:space="preserve">user, and redirect to request </w:t>
      </w:r>
      <w:r w:rsidRPr="004D5A34">
        <w:rPr>
          <w:rFonts w:cs="Arial"/>
          <w:b/>
          <w:bCs/>
          <w:sz w:val="20"/>
          <w:szCs w:val="20"/>
          <w:lang w:val="en-GB"/>
        </w:rPr>
        <w:t xml:space="preserve">/home </w:t>
      </w:r>
      <w:r w:rsidRPr="004D5A34">
        <w:rPr>
          <w:rFonts w:cs="Arial"/>
          <w:bCs/>
          <w:sz w:val="20"/>
          <w:szCs w:val="20"/>
          <w:lang w:val="en-GB"/>
        </w:rPr>
        <w:t>to display the home-page.</w:t>
      </w:r>
    </w:p>
    <w:p w:rsidR="00341BEB" w:rsidRPr="00341BEB" w:rsidRDefault="00341BEB" w:rsidP="00341BEB">
      <w:pPr>
        <w:pStyle w:val="ListParagraph"/>
        <w:numPr>
          <w:ilvl w:val="0"/>
          <w:numId w:val="17"/>
        </w:numPr>
        <w:jc w:val="both"/>
        <w:rPr>
          <w:rFonts w:cs="Arial"/>
          <w:bCs/>
          <w:sz w:val="20"/>
          <w:szCs w:val="20"/>
          <w:lang w:val="en-GB"/>
        </w:rPr>
      </w:pPr>
      <w:r w:rsidRPr="00341BEB">
        <w:rPr>
          <w:rFonts w:cs="Arial"/>
          <w:bCs/>
          <w:sz w:val="20"/>
          <w:szCs w:val="20"/>
          <w:lang w:val="en-GB"/>
        </w:rPr>
        <w:t xml:space="preserve">Create a </w:t>
      </w:r>
      <w:r w:rsidRPr="00341BEB">
        <w:rPr>
          <w:rFonts w:cs="Arial"/>
          <w:b/>
          <w:bCs/>
          <w:sz w:val="20"/>
          <w:szCs w:val="20"/>
          <w:lang w:val="en-GB"/>
        </w:rPr>
        <w:t>HomePageServlet</w:t>
      </w:r>
      <w:r w:rsidRPr="00341BEB">
        <w:rPr>
          <w:rFonts w:cs="Arial"/>
          <w:bCs/>
          <w:sz w:val="20"/>
          <w:szCs w:val="20"/>
          <w:lang w:val="en-GB"/>
        </w:rPr>
        <w:t xml:space="preserve"> </w:t>
      </w:r>
      <w:r>
        <w:rPr>
          <w:rFonts w:cs="Arial"/>
          <w:bCs/>
          <w:sz w:val="20"/>
          <w:szCs w:val="20"/>
          <w:lang w:val="en-GB"/>
        </w:rPr>
        <w:t xml:space="preserve">class </w:t>
      </w:r>
      <w:r w:rsidRPr="00341BEB">
        <w:rPr>
          <w:rFonts w:cs="Arial"/>
          <w:bCs/>
          <w:sz w:val="20"/>
          <w:szCs w:val="20"/>
          <w:lang w:val="en-GB"/>
        </w:rPr>
        <w:t>to handle this requestion:</w:t>
      </w:r>
    </w:p>
    <w:p w:rsidR="003B49E1" w:rsidRDefault="003B49E1" w:rsidP="003B49E1">
      <w:pPr>
        <w:pStyle w:val="FACode2"/>
        <w:numPr>
          <w:ilvl w:val="0"/>
          <w:numId w:val="28"/>
        </w:numPr>
      </w:pPr>
      <w:r>
        <w:t>@WebServlet</w:t>
      </w:r>
      <w:r w:rsidRPr="003B49E1">
        <w:rPr>
          <w:color w:val="000000"/>
        </w:rPr>
        <w:t>(</w:t>
      </w:r>
      <w:r w:rsidRPr="003B49E1">
        <w:rPr>
          <w:color w:val="2A00FF"/>
        </w:rPr>
        <w:t>"/home"</w:t>
      </w:r>
      <w:r w:rsidRPr="003B49E1">
        <w:rPr>
          <w:color w:val="000000"/>
        </w:rPr>
        <w:t>)</w:t>
      </w:r>
    </w:p>
    <w:p w:rsidR="003B49E1" w:rsidRDefault="003B49E1" w:rsidP="003B49E1">
      <w:pPr>
        <w:pStyle w:val="FACode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HomePageServlet </w:t>
      </w:r>
      <w:r>
        <w:rPr>
          <w:b/>
          <w:bCs/>
          <w:color w:val="7F0055"/>
        </w:rPr>
        <w:t>extends</w:t>
      </w:r>
      <w:r>
        <w:t xml:space="preserve"> HttpServlet {</w:t>
      </w:r>
    </w:p>
    <w:p w:rsidR="003B49E1" w:rsidRDefault="003B49E1" w:rsidP="003B49E1">
      <w:pPr>
        <w:pStyle w:val="FACode2"/>
      </w:pPr>
      <w:r>
        <w:rPr>
          <w:color w:val="000000"/>
        </w:rPr>
        <w:tab/>
      </w:r>
    </w:p>
    <w:p w:rsidR="003B49E1" w:rsidRDefault="003B49E1" w:rsidP="003B49E1">
      <w:pPr>
        <w:pStyle w:val="FACode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final</w:t>
      </w:r>
      <w:r>
        <w:rPr>
          <w:color w:val="000000"/>
        </w:rPr>
        <w:t xml:space="preserve"> </w:t>
      </w:r>
      <w:r>
        <w:t>long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serialVersionUID</w:t>
      </w:r>
      <w:r>
        <w:rPr>
          <w:color w:val="000000"/>
        </w:rPr>
        <w:t xml:space="preserve"> = 1L;</w:t>
      </w:r>
    </w:p>
    <w:p w:rsidR="003B49E1" w:rsidRDefault="003B49E1" w:rsidP="003B49E1">
      <w:pPr>
        <w:pStyle w:val="FACode2"/>
      </w:pPr>
    </w:p>
    <w:p w:rsidR="003B49E1" w:rsidRDefault="003B49E1" w:rsidP="003B49E1">
      <w:pPr>
        <w:pStyle w:val="FACode2"/>
      </w:pPr>
      <w:r>
        <w:rPr>
          <w:color w:val="000000"/>
        </w:rPr>
        <w:tab/>
      </w:r>
      <w:r>
        <w:t>@Override</w:t>
      </w:r>
    </w:p>
    <w:p w:rsidR="003B49E1" w:rsidRDefault="003B49E1" w:rsidP="003B49E1">
      <w:pPr>
        <w:pStyle w:val="FACode2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>)</w:t>
      </w:r>
    </w:p>
    <w:p w:rsidR="003B49E1" w:rsidRDefault="003B49E1" w:rsidP="003B49E1">
      <w:pPr>
        <w:pStyle w:val="FACode2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E901BC" w:rsidRDefault="00E901BC" w:rsidP="003B49E1">
      <w:pPr>
        <w:pStyle w:val="FACode2"/>
      </w:pPr>
    </w:p>
    <w:p w:rsidR="003B49E1" w:rsidRDefault="003B49E1" w:rsidP="003B49E1">
      <w:pPr>
        <w:pStyle w:val="FACode2"/>
      </w:pPr>
      <w:r>
        <w:tab/>
      </w:r>
      <w:r>
        <w:tab/>
      </w:r>
      <w:r>
        <w:rPr>
          <w:color w:val="6A3E3E"/>
        </w:rPr>
        <w:t>request</w:t>
      </w:r>
      <w:r>
        <w:t>.getRequestDispatcher(</w:t>
      </w:r>
      <w:r>
        <w:rPr>
          <w:color w:val="2A00FF"/>
        </w:rPr>
        <w:t>"/views/home-page.jsp"</w:t>
      </w:r>
      <w:r>
        <w:t>).forward(</w:t>
      </w:r>
      <w:r>
        <w:rPr>
          <w:color w:val="6A3E3E"/>
        </w:rPr>
        <w:t>request</w:t>
      </w:r>
      <w:r>
        <w:t xml:space="preserve">, </w:t>
      </w:r>
      <w:r>
        <w:rPr>
          <w:color w:val="6A3E3E"/>
        </w:rPr>
        <w:t>response</w:t>
      </w:r>
      <w:r>
        <w:t>);</w:t>
      </w:r>
    </w:p>
    <w:p w:rsidR="003B49E1" w:rsidRDefault="003B49E1" w:rsidP="003B49E1">
      <w:pPr>
        <w:pStyle w:val="FACode2"/>
      </w:pPr>
      <w:r>
        <w:tab/>
        <w:t>}</w:t>
      </w:r>
    </w:p>
    <w:p w:rsidR="003B49E1" w:rsidRDefault="003B49E1" w:rsidP="003B49E1">
      <w:pPr>
        <w:pStyle w:val="FACode2"/>
      </w:pPr>
      <w:r>
        <w:t>}</w:t>
      </w:r>
    </w:p>
    <w:p w:rsidR="004D5A34" w:rsidRDefault="004D5A34" w:rsidP="00BE773D">
      <w:pPr>
        <w:rPr>
          <w:rFonts w:cs="Arial"/>
          <w:b/>
          <w:bCs/>
          <w:sz w:val="20"/>
          <w:szCs w:val="20"/>
          <w:lang w:val="en-GB"/>
        </w:rPr>
      </w:pPr>
    </w:p>
    <w:p w:rsidR="00531C75" w:rsidRPr="00607219" w:rsidRDefault="000B5FC4" w:rsidP="00607219">
      <w:pPr>
        <w:pStyle w:val="ListParagraph"/>
        <w:numPr>
          <w:ilvl w:val="0"/>
          <w:numId w:val="17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 w:rsidRPr="00607219">
        <w:rPr>
          <w:rFonts w:cs="Arial"/>
          <w:bCs/>
          <w:sz w:val="20"/>
          <w:szCs w:val="20"/>
          <w:lang w:val="en-GB"/>
        </w:rPr>
        <w:lastRenderedPageBreak/>
        <w:t xml:space="preserve">In </w:t>
      </w:r>
      <w:r w:rsidRPr="00607219">
        <w:rPr>
          <w:rFonts w:cs="Arial"/>
          <w:b/>
          <w:bCs/>
          <w:sz w:val="20"/>
          <w:szCs w:val="20"/>
          <w:lang w:val="en-GB"/>
        </w:rPr>
        <w:t>home-page.jsp</w:t>
      </w:r>
      <w:r w:rsidRPr="00607219">
        <w:rPr>
          <w:rFonts w:cs="Arial"/>
          <w:bCs/>
          <w:sz w:val="20"/>
          <w:szCs w:val="20"/>
          <w:lang w:val="en-GB"/>
        </w:rPr>
        <w:t xml:space="preserve">, </w:t>
      </w:r>
      <w:r w:rsidR="006C7F78" w:rsidRPr="00607219">
        <w:rPr>
          <w:rFonts w:cs="Arial"/>
          <w:bCs/>
          <w:sz w:val="20"/>
          <w:szCs w:val="20"/>
          <w:lang w:val="en-GB"/>
        </w:rPr>
        <w:t xml:space="preserve">show login </w:t>
      </w:r>
      <w:r w:rsidR="006C7F78" w:rsidRPr="00607219">
        <w:rPr>
          <w:rFonts w:cs="Arial"/>
          <w:b/>
          <w:bCs/>
          <w:sz w:val="20"/>
          <w:szCs w:val="20"/>
          <w:lang w:val="en-GB"/>
        </w:rPr>
        <w:t>userName</w:t>
      </w:r>
      <w:r w:rsidR="006C7F78" w:rsidRPr="00607219">
        <w:rPr>
          <w:rFonts w:cs="Arial"/>
          <w:bCs/>
          <w:sz w:val="20"/>
          <w:szCs w:val="20"/>
          <w:lang w:val="en-GB"/>
        </w:rPr>
        <w:t xml:space="preserve"> here:</w:t>
      </w:r>
    </w:p>
    <w:p w:rsidR="000B5FC4" w:rsidRDefault="000B5FC4" w:rsidP="004A155D">
      <w:pPr>
        <w:pStyle w:val="FACode2"/>
        <w:numPr>
          <w:ilvl w:val="0"/>
          <w:numId w:val="29"/>
        </w:numPr>
        <w:ind w:left="0" w:firstLine="0"/>
      </w:pPr>
      <w:r w:rsidRPr="000B5FC4">
        <w:rPr>
          <w:color w:val="008080"/>
        </w:rPr>
        <w:t>&lt;</w:t>
      </w:r>
      <w:r w:rsidRPr="000B5FC4">
        <w:rPr>
          <w:color w:val="3F7F7F"/>
          <w:highlight w:val="lightGray"/>
        </w:rPr>
        <w:t>ul</w:t>
      </w:r>
      <w:r>
        <w:t xml:space="preserve"> </w:t>
      </w:r>
      <w:r w:rsidRPr="000B5FC4">
        <w:rPr>
          <w:color w:val="7F007F"/>
        </w:rPr>
        <w:t>class</w:t>
      </w:r>
      <w:r w:rsidRPr="000B5FC4">
        <w:rPr>
          <w:color w:val="000000"/>
        </w:rPr>
        <w:t>=</w:t>
      </w:r>
      <w:r>
        <w:t>"navbar-nav ml-auto"</w:t>
      </w:r>
      <w:r w:rsidRPr="000B5FC4">
        <w:rPr>
          <w:color w:val="008080"/>
        </w:rPr>
        <w:t>&gt;</w:t>
      </w:r>
    </w:p>
    <w:p w:rsidR="00792FE3" w:rsidRPr="00792FE3" w:rsidRDefault="000B5FC4" w:rsidP="000B5FC4">
      <w:pPr>
        <w:pStyle w:val="FACode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"nav-item"</w:t>
      </w:r>
      <w:r>
        <w:rPr>
          <w:color w:val="008080"/>
        </w:rPr>
        <w:t>&gt;</w:t>
      </w:r>
    </w:p>
    <w:p w:rsidR="00792FE3" w:rsidRPr="00792FE3" w:rsidRDefault="00792FE3" w:rsidP="00792FE3">
      <w:pPr>
        <w:pStyle w:val="FACode2"/>
      </w:pPr>
      <w:r>
        <w:rPr>
          <w:color w:val="008080"/>
        </w:rPr>
        <w:tab/>
      </w:r>
      <w:r>
        <w:rPr>
          <w:color w:val="008080"/>
        </w:rPr>
        <w:tab/>
      </w:r>
      <w:r w:rsidR="000B5FC4">
        <w:rPr>
          <w:color w:val="008080"/>
        </w:rPr>
        <w:t>&lt;</w:t>
      </w:r>
      <w:r w:rsidR="000B5FC4">
        <w:rPr>
          <w:color w:val="3F7F7F"/>
        </w:rPr>
        <w:t>a</w:t>
      </w:r>
      <w:r w:rsidR="000B5FC4">
        <w:t xml:space="preserve"> </w:t>
      </w:r>
      <w:r w:rsidR="000B5FC4">
        <w:rPr>
          <w:color w:val="7F007F"/>
        </w:rPr>
        <w:t>class</w:t>
      </w:r>
      <w:r w:rsidR="000B5FC4">
        <w:rPr>
          <w:color w:val="000000"/>
        </w:rPr>
        <w:t>=</w:t>
      </w:r>
      <w:r w:rsidR="000B5FC4">
        <w:t xml:space="preserve">"nav-link" </w:t>
      </w:r>
      <w:r w:rsidR="000B5FC4">
        <w:rPr>
          <w:color w:val="7F007F"/>
        </w:rPr>
        <w:t>style</w:t>
      </w:r>
      <w:r w:rsidR="000B5FC4">
        <w:rPr>
          <w:color w:val="000000"/>
        </w:rPr>
        <w:t>="</w:t>
      </w:r>
      <w:r w:rsidR="000B5FC4">
        <w:rPr>
          <w:color w:val="7F007F"/>
        </w:rPr>
        <w:t>color</w:t>
      </w:r>
      <w:r w:rsidR="000B5FC4">
        <w:rPr>
          <w:color w:val="000000"/>
        </w:rPr>
        <w:t xml:space="preserve">: </w:t>
      </w:r>
      <w:r w:rsidR="000B5FC4">
        <w:rPr>
          <w:color w:val="2A00E1"/>
        </w:rPr>
        <w:t>yellow</w:t>
      </w:r>
      <w:r w:rsidR="000B5FC4">
        <w:rPr>
          <w:color w:val="000000"/>
        </w:rPr>
        <w:t>"</w:t>
      </w:r>
      <w:r>
        <w:t xml:space="preserve"> </w:t>
      </w:r>
      <w:r w:rsidR="000B5FC4">
        <w:rPr>
          <w:color w:val="7F007F"/>
        </w:rPr>
        <w:t>href</w:t>
      </w:r>
      <w:r w:rsidR="000B5FC4">
        <w:rPr>
          <w:color w:val="000000"/>
        </w:rPr>
        <w:t>=</w:t>
      </w:r>
      <w:r w:rsidR="000B5FC4">
        <w:t>"#"</w:t>
      </w:r>
      <w:r w:rsidR="000B5FC4">
        <w:rPr>
          <w:color w:val="008080"/>
        </w:rPr>
        <w:t>&gt;</w:t>
      </w:r>
    </w:p>
    <w:p w:rsidR="000B5FC4" w:rsidRDefault="00A311D7" w:rsidP="00792FE3">
      <w:pPr>
        <w:pStyle w:val="FACode2"/>
      </w:pPr>
      <w:r>
        <w:rPr>
          <w:noProof/>
          <w:color w:val="0080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100965</wp:posOffset>
                </wp:positionV>
                <wp:extent cx="1479550" cy="228600"/>
                <wp:effectExtent l="0" t="0" r="254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286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89CC7" id="Rounded Rectangle 4" o:spid="_x0000_s1026" style="position:absolute;margin-left:137.6pt;margin-top:7.95pt;width:116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" filled="f" strokecolor="red" strokeweight="1.5pt">
                <v:stroke joinstyle="miter"/>
              </v:roundrect>
            </w:pict>
          </mc:Fallback>
        </mc:AlternateContent>
      </w:r>
      <w:r w:rsidR="00792FE3">
        <w:rPr>
          <w:color w:val="008080"/>
        </w:rPr>
        <w:tab/>
      </w:r>
      <w:r w:rsidR="00792FE3">
        <w:rPr>
          <w:color w:val="008080"/>
        </w:rPr>
        <w:tab/>
      </w:r>
      <w:r w:rsidR="00792FE3">
        <w:rPr>
          <w:color w:val="008080"/>
        </w:rPr>
        <w:tab/>
      </w:r>
      <w:r w:rsidR="000B5FC4">
        <w:rPr>
          <w:color w:val="008080"/>
        </w:rPr>
        <w:t>&lt;</w:t>
      </w:r>
      <w:r w:rsidR="000B5FC4">
        <w:rPr>
          <w:color w:val="3F7F7F"/>
        </w:rPr>
        <w:t>i</w:t>
      </w:r>
      <w:r w:rsidR="000B5FC4">
        <w:t xml:space="preserve"> </w:t>
      </w:r>
      <w:r w:rsidR="000B5FC4">
        <w:rPr>
          <w:color w:val="7F007F"/>
        </w:rPr>
        <w:t>class</w:t>
      </w:r>
      <w:r w:rsidR="000B5FC4">
        <w:rPr>
          <w:color w:val="000000"/>
        </w:rPr>
        <w:t>=</w:t>
      </w:r>
      <w:r w:rsidR="000B5FC4">
        <w:t>"fa fa-user-circle-o"</w:t>
      </w:r>
      <w:r w:rsidR="000B5FC4">
        <w:rPr>
          <w:color w:val="008080"/>
        </w:rPr>
        <w:t>&gt;&lt;/</w:t>
      </w:r>
      <w:r w:rsidR="000B5FC4">
        <w:rPr>
          <w:color w:val="3F7F7F"/>
        </w:rPr>
        <w:t>i</w:t>
      </w:r>
      <w:r w:rsidR="000B5FC4">
        <w:rPr>
          <w:color w:val="008080"/>
        </w:rPr>
        <w:t>&gt;</w:t>
      </w:r>
    </w:p>
    <w:p w:rsidR="00792FE3" w:rsidRDefault="000B5FC4" w:rsidP="000B5FC4">
      <w:pPr>
        <w:pStyle w:val="FACode2"/>
      </w:pPr>
      <w:r>
        <w:tab/>
      </w:r>
      <w:r>
        <w:tab/>
      </w:r>
      <w:r>
        <w:tab/>
      </w:r>
      <w:r>
        <w:tab/>
        <w:t>${userLogin.userName}</w:t>
      </w:r>
    </w:p>
    <w:p w:rsidR="00792FE3" w:rsidRPr="00792FE3" w:rsidRDefault="00792FE3" w:rsidP="000B5FC4">
      <w:pPr>
        <w:pStyle w:val="FACode2"/>
      </w:pPr>
      <w:r>
        <w:tab/>
      </w:r>
      <w:r>
        <w:tab/>
      </w:r>
      <w:r w:rsidR="000B5FC4">
        <w:rPr>
          <w:color w:val="008080"/>
        </w:rPr>
        <w:t>&lt;/</w:t>
      </w:r>
      <w:r w:rsidR="000B5FC4">
        <w:rPr>
          <w:color w:val="3F7F7F"/>
        </w:rPr>
        <w:t>a</w:t>
      </w:r>
      <w:r w:rsidR="000B5FC4">
        <w:rPr>
          <w:color w:val="008080"/>
        </w:rPr>
        <w:t>&gt;</w:t>
      </w:r>
    </w:p>
    <w:p w:rsidR="000B5FC4" w:rsidRDefault="00792FE3" w:rsidP="004A155D">
      <w:pPr>
        <w:pStyle w:val="FACode2"/>
        <w:ind w:left="0" w:firstLine="0"/>
      </w:pPr>
      <w:r>
        <w:rPr>
          <w:color w:val="008080"/>
        </w:rPr>
        <w:tab/>
      </w:r>
      <w:r w:rsidR="000B5FC4">
        <w:rPr>
          <w:color w:val="008080"/>
        </w:rPr>
        <w:t>&lt;/</w:t>
      </w:r>
      <w:r w:rsidR="000B5FC4">
        <w:rPr>
          <w:color w:val="3F7F7F"/>
        </w:rPr>
        <w:t>li</w:t>
      </w:r>
      <w:r w:rsidR="000B5FC4">
        <w:rPr>
          <w:color w:val="008080"/>
        </w:rPr>
        <w:t>&gt;</w:t>
      </w:r>
    </w:p>
    <w:p w:rsidR="00792FE3" w:rsidRPr="00792FE3" w:rsidRDefault="000B5FC4" w:rsidP="00792FE3">
      <w:pPr>
        <w:pStyle w:val="FACode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"nav-item"</w:t>
      </w:r>
      <w:r>
        <w:rPr>
          <w:color w:val="008080"/>
        </w:rPr>
        <w:t>&gt;</w:t>
      </w:r>
    </w:p>
    <w:p w:rsidR="00792FE3" w:rsidRPr="00792FE3" w:rsidRDefault="00792FE3" w:rsidP="00792FE3">
      <w:pPr>
        <w:pStyle w:val="FACode2"/>
      </w:pPr>
      <w:r>
        <w:rPr>
          <w:color w:val="008080"/>
        </w:rPr>
        <w:tab/>
      </w:r>
      <w:r>
        <w:rPr>
          <w:color w:val="008080"/>
        </w:rPr>
        <w:tab/>
      </w:r>
      <w:r w:rsidR="000B5FC4">
        <w:rPr>
          <w:color w:val="008080"/>
        </w:rPr>
        <w:t>&lt;</w:t>
      </w:r>
      <w:r w:rsidR="000B5FC4">
        <w:rPr>
          <w:color w:val="3F7F7F"/>
        </w:rPr>
        <w:t>a</w:t>
      </w:r>
      <w:r w:rsidR="000B5FC4">
        <w:t xml:space="preserve"> </w:t>
      </w:r>
      <w:r w:rsidR="000B5FC4">
        <w:rPr>
          <w:color w:val="7F007F"/>
        </w:rPr>
        <w:t>class</w:t>
      </w:r>
      <w:r w:rsidR="000B5FC4">
        <w:rPr>
          <w:color w:val="000000"/>
        </w:rPr>
        <w:t>=</w:t>
      </w:r>
      <w:r w:rsidR="000B5FC4">
        <w:t>"nav-link"</w:t>
      </w:r>
      <w:r>
        <w:t xml:space="preserve"> </w:t>
      </w:r>
      <w:r w:rsidR="000B5FC4" w:rsidRPr="00792FE3">
        <w:rPr>
          <w:color w:val="7F007F"/>
        </w:rPr>
        <w:t>href</w:t>
      </w:r>
      <w:r w:rsidR="000B5FC4">
        <w:t>="</w:t>
      </w:r>
      <w:r w:rsidR="000B5FC4" w:rsidRPr="00792FE3">
        <w:rPr>
          <w:color w:val="BF5F3F"/>
        </w:rPr>
        <w:t>&lt;%=</w:t>
      </w:r>
      <w:r w:rsidR="000B5FC4">
        <w:t>request.getContextPath()</w:t>
      </w:r>
      <w:r w:rsidR="000B5FC4" w:rsidRPr="00792FE3">
        <w:rPr>
          <w:color w:val="BF5F3F"/>
        </w:rPr>
        <w:t>%&gt;</w:t>
      </w:r>
      <w:r w:rsidR="000B5FC4">
        <w:t>/logout"</w:t>
      </w:r>
      <w:r w:rsidR="000B5FC4" w:rsidRPr="00792FE3">
        <w:rPr>
          <w:color w:val="008080"/>
        </w:rPr>
        <w:t>&gt;</w:t>
      </w:r>
    </w:p>
    <w:p w:rsidR="00792FE3" w:rsidRPr="00792FE3" w:rsidRDefault="00792FE3" w:rsidP="00792FE3">
      <w:pPr>
        <w:pStyle w:val="FACode2"/>
      </w:pP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 w:rsidR="000B5FC4" w:rsidRPr="00792FE3">
        <w:rPr>
          <w:color w:val="008080"/>
        </w:rPr>
        <w:t>&lt;</w:t>
      </w:r>
      <w:r w:rsidR="000B5FC4" w:rsidRPr="00792FE3">
        <w:rPr>
          <w:color w:val="3F7F7F"/>
        </w:rPr>
        <w:t>i</w:t>
      </w:r>
      <w:r>
        <w:t xml:space="preserve"> </w:t>
      </w:r>
      <w:r w:rsidR="000B5FC4">
        <w:rPr>
          <w:color w:val="7F007F"/>
        </w:rPr>
        <w:t>class</w:t>
      </w:r>
      <w:r w:rsidR="000B5FC4">
        <w:rPr>
          <w:color w:val="000000"/>
        </w:rPr>
        <w:t>=</w:t>
      </w:r>
      <w:r w:rsidR="000B5FC4">
        <w:t>"fa fa-user-times"</w:t>
      </w:r>
      <w:r w:rsidR="000B5FC4">
        <w:rPr>
          <w:color w:val="008080"/>
        </w:rPr>
        <w:t>&gt;&lt;/</w:t>
      </w:r>
      <w:r w:rsidR="000B5FC4">
        <w:rPr>
          <w:color w:val="3F7F7F"/>
        </w:rPr>
        <w:t>i</w:t>
      </w:r>
      <w:r w:rsidR="000B5FC4">
        <w:rPr>
          <w:color w:val="008080"/>
        </w:rPr>
        <w:t>&gt;</w:t>
      </w:r>
      <w:r w:rsidR="000B5FC4">
        <w:rPr>
          <w:color w:val="000000"/>
        </w:rPr>
        <w:t xml:space="preserve"> Logout</w:t>
      </w:r>
    </w:p>
    <w:p w:rsidR="00792FE3" w:rsidRPr="00792FE3" w:rsidRDefault="00792FE3" w:rsidP="00792FE3">
      <w:pPr>
        <w:pStyle w:val="FACode2"/>
      </w:pPr>
      <w:r>
        <w:rPr>
          <w:color w:val="008080"/>
        </w:rPr>
        <w:tab/>
      </w:r>
      <w:r>
        <w:rPr>
          <w:color w:val="008080"/>
        </w:rPr>
        <w:tab/>
      </w:r>
      <w:r w:rsidR="000B5FC4">
        <w:rPr>
          <w:color w:val="008080"/>
        </w:rPr>
        <w:t>&lt;/</w:t>
      </w:r>
      <w:r w:rsidR="000B5FC4">
        <w:rPr>
          <w:color w:val="3F7F7F"/>
        </w:rPr>
        <w:t>a</w:t>
      </w:r>
      <w:r w:rsidR="000B5FC4">
        <w:rPr>
          <w:color w:val="008080"/>
        </w:rPr>
        <w:t>&gt;</w:t>
      </w:r>
    </w:p>
    <w:p w:rsidR="000B5FC4" w:rsidRDefault="00792FE3" w:rsidP="00792FE3">
      <w:pPr>
        <w:pStyle w:val="FACode2"/>
      </w:pPr>
      <w:r>
        <w:rPr>
          <w:color w:val="008080"/>
        </w:rPr>
        <w:tab/>
      </w:r>
      <w:r w:rsidR="000B5FC4">
        <w:rPr>
          <w:color w:val="008080"/>
        </w:rPr>
        <w:t>&lt;/</w:t>
      </w:r>
      <w:r w:rsidR="000B5FC4">
        <w:rPr>
          <w:color w:val="3F7F7F"/>
        </w:rPr>
        <w:t>li</w:t>
      </w:r>
      <w:r w:rsidR="000B5FC4">
        <w:rPr>
          <w:color w:val="008080"/>
        </w:rPr>
        <w:t>&gt;</w:t>
      </w:r>
    </w:p>
    <w:p w:rsidR="000B5FC4" w:rsidRDefault="000B5FC4" w:rsidP="004A155D">
      <w:pPr>
        <w:pStyle w:val="FACode2"/>
        <w:ind w:left="0" w:firstLine="0"/>
        <w:rPr>
          <w:rFonts w:cs="Arial"/>
          <w:bCs/>
          <w:lang w:val="en-GB"/>
        </w:rPr>
      </w:pPr>
      <w:r>
        <w:t>&lt;/</w:t>
      </w:r>
      <w:r>
        <w:rPr>
          <w:color w:val="3F7F7F"/>
          <w:highlight w:val="lightGray"/>
        </w:rPr>
        <w:t>ul</w:t>
      </w:r>
      <w:r>
        <w:t>&gt;</w:t>
      </w:r>
    </w:p>
    <w:p w:rsidR="00654386" w:rsidRPr="00E77056" w:rsidRDefault="00654386" w:rsidP="00531C75">
      <w:pPr>
        <w:spacing w:before="120" w:line="360" w:lineRule="auto"/>
        <w:jc w:val="both"/>
        <w:rPr>
          <w:rFonts w:cs="Arial"/>
          <w:b/>
          <w:bCs/>
          <w:sz w:val="20"/>
          <w:szCs w:val="20"/>
          <w:lang w:val="en-GB"/>
        </w:rPr>
      </w:pPr>
      <w:r w:rsidRPr="00E77056">
        <w:rPr>
          <w:rFonts w:cs="Arial"/>
          <w:b/>
          <w:bCs/>
          <w:sz w:val="20"/>
          <w:szCs w:val="20"/>
          <w:lang w:val="en-GB"/>
        </w:rPr>
        <w:t>Screen result:</w:t>
      </w:r>
    </w:p>
    <w:p w:rsidR="00654386" w:rsidRPr="00531C75" w:rsidRDefault="00654386" w:rsidP="00654386">
      <w:pPr>
        <w:spacing w:before="120" w:line="360" w:lineRule="auto"/>
        <w:jc w:val="center"/>
        <w:rPr>
          <w:rFonts w:cs="Arial"/>
          <w:bCs/>
          <w:sz w:val="20"/>
          <w:szCs w:val="20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506095</wp:posOffset>
                </wp:positionV>
                <wp:extent cx="393700" cy="196850"/>
                <wp:effectExtent l="0" t="0" r="254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68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0786D9" id="Rounded Rectangle 3" o:spid="_x0000_s1026" style="position:absolute;margin-left:316.6pt;margin-top:39.85pt;width:31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" filled="f" strokecolor="red" strokeweight="2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88180B0" wp14:editId="4B32C278">
            <wp:extent cx="3759200" cy="3662860"/>
            <wp:effectExtent l="19050" t="19050" r="12700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4336" cy="3667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5FC4" w:rsidRPr="00607219" w:rsidRDefault="000B5FC4" w:rsidP="00607219">
      <w:pPr>
        <w:pStyle w:val="ListParagraph"/>
        <w:numPr>
          <w:ilvl w:val="0"/>
          <w:numId w:val="17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 w:rsidRPr="00607219">
        <w:rPr>
          <w:rFonts w:cs="Arial"/>
          <w:bCs/>
          <w:sz w:val="20"/>
          <w:szCs w:val="20"/>
          <w:lang w:val="en-GB"/>
        </w:rPr>
        <w:t xml:space="preserve">Continue, create a </w:t>
      </w:r>
      <w:r w:rsidRPr="00607219">
        <w:rPr>
          <w:rFonts w:cs="Arial"/>
          <w:b/>
          <w:bCs/>
          <w:sz w:val="20"/>
          <w:szCs w:val="20"/>
          <w:lang w:val="en-GB"/>
        </w:rPr>
        <w:t>LogoutServlet</w:t>
      </w:r>
      <w:r w:rsidRPr="00607219">
        <w:rPr>
          <w:rFonts w:cs="Arial"/>
          <w:bCs/>
          <w:sz w:val="20"/>
          <w:szCs w:val="20"/>
          <w:lang w:val="en-GB"/>
        </w:rPr>
        <w:t xml:space="preserve"> class the following</w:t>
      </w:r>
      <w:r w:rsidR="005D54B1" w:rsidRPr="00607219">
        <w:rPr>
          <w:rFonts w:cs="Arial"/>
          <w:bCs/>
          <w:sz w:val="20"/>
          <w:szCs w:val="20"/>
          <w:lang w:val="en-GB"/>
        </w:rPr>
        <w:t xml:space="preserve"> as</w:t>
      </w:r>
      <w:r w:rsidRPr="00607219">
        <w:rPr>
          <w:rFonts w:cs="Arial"/>
          <w:bCs/>
          <w:sz w:val="20"/>
          <w:szCs w:val="20"/>
          <w:lang w:val="en-GB"/>
        </w:rPr>
        <w:t>:</w:t>
      </w:r>
    </w:p>
    <w:p w:rsidR="00E77056" w:rsidRDefault="00E77056" w:rsidP="00E77056">
      <w:pPr>
        <w:pStyle w:val="FACode2"/>
        <w:numPr>
          <w:ilvl w:val="0"/>
          <w:numId w:val="30"/>
        </w:numPr>
      </w:pPr>
      <w:r>
        <w:t>@WebServlet</w:t>
      </w:r>
      <w:r w:rsidRPr="00E77056">
        <w:rPr>
          <w:color w:val="000000"/>
        </w:rPr>
        <w:t>(</w:t>
      </w:r>
      <w:r w:rsidRPr="00E77056">
        <w:rPr>
          <w:color w:val="2A00FF"/>
        </w:rPr>
        <w:t>"/logout"</w:t>
      </w:r>
      <w:r w:rsidRPr="00E77056">
        <w:rPr>
          <w:color w:val="000000"/>
        </w:rPr>
        <w:t>)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b/>
          <w:bCs/>
          <w:color w:val="7F0055"/>
        </w:rPr>
        <w:t>public</w:t>
      </w:r>
      <w:r w:rsidRPr="00E77056">
        <w:rPr>
          <w:color w:val="000000"/>
        </w:rPr>
        <w:t xml:space="preserve"> </w:t>
      </w:r>
      <w:r w:rsidRPr="00E77056">
        <w:rPr>
          <w:b/>
          <w:bCs/>
          <w:color w:val="7F0055"/>
        </w:rPr>
        <w:t>class</w:t>
      </w:r>
      <w:r w:rsidRPr="00E77056">
        <w:rPr>
          <w:color w:val="000000"/>
        </w:rPr>
        <w:t xml:space="preserve"> </w:t>
      </w:r>
      <w:r w:rsidRPr="00E77056">
        <w:rPr>
          <w:b/>
          <w:color w:val="000000"/>
        </w:rPr>
        <w:t>LogoutServlet</w:t>
      </w:r>
      <w:r w:rsidRPr="00E77056">
        <w:rPr>
          <w:color w:val="000000"/>
        </w:rPr>
        <w:t xml:space="preserve"> </w:t>
      </w:r>
      <w:r w:rsidRPr="00E77056">
        <w:rPr>
          <w:b/>
          <w:bCs/>
          <w:color w:val="7F0055"/>
        </w:rPr>
        <w:t>extends</w:t>
      </w:r>
      <w:r w:rsidRPr="00E77056">
        <w:rPr>
          <w:color w:val="000000"/>
        </w:rPr>
        <w:t xml:space="preserve"> HttpServlet {</w:t>
      </w:r>
    </w:p>
    <w:p w:rsidR="00E77056" w:rsidRDefault="00E77056" w:rsidP="00E77056">
      <w:pPr>
        <w:pStyle w:val="FACode2"/>
        <w:numPr>
          <w:ilvl w:val="0"/>
          <w:numId w:val="30"/>
        </w:numPr>
      </w:pP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b/>
          <w:bCs/>
          <w:color w:val="7F0055"/>
        </w:rPr>
        <w:t>private</w:t>
      </w:r>
      <w:r w:rsidRPr="00E77056">
        <w:rPr>
          <w:color w:val="000000"/>
        </w:rPr>
        <w:t xml:space="preserve"> </w:t>
      </w:r>
      <w:r w:rsidRPr="00E77056">
        <w:rPr>
          <w:b/>
          <w:bCs/>
          <w:color w:val="7F0055"/>
        </w:rPr>
        <w:t>static</w:t>
      </w:r>
      <w:r w:rsidRPr="00E77056">
        <w:rPr>
          <w:color w:val="000000"/>
        </w:rPr>
        <w:t xml:space="preserve"> </w:t>
      </w:r>
      <w:r w:rsidRPr="00E77056">
        <w:rPr>
          <w:b/>
          <w:bCs/>
          <w:color w:val="7F0055"/>
        </w:rPr>
        <w:t>final</w:t>
      </w:r>
      <w:r w:rsidRPr="00E77056">
        <w:rPr>
          <w:color w:val="000000"/>
        </w:rPr>
        <w:t xml:space="preserve"> </w:t>
      </w:r>
      <w:r w:rsidRPr="00E77056">
        <w:rPr>
          <w:b/>
          <w:bCs/>
          <w:color w:val="7F0055"/>
        </w:rPr>
        <w:t>long</w:t>
      </w:r>
      <w:r w:rsidRPr="00E77056">
        <w:rPr>
          <w:color w:val="000000"/>
        </w:rPr>
        <w:t xml:space="preserve"> </w:t>
      </w:r>
      <w:r w:rsidRPr="00E77056">
        <w:rPr>
          <w:b/>
          <w:bCs/>
          <w:i/>
          <w:iCs/>
          <w:color w:val="0000C0"/>
        </w:rPr>
        <w:t>serialVersionUID</w:t>
      </w:r>
      <w:r w:rsidRPr="00E77056">
        <w:rPr>
          <w:color w:val="000000"/>
        </w:rPr>
        <w:t xml:space="preserve"> = 1L;</w:t>
      </w:r>
    </w:p>
    <w:p w:rsidR="00E77056" w:rsidRDefault="00E77056" w:rsidP="00E77056">
      <w:pPr>
        <w:pStyle w:val="FACode2"/>
        <w:numPr>
          <w:ilvl w:val="0"/>
          <w:numId w:val="30"/>
        </w:numPr>
      </w:pP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>
        <w:t>@Override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b/>
          <w:bCs/>
          <w:color w:val="7F0055"/>
        </w:rPr>
        <w:t>protected</w:t>
      </w:r>
      <w:r w:rsidRPr="00E77056">
        <w:rPr>
          <w:color w:val="000000"/>
        </w:rPr>
        <w:t xml:space="preserve"> </w:t>
      </w:r>
      <w:r w:rsidRPr="00E77056">
        <w:rPr>
          <w:b/>
          <w:bCs/>
          <w:color w:val="7F0055"/>
        </w:rPr>
        <w:t>void</w:t>
      </w:r>
      <w:r w:rsidRPr="00E77056">
        <w:rPr>
          <w:color w:val="000000"/>
        </w:rPr>
        <w:t xml:space="preserve"> doGet(HttpServletRequest </w:t>
      </w:r>
      <w:r w:rsidRPr="00E77056">
        <w:rPr>
          <w:color w:val="6A3E3E"/>
        </w:rPr>
        <w:t>request</w:t>
      </w:r>
      <w:r w:rsidRPr="00E77056">
        <w:rPr>
          <w:color w:val="000000"/>
        </w:rPr>
        <w:t xml:space="preserve">, HttpServletResponse </w:t>
      </w:r>
      <w:r w:rsidRPr="00E77056">
        <w:rPr>
          <w:color w:val="6A3E3E"/>
        </w:rPr>
        <w:t>response</w:t>
      </w:r>
      <w:r w:rsidRPr="00E77056">
        <w:rPr>
          <w:color w:val="000000"/>
        </w:rPr>
        <w:t>)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color w:val="000000"/>
        </w:rPr>
        <w:tab/>
      </w:r>
      <w:r w:rsidRPr="00E77056">
        <w:rPr>
          <w:color w:val="000000"/>
        </w:rPr>
        <w:tab/>
      </w:r>
      <w:r w:rsidRPr="00E77056">
        <w:rPr>
          <w:b/>
          <w:bCs/>
          <w:color w:val="7F0055"/>
        </w:rPr>
        <w:t>throws</w:t>
      </w:r>
      <w:r w:rsidRPr="00E77056">
        <w:rPr>
          <w:color w:val="000000"/>
        </w:rPr>
        <w:t xml:space="preserve"> ServletException, IOException {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color w:val="000000"/>
        </w:rPr>
        <w:tab/>
        <w:t>Log4J.</w:t>
      </w:r>
      <w:r w:rsidRPr="00E77056">
        <w:rPr>
          <w:i/>
          <w:iCs/>
          <w:color w:val="000000"/>
        </w:rPr>
        <w:t>getLogger</w:t>
      </w:r>
      <w:r w:rsidRPr="00E77056">
        <w:rPr>
          <w:color w:val="000000"/>
        </w:rPr>
        <w:t>().info(</w:t>
      </w:r>
      <w:r w:rsidRPr="00E77056">
        <w:rPr>
          <w:color w:val="2A00FF"/>
        </w:rPr>
        <w:t>"Logging out"</w:t>
      </w:r>
      <w:r w:rsidRPr="00E77056">
        <w:rPr>
          <w:color w:val="000000"/>
        </w:rPr>
        <w:t>);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color w:val="000000"/>
        </w:rPr>
        <w:tab/>
      </w:r>
      <w:r w:rsidRPr="00E77056">
        <w:rPr>
          <w:color w:val="3F7F5F"/>
        </w:rPr>
        <w:t>// remove session userLogin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color w:val="000000"/>
        </w:rPr>
        <w:tab/>
      </w:r>
      <w:r w:rsidRPr="00E77056">
        <w:rPr>
          <w:color w:val="6A3E3E"/>
        </w:rPr>
        <w:t>request</w:t>
      </w:r>
      <w:r w:rsidRPr="00E77056">
        <w:rPr>
          <w:color w:val="000000"/>
        </w:rPr>
        <w:t>.getSession().removeAttribute(</w:t>
      </w:r>
      <w:r w:rsidRPr="00E77056">
        <w:rPr>
          <w:color w:val="2A00FF"/>
        </w:rPr>
        <w:t>"userLogin"</w:t>
      </w:r>
      <w:r w:rsidRPr="00E77056">
        <w:rPr>
          <w:color w:val="000000"/>
        </w:rPr>
        <w:t>);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color w:val="000000"/>
        </w:rPr>
        <w:tab/>
      </w:r>
      <w:r w:rsidRPr="00E77056">
        <w:rPr>
          <w:color w:val="3F7F5F"/>
        </w:rPr>
        <w:t>// redirect to /login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</w:r>
      <w:r w:rsidRPr="00E77056">
        <w:rPr>
          <w:color w:val="000000"/>
        </w:rPr>
        <w:tab/>
      </w:r>
      <w:r w:rsidRPr="00E77056">
        <w:rPr>
          <w:color w:val="6A3E3E"/>
        </w:rPr>
        <w:t>response</w:t>
      </w:r>
      <w:r w:rsidRPr="00E77056">
        <w:rPr>
          <w:color w:val="000000"/>
        </w:rPr>
        <w:t>.sendRedirect(</w:t>
      </w:r>
      <w:r w:rsidRPr="00E77056">
        <w:rPr>
          <w:color w:val="6A3E3E"/>
        </w:rPr>
        <w:t>request</w:t>
      </w:r>
      <w:r w:rsidRPr="00E77056">
        <w:rPr>
          <w:color w:val="000000"/>
        </w:rPr>
        <w:t xml:space="preserve">.getContextPath() + </w:t>
      </w:r>
      <w:r w:rsidRPr="00E77056">
        <w:rPr>
          <w:color w:val="2A00FF"/>
        </w:rPr>
        <w:t>"/login"</w:t>
      </w:r>
      <w:r w:rsidRPr="00E77056">
        <w:rPr>
          <w:color w:val="000000"/>
        </w:rPr>
        <w:t>);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ab/>
        <w:t>}</w:t>
      </w:r>
    </w:p>
    <w:p w:rsidR="00E77056" w:rsidRDefault="00E77056" w:rsidP="00E77056">
      <w:pPr>
        <w:pStyle w:val="FACode2"/>
        <w:numPr>
          <w:ilvl w:val="0"/>
          <w:numId w:val="30"/>
        </w:numPr>
      </w:pPr>
      <w:r w:rsidRPr="00E77056">
        <w:rPr>
          <w:color w:val="000000"/>
        </w:rPr>
        <w:t>}</w:t>
      </w:r>
    </w:p>
    <w:p w:rsidR="00E77056" w:rsidRDefault="00E77056" w:rsidP="000B5FC4">
      <w:p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</w:p>
    <w:p w:rsidR="00D05F20" w:rsidRDefault="00D05F20" w:rsidP="00E77056">
      <w:pPr>
        <w:pStyle w:val="FAStyle2"/>
      </w:pPr>
    </w:p>
    <w:p w:rsidR="00D05F20" w:rsidRDefault="00F21E25" w:rsidP="00295EBA">
      <w:pPr>
        <w:pStyle w:val="FAStyle2"/>
        <w:outlineLvl w:val="2"/>
      </w:pPr>
      <w:bookmarkStart w:id="8" w:name="_Toc23947322"/>
      <w:r>
        <w:lastRenderedPageBreak/>
        <w:t>Step5. Create entity classes</w:t>
      </w:r>
      <w:bookmarkEnd w:id="8"/>
    </w:p>
    <w:p w:rsidR="00F21E25" w:rsidRPr="003C0C90" w:rsidRDefault="00F21E25" w:rsidP="003C0C90">
      <w:pPr>
        <w:pStyle w:val="ListParagraph"/>
        <w:numPr>
          <w:ilvl w:val="0"/>
          <w:numId w:val="41"/>
        </w:numPr>
        <w:rPr>
          <w:sz w:val="20"/>
        </w:rPr>
      </w:pPr>
      <w:r w:rsidRPr="003C0C90">
        <w:rPr>
          <w:sz w:val="20"/>
        </w:rPr>
        <w:t>Create package fa</w:t>
      </w:r>
      <w:r w:rsidRPr="003C0C90">
        <w:rPr>
          <w:b/>
          <w:sz w:val="20"/>
        </w:rPr>
        <w:t>.training.entities</w:t>
      </w:r>
      <w:r w:rsidRPr="003C0C90">
        <w:rPr>
          <w:sz w:val="20"/>
        </w:rPr>
        <w:t xml:space="preserve"> and the entity classes the following as:</w:t>
      </w:r>
    </w:p>
    <w:p w:rsidR="00F21E25" w:rsidRPr="003C0C90" w:rsidRDefault="003C0C90" w:rsidP="00F21E25">
      <w:pPr>
        <w:pStyle w:val="FAStyle2"/>
        <w:rPr>
          <w:b w:val="0"/>
        </w:rPr>
      </w:pPr>
      <w:r>
        <w:t xml:space="preserve">Department.java </w:t>
      </w:r>
      <w:r>
        <w:rPr>
          <w:b w:val="0"/>
        </w:rPr>
        <w:t>class:</w:t>
      </w:r>
    </w:p>
    <w:p w:rsidR="003C0C90" w:rsidRDefault="003C0C90" w:rsidP="003C0C90">
      <w:pPr>
        <w:pStyle w:val="FACode2"/>
        <w:numPr>
          <w:ilvl w:val="0"/>
          <w:numId w:val="40"/>
        </w:numPr>
      </w:pPr>
      <w:r w:rsidRPr="003C0C90">
        <w:rPr>
          <w:b/>
          <w:bCs/>
          <w:color w:val="7F0055"/>
        </w:rPr>
        <w:t>public</w:t>
      </w:r>
      <w:r>
        <w:t xml:space="preserve"> </w:t>
      </w:r>
      <w:r w:rsidRPr="003C0C90">
        <w:rPr>
          <w:b/>
          <w:bCs/>
          <w:color w:val="7F0055"/>
        </w:rPr>
        <w:t>class</w:t>
      </w:r>
      <w:r>
        <w:t xml:space="preserve"> Department {</w:t>
      </w:r>
    </w:p>
    <w:p w:rsidR="003C0C90" w:rsidRDefault="003C0C90" w:rsidP="003C0C90">
      <w:pPr>
        <w:pStyle w:val="FACode2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departmentId</w:t>
      </w:r>
      <w:r>
        <w:t>;</w:t>
      </w:r>
    </w:p>
    <w:p w:rsidR="003C0C90" w:rsidRDefault="003C0C90" w:rsidP="003C0C90">
      <w:pPr>
        <w:pStyle w:val="FACode2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departmentName</w:t>
      </w:r>
      <w:r>
        <w:t>;</w:t>
      </w:r>
    </w:p>
    <w:p w:rsidR="003C0C90" w:rsidRDefault="003C0C90" w:rsidP="003C0C90">
      <w:pPr>
        <w:pStyle w:val="FACode2"/>
      </w:pPr>
      <w:r>
        <w:t xml:space="preserve">    </w:t>
      </w:r>
    </w:p>
    <w:p w:rsidR="003C0C90" w:rsidRPr="003C0C90" w:rsidRDefault="003C0C90" w:rsidP="003C0C90">
      <w:pPr>
        <w:pStyle w:val="FACode2"/>
      </w:pPr>
      <w:r>
        <w:t xml:space="preserve">    </w:t>
      </w:r>
      <w:r>
        <w:rPr>
          <w:color w:val="3F7F5F"/>
        </w:rPr>
        <w:t>// Constructors and getters/setters</w:t>
      </w:r>
    </w:p>
    <w:p w:rsidR="003C0C90" w:rsidRPr="003C0C90" w:rsidRDefault="003C0C90" w:rsidP="003C0C90">
      <w:pPr>
        <w:pStyle w:val="FACode2"/>
        <w:rPr>
          <w:color w:val="auto"/>
        </w:rPr>
      </w:pPr>
      <w:r w:rsidRPr="003C0C90">
        <w:rPr>
          <w:color w:val="auto"/>
        </w:rPr>
        <w:t>}</w:t>
      </w:r>
    </w:p>
    <w:p w:rsidR="003C0C90" w:rsidRPr="007D5FA1" w:rsidRDefault="003C0C90" w:rsidP="007D5FA1">
      <w:pPr>
        <w:spacing w:after="120"/>
        <w:rPr>
          <w:sz w:val="20"/>
        </w:rPr>
      </w:pPr>
    </w:p>
    <w:p w:rsidR="003C0C90" w:rsidRPr="007D5FA1" w:rsidRDefault="007D5FA1" w:rsidP="007D5FA1">
      <w:pPr>
        <w:spacing w:after="120"/>
        <w:rPr>
          <w:sz w:val="20"/>
          <w:lang w:val="en-GB"/>
        </w:rPr>
      </w:pPr>
      <w:r w:rsidRPr="007D5FA1">
        <w:rPr>
          <w:b/>
          <w:sz w:val="20"/>
          <w:lang w:val="en-GB"/>
        </w:rPr>
        <w:t>Employee.java</w:t>
      </w:r>
      <w:r w:rsidRPr="007D5FA1">
        <w:rPr>
          <w:sz w:val="20"/>
          <w:lang w:val="en-GB"/>
        </w:rPr>
        <w:t xml:space="preserve"> class:</w:t>
      </w:r>
    </w:p>
    <w:p w:rsidR="007D5FA1" w:rsidRDefault="007D5FA1" w:rsidP="007D5FA1">
      <w:pPr>
        <w:pStyle w:val="FACode2"/>
        <w:numPr>
          <w:ilvl w:val="0"/>
          <w:numId w:val="42"/>
        </w:numPr>
      </w:pPr>
      <w:r w:rsidRPr="007D5FA1">
        <w:rPr>
          <w:b/>
          <w:bCs/>
          <w:color w:val="7F0055"/>
        </w:rPr>
        <w:t>public</w:t>
      </w:r>
      <w:r>
        <w:t xml:space="preserve"> </w:t>
      </w:r>
      <w:r w:rsidRPr="007D5FA1">
        <w:rPr>
          <w:b/>
          <w:bCs/>
          <w:color w:val="7F0055"/>
        </w:rPr>
        <w:t>class</w:t>
      </w:r>
      <w:r>
        <w:t xml:space="preserve"> Employee {</w:t>
      </w:r>
    </w:p>
    <w:p w:rsidR="007D5FA1" w:rsidRDefault="007D5FA1" w:rsidP="007D5FA1">
      <w:pPr>
        <w:pStyle w:val="FACode2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employeeId</w:t>
      </w:r>
      <w:r>
        <w:t>;</w:t>
      </w:r>
    </w:p>
    <w:p w:rsidR="007D5FA1" w:rsidRDefault="007D5FA1" w:rsidP="007D5FA1">
      <w:pPr>
        <w:pStyle w:val="FACode2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employeeName</w:t>
      </w:r>
      <w:r>
        <w:t>;</w:t>
      </w:r>
    </w:p>
    <w:p w:rsidR="007D5FA1" w:rsidRDefault="007D5FA1" w:rsidP="007D5FA1">
      <w:pPr>
        <w:pStyle w:val="FACode2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byte</w:t>
      </w:r>
      <w:r>
        <w:t xml:space="preserve"> </w:t>
      </w:r>
      <w:r>
        <w:rPr>
          <w:color w:val="0000C0"/>
        </w:rPr>
        <w:t>gender</w:t>
      </w:r>
      <w:r>
        <w:t>;</w:t>
      </w:r>
    </w:p>
    <w:p w:rsidR="007D5FA1" w:rsidRDefault="007D5FA1" w:rsidP="007D5FA1">
      <w:pPr>
        <w:pStyle w:val="FACode2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Date </w:t>
      </w:r>
      <w:r>
        <w:rPr>
          <w:color w:val="0000C0"/>
          <w:highlight w:val="yellow"/>
        </w:rPr>
        <w:t>dateOfBirth</w:t>
      </w:r>
      <w:r>
        <w:t>;</w:t>
      </w:r>
    </w:p>
    <w:p w:rsidR="007D5FA1" w:rsidRPr="007D5FA1" w:rsidRDefault="007D5FA1" w:rsidP="007D5FA1">
      <w:pPr>
        <w:pStyle w:val="FACode2"/>
        <w:rPr>
          <w:lang w:val="en-GB"/>
        </w:rPr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departmentId</w:t>
      </w:r>
      <w:r>
        <w:t>;</w:t>
      </w:r>
    </w:p>
    <w:p w:rsidR="007D5FA1" w:rsidRPr="007D5FA1" w:rsidRDefault="007D5FA1" w:rsidP="007D5FA1">
      <w:pPr>
        <w:pStyle w:val="FACode2"/>
        <w:rPr>
          <w:lang w:val="en-GB"/>
        </w:rPr>
      </w:pPr>
    </w:p>
    <w:p w:rsidR="007D5FA1" w:rsidRPr="007D5FA1" w:rsidRDefault="007D5FA1" w:rsidP="007D5FA1">
      <w:pPr>
        <w:pStyle w:val="FACode2"/>
        <w:rPr>
          <w:lang w:val="en-GB"/>
        </w:rPr>
      </w:pPr>
      <w:r>
        <w:rPr>
          <w:color w:val="3F7F5F"/>
        </w:rPr>
        <w:tab/>
        <w:t>// Constructors and getters/setters</w:t>
      </w:r>
    </w:p>
    <w:p w:rsidR="007D5FA1" w:rsidRPr="007D5FA1" w:rsidRDefault="007D5FA1" w:rsidP="007D5FA1">
      <w:pPr>
        <w:pStyle w:val="FACode2"/>
        <w:rPr>
          <w:lang w:val="en-GB"/>
        </w:rPr>
      </w:pPr>
      <w:r>
        <w:t>}</w:t>
      </w:r>
    </w:p>
    <w:p w:rsidR="003C0C90" w:rsidRDefault="003C0C90" w:rsidP="003C0C90"/>
    <w:p w:rsidR="00E77056" w:rsidRPr="00E77056" w:rsidRDefault="000E4966" w:rsidP="00295EBA">
      <w:pPr>
        <w:pStyle w:val="FAStyle2"/>
        <w:outlineLvl w:val="2"/>
      </w:pPr>
      <w:bookmarkStart w:id="9" w:name="_Toc23947323"/>
      <w:r>
        <w:t>Step6</w:t>
      </w:r>
      <w:r w:rsidR="00E77056" w:rsidRPr="00E77056">
        <w:t>. Use jQuery/AJAX to send the requests to server</w:t>
      </w:r>
      <w:bookmarkEnd w:id="9"/>
    </w:p>
    <w:p w:rsidR="00E77056" w:rsidRPr="005D54B1" w:rsidRDefault="00E77056" w:rsidP="005D54B1">
      <w:pPr>
        <w:pStyle w:val="ListParagraph"/>
        <w:numPr>
          <w:ilvl w:val="0"/>
          <w:numId w:val="32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 w:rsidRPr="005D54B1">
        <w:rPr>
          <w:rFonts w:cs="Arial"/>
          <w:bCs/>
          <w:sz w:val="20"/>
          <w:szCs w:val="20"/>
          <w:lang w:val="en-GB"/>
        </w:rPr>
        <w:t xml:space="preserve">Create </w:t>
      </w:r>
      <w:r w:rsidRPr="005D54B1">
        <w:rPr>
          <w:rFonts w:cs="Arial"/>
          <w:b/>
          <w:bCs/>
          <w:sz w:val="20"/>
          <w:szCs w:val="20"/>
          <w:lang w:val="en-GB"/>
        </w:rPr>
        <w:t>home-page.js</w:t>
      </w:r>
      <w:r w:rsidRPr="005D54B1">
        <w:rPr>
          <w:rFonts w:cs="Arial"/>
          <w:bCs/>
          <w:sz w:val="20"/>
          <w:szCs w:val="20"/>
          <w:lang w:val="en-GB"/>
        </w:rPr>
        <w:t xml:space="preserve"> the following</w:t>
      </w:r>
      <w:r w:rsidR="005D54B1" w:rsidRPr="005D54B1">
        <w:rPr>
          <w:rFonts w:cs="Arial"/>
          <w:bCs/>
          <w:sz w:val="20"/>
          <w:szCs w:val="20"/>
          <w:lang w:val="en-GB"/>
        </w:rPr>
        <w:t xml:space="preserve"> as</w:t>
      </w:r>
      <w:r w:rsidRPr="005D54B1">
        <w:rPr>
          <w:rFonts w:cs="Arial"/>
          <w:bCs/>
          <w:sz w:val="20"/>
          <w:szCs w:val="20"/>
          <w:lang w:val="en-GB"/>
        </w:rPr>
        <w:t>:</w:t>
      </w:r>
    </w:p>
    <w:p w:rsidR="00E77056" w:rsidRDefault="00E77056" w:rsidP="00E77056">
      <w:pPr>
        <w:pStyle w:val="FACode2"/>
        <w:numPr>
          <w:ilvl w:val="0"/>
          <w:numId w:val="31"/>
        </w:numPr>
      </w:pPr>
      <w:r>
        <w:t>$(document).ready(</w:t>
      </w:r>
      <w:r w:rsidRPr="00E77056">
        <w:rPr>
          <w:b/>
          <w:bCs/>
          <w:color w:val="7F0055"/>
        </w:rPr>
        <w:t>function</w:t>
      </w:r>
      <w:r>
        <w:t>() {</w:t>
      </w:r>
    </w:p>
    <w:p w:rsidR="00E77056" w:rsidRDefault="00E77056" w:rsidP="00E77056">
      <w:pPr>
        <w:pStyle w:val="FACode2"/>
      </w:pPr>
      <w:r>
        <w:tab/>
        <w:t>$(</w:t>
      </w:r>
      <w:r>
        <w:rPr>
          <w:color w:val="2A00FF"/>
        </w:rPr>
        <w:t>"#addEmpLink"</w:t>
      </w:r>
      <w:r>
        <w:t>).click(</w:t>
      </w:r>
      <w:r>
        <w:rPr>
          <w:b/>
          <w:bCs/>
          <w:color w:val="7F0055"/>
        </w:rPr>
        <w:t>function</w:t>
      </w:r>
      <w:r>
        <w:t>() {</w:t>
      </w:r>
    </w:p>
    <w:p w:rsidR="00E77056" w:rsidRDefault="00E77056" w:rsidP="00E77056">
      <w:pPr>
        <w:pStyle w:val="FACode2"/>
      </w:pPr>
      <w:r>
        <w:tab/>
      </w:r>
      <w:r>
        <w:tab/>
        <w:t>$.get({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  <w:t xml:space="preserve">url : </w:t>
      </w:r>
      <w:r>
        <w:rPr>
          <w:color w:val="2A00FF"/>
        </w:rPr>
        <w:t>"/JavaWeb_P_L002/add-emp"</w:t>
      </w:r>
      <w:r>
        <w:t>,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  <w:t xml:space="preserve">success : </w:t>
      </w:r>
      <w:r>
        <w:rPr>
          <w:b/>
          <w:bCs/>
          <w:color w:val="7F0055"/>
        </w:rPr>
        <w:t>function</w:t>
      </w:r>
      <w:r>
        <w:t>(response) {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".container"</w:t>
      </w:r>
      <w:r>
        <w:t>).html(response);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  <w:t>}</w:t>
      </w:r>
    </w:p>
    <w:p w:rsidR="00E77056" w:rsidRDefault="00E77056" w:rsidP="00E77056">
      <w:pPr>
        <w:pStyle w:val="FACode2"/>
      </w:pPr>
      <w:r>
        <w:tab/>
      </w:r>
      <w:r>
        <w:tab/>
        <w:t>});</w:t>
      </w:r>
    </w:p>
    <w:p w:rsidR="00E77056" w:rsidRDefault="00E77056" w:rsidP="00E77056">
      <w:pPr>
        <w:pStyle w:val="FACode2"/>
      </w:pPr>
      <w:r>
        <w:tab/>
        <w:t>});</w:t>
      </w:r>
    </w:p>
    <w:p w:rsidR="00E77056" w:rsidRDefault="00E77056" w:rsidP="00E77056">
      <w:pPr>
        <w:pStyle w:val="FACode2"/>
      </w:pPr>
    </w:p>
    <w:p w:rsidR="00E77056" w:rsidRDefault="00E77056" w:rsidP="00E77056">
      <w:pPr>
        <w:pStyle w:val="FACode2"/>
      </w:pPr>
      <w:r>
        <w:tab/>
        <w:t>$(</w:t>
      </w:r>
      <w:r>
        <w:rPr>
          <w:color w:val="2A00FF"/>
        </w:rPr>
        <w:t>"#listEmpsLink"</w:t>
      </w:r>
      <w:r>
        <w:t>).click(</w:t>
      </w:r>
      <w:r>
        <w:rPr>
          <w:b/>
          <w:bCs/>
          <w:color w:val="7F0055"/>
        </w:rPr>
        <w:t>function</w:t>
      </w:r>
      <w:r>
        <w:t>() {</w:t>
      </w:r>
    </w:p>
    <w:p w:rsidR="00E77056" w:rsidRDefault="00E77056" w:rsidP="00E77056">
      <w:pPr>
        <w:pStyle w:val="FACode2"/>
      </w:pPr>
      <w:r>
        <w:tab/>
      </w:r>
      <w:r>
        <w:tab/>
        <w:t>$.get({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  <w:t xml:space="preserve">url : </w:t>
      </w:r>
      <w:r>
        <w:rPr>
          <w:color w:val="2A00FF"/>
        </w:rPr>
        <w:t>"/JavaWeb_P_L002/list-employees"</w:t>
      </w:r>
      <w:r>
        <w:t>,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  <w:t xml:space="preserve">success : </w:t>
      </w:r>
      <w:r>
        <w:rPr>
          <w:b/>
          <w:bCs/>
          <w:color w:val="7F0055"/>
        </w:rPr>
        <w:t>function</w:t>
      </w:r>
      <w:r>
        <w:t>(response) {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".container"</w:t>
      </w:r>
      <w:r>
        <w:t>).html(response);</w:t>
      </w:r>
    </w:p>
    <w:p w:rsidR="00E77056" w:rsidRDefault="00E77056" w:rsidP="00E77056">
      <w:pPr>
        <w:pStyle w:val="FACode2"/>
      </w:pPr>
      <w:r>
        <w:tab/>
      </w:r>
      <w:r>
        <w:tab/>
      </w:r>
      <w:r>
        <w:tab/>
        <w:t>}</w:t>
      </w:r>
    </w:p>
    <w:p w:rsidR="00E77056" w:rsidRDefault="00E77056" w:rsidP="00E77056">
      <w:pPr>
        <w:pStyle w:val="FACode2"/>
      </w:pPr>
      <w:r>
        <w:tab/>
      </w:r>
      <w:r>
        <w:tab/>
        <w:t>});</w:t>
      </w:r>
    </w:p>
    <w:p w:rsidR="00E77056" w:rsidRDefault="00E77056" w:rsidP="00E77056">
      <w:pPr>
        <w:pStyle w:val="FACode2"/>
      </w:pPr>
      <w:r>
        <w:tab/>
        <w:t>});</w:t>
      </w:r>
    </w:p>
    <w:p w:rsidR="00E77056" w:rsidRDefault="00E77056" w:rsidP="00E77056">
      <w:pPr>
        <w:pStyle w:val="FACode2"/>
      </w:pPr>
    </w:p>
    <w:p w:rsidR="005D54B1" w:rsidRPr="00AA3F81" w:rsidRDefault="00E77056" w:rsidP="00AA3F81">
      <w:pPr>
        <w:pStyle w:val="FACode2"/>
        <w:rPr>
          <w:rFonts w:cs="Arial"/>
          <w:bCs/>
          <w:lang w:val="en-GB"/>
        </w:rPr>
      </w:pPr>
      <w:r>
        <w:t>});</w:t>
      </w:r>
    </w:p>
    <w:p w:rsidR="005D54B1" w:rsidRPr="005D54B1" w:rsidRDefault="005D54B1" w:rsidP="005D54B1">
      <w:pPr>
        <w:pStyle w:val="ListParagraph"/>
        <w:numPr>
          <w:ilvl w:val="0"/>
          <w:numId w:val="32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t xml:space="preserve">Link to </w:t>
      </w:r>
      <w:r w:rsidRPr="00264975">
        <w:rPr>
          <w:rFonts w:cs="Arial"/>
          <w:b/>
          <w:bCs/>
          <w:sz w:val="20"/>
          <w:szCs w:val="20"/>
          <w:lang w:val="en-GB"/>
        </w:rPr>
        <w:t>home-page.js</w:t>
      </w:r>
      <w:r>
        <w:rPr>
          <w:rFonts w:cs="Arial"/>
          <w:bCs/>
          <w:sz w:val="20"/>
          <w:szCs w:val="20"/>
          <w:lang w:val="en-GB"/>
        </w:rPr>
        <w:t xml:space="preserve"> </w:t>
      </w:r>
      <w:r w:rsidR="00264975">
        <w:rPr>
          <w:rFonts w:cs="Arial"/>
          <w:bCs/>
          <w:sz w:val="20"/>
          <w:szCs w:val="20"/>
          <w:lang w:val="en-GB"/>
        </w:rPr>
        <w:t>in</w:t>
      </w:r>
      <w:r>
        <w:rPr>
          <w:rFonts w:cs="Arial"/>
          <w:bCs/>
          <w:sz w:val="20"/>
          <w:szCs w:val="20"/>
          <w:lang w:val="en-GB"/>
        </w:rPr>
        <w:t xml:space="preserve"> </w:t>
      </w:r>
      <w:r w:rsidRPr="00264975">
        <w:rPr>
          <w:rFonts w:cs="Arial"/>
          <w:b/>
          <w:bCs/>
          <w:sz w:val="20"/>
          <w:szCs w:val="20"/>
          <w:lang w:val="en-GB"/>
        </w:rPr>
        <w:t>home-page.jsp</w:t>
      </w:r>
      <w:r>
        <w:rPr>
          <w:rFonts w:cs="Arial"/>
          <w:bCs/>
          <w:sz w:val="20"/>
          <w:szCs w:val="20"/>
          <w:lang w:val="en-GB"/>
        </w:rPr>
        <w:t>:</w:t>
      </w:r>
    </w:p>
    <w:p w:rsidR="005D54B1" w:rsidRPr="005D54B1" w:rsidRDefault="005D54B1" w:rsidP="005D54B1">
      <w:pPr>
        <w:pStyle w:val="FACode2"/>
        <w:numPr>
          <w:ilvl w:val="0"/>
          <w:numId w:val="33"/>
        </w:numPr>
      </w:pPr>
      <w:r w:rsidRPr="005D54B1">
        <w:rPr>
          <w:color w:val="000000"/>
        </w:rPr>
        <w:tab/>
      </w:r>
      <w:r w:rsidRPr="005D54B1">
        <w:rPr>
          <w:color w:val="008080"/>
        </w:rPr>
        <w:t>&lt;</w:t>
      </w:r>
      <w:r w:rsidRPr="005D54B1">
        <w:rPr>
          <w:color w:val="3F7F7F"/>
        </w:rPr>
        <w:t>script</w:t>
      </w:r>
      <w:r w:rsidRPr="005D54B1">
        <w:t xml:space="preserve"> </w:t>
      </w:r>
      <w:r w:rsidRPr="005D54B1">
        <w:rPr>
          <w:color w:val="7F007F"/>
        </w:rPr>
        <w:t>type</w:t>
      </w:r>
      <w:r w:rsidRPr="005D54B1">
        <w:rPr>
          <w:color w:val="000000"/>
        </w:rPr>
        <w:t>=</w:t>
      </w:r>
      <w:r w:rsidRPr="005D54B1">
        <w:t>"text/javascript"</w:t>
      </w:r>
    </w:p>
    <w:p w:rsidR="005D54B1" w:rsidRPr="005D54B1" w:rsidRDefault="005D54B1" w:rsidP="005D54B1">
      <w:pPr>
        <w:pStyle w:val="FACode2"/>
        <w:rPr>
          <w:lang w:val="en-GB"/>
        </w:rPr>
      </w:pPr>
      <w:r w:rsidRPr="005D54B1">
        <w:tab/>
      </w:r>
      <w:r w:rsidRPr="005D54B1">
        <w:tab/>
      </w:r>
      <w:r w:rsidRPr="005D54B1">
        <w:rPr>
          <w:color w:val="7F007F"/>
        </w:rPr>
        <w:t>src</w:t>
      </w:r>
      <w:r w:rsidRPr="005D54B1">
        <w:rPr>
          <w:color w:val="000000"/>
        </w:rPr>
        <w:t>=</w:t>
      </w:r>
      <w:r w:rsidRPr="005D54B1">
        <w:t>"</w:t>
      </w:r>
      <w:r w:rsidRPr="005D54B1">
        <w:rPr>
          <w:color w:val="BF5F3F"/>
        </w:rPr>
        <w:t>&lt;%=</w:t>
      </w:r>
      <w:r w:rsidRPr="005D54B1">
        <w:rPr>
          <w:color w:val="000000"/>
        </w:rPr>
        <w:t>request.getContextPath()</w:t>
      </w:r>
      <w:r w:rsidRPr="005D54B1">
        <w:rPr>
          <w:color w:val="BF5F3F"/>
        </w:rPr>
        <w:t>%&gt;</w:t>
      </w:r>
      <w:r w:rsidRPr="005D54B1">
        <w:t>/resources/js/home-page.js"</w:t>
      </w:r>
      <w:r w:rsidRPr="005D54B1">
        <w:rPr>
          <w:color w:val="008080"/>
        </w:rPr>
        <w:t>&gt;&lt;/</w:t>
      </w:r>
      <w:r w:rsidRPr="005D54B1">
        <w:rPr>
          <w:color w:val="3F7F7F"/>
        </w:rPr>
        <w:t>script</w:t>
      </w:r>
      <w:r w:rsidRPr="005D54B1">
        <w:rPr>
          <w:color w:val="008080"/>
        </w:rPr>
        <w:t>&gt;</w:t>
      </w:r>
    </w:p>
    <w:p w:rsidR="005D54B1" w:rsidRDefault="00F7231A" w:rsidP="00F7231A">
      <w:pPr>
        <w:pStyle w:val="ListParagraph"/>
        <w:numPr>
          <w:ilvl w:val="0"/>
          <w:numId w:val="32"/>
        </w:numPr>
        <w:spacing w:before="120" w:line="360" w:lineRule="auto"/>
        <w:jc w:val="both"/>
        <w:rPr>
          <w:rFonts w:ascii="Candara" w:hAnsi="Candara"/>
          <w:lang w:val="en-GB"/>
        </w:rPr>
      </w:pPr>
      <w:r>
        <w:rPr>
          <w:rFonts w:cs="Arial"/>
          <w:bCs/>
          <w:sz w:val="20"/>
          <w:szCs w:val="20"/>
          <w:lang w:val="en-GB"/>
        </w:rPr>
        <w:t xml:space="preserve">Create </w:t>
      </w:r>
      <w:r w:rsidRPr="00B939E8">
        <w:rPr>
          <w:rFonts w:ascii="Candara" w:hAnsi="Candara"/>
          <w:b/>
        </w:rPr>
        <w:t>AddEmployeeServlet</w:t>
      </w:r>
      <w:r>
        <w:rPr>
          <w:rFonts w:ascii="Candara" w:hAnsi="Candara"/>
          <w:b/>
          <w:lang w:val="en-GB"/>
        </w:rPr>
        <w:t xml:space="preserve"> </w:t>
      </w:r>
      <w:r>
        <w:rPr>
          <w:rFonts w:ascii="Candara" w:hAnsi="Candara"/>
          <w:lang w:val="en-GB"/>
        </w:rPr>
        <w:t xml:space="preserve">class in </w:t>
      </w:r>
      <w:r w:rsidRPr="00F7231A">
        <w:rPr>
          <w:rFonts w:ascii="Candara" w:hAnsi="Candara"/>
          <w:b/>
          <w:lang w:val="en-GB"/>
        </w:rPr>
        <w:t>fa.training.servlet</w:t>
      </w:r>
      <w:r>
        <w:rPr>
          <w:rFonts w:ascii="Candara" w:hAnsi="Candara"/>
          <w:lang w:val="en-GB"/>
        </w:rPr>
        <w:t xml:space="preserve"> the following as:</w:t>
      </w:r>
    </w:p>
    <w:p w:rsidR="00AE29C1" w:rsidRPr="00FE3D59" w:rsidRDefault="00AE29C1" w:rsidP="00AE29C1">
      <w:pPr>
        <w:jc w:val="both"/>
        <w:rPr>
          <w:sz w:val="20"/>
          <w:lang w:val="en-GB"/>
        </w:rPr>
      </w:pPr>
      <w:r w:rsidRPr="00FE3D59">
        <w:rPr>
          <w:sz w:val="20"/>
          <w:lang w:val="en-GB"/>
        </w:rPr>
        <w:t>When the user select</w:t>
      </w:r>
      <w:r w:rsidR="00FE3D59">
        <w:rPr>
          <w:sz w:val="20"/>
          <w:lang w:val="en-GB"/>
        </w:rPr>
        <w:t>s</w:t>
      </w:r>
      <w:r w:rsidRPr="00FE3D59">
        <w:rPr>
          <w:sz w:val="20"/>
          <w:lang w:val="en-GB"/>
        </w:rPr>
        <w:t xml:space="preserve"> “</w:t>
      </w:r>
      <w:r w:rsidRPr="00FE3D59">
        <w:rPr>
          <w:b/>
          <w:sz w:val="20"/>
          <w:lang w:val="en-GB"/>
        </w:rPr>
        <w:t>Add an Employee</w:t>
      </w:r>
      <w:r w:rsidRPr="00FE3D59">
        <w:rPr>
          <w:sz w:val="20"/>
          <w:lang w:val="en-GB"/>
        </w:rPr>
        <w:t>” link, the request will be process</w:t>
      </w:r>
      <w:r w:rsidR="00FE3D59">
        <w:rPr>
          <w:sz w:val="20"/>
          <w:lang w:val="en-GB"/>
        </w:rPr>
        <w:t>ed</w:t>
      </w:r>
      <w:r w:rsidRPr="00FE3D59">
        <w:rPr>
          <w:sz w:val="20"/>
          <w:lang w:val="en-GB"/>
        </w:rPr>
        <w:t xml:space="preserve"> by </w:t>
      </w:r>
      <w:r w:rsidRPr="00FE3D59">
        <w:rPr>
          <w:b/>
          <w:i/>
          <w:sz w:val="20"/>
          <w:lang w:val="en-GB"/>
        </w:rPr>
        <w:t>doGet</w:t>
      </w:r>
      <w:r w:rsidRPr="00FE3D59">
        <w:rPr>
          <w:sz w:val="20"/>
          <w:lang w:val="en-GB"/>
        </w:rPr>
        <w:t xml:space="preserve">() method in </w:t>
      </w:r>
      <w:r w:rsidRPr="00FE3D59">
        <w:rPr>
          <w:b/>
          <w:sz w:val="20"/>
          <w:lang w:val="en-GB"/>
        </w:rPr>
        <w:t>AddEmployeeServlet</w:t>
      </w:r>
      <w:r w:rsidRPr="00FE3D59">
        <w:rPr>
          <w:sz w:val="20"/>
          <w:lang w:val="en-GB"/>
        </w:rPr>
        <w:t xml:space="preserve"> class:</w:t>
      </w:r>
    </w:p>
    <w:p w:rsidR="00AE29C1" w:rsidRPr="00AE29C1" w:rsidRDefault="00FE3D59" w:rsidP="00AE29C1">
      <w:pPr>
        <w:jc w:val="center"/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2508314</wp:posOffset>
                </wp:positionH>
                <wp:positionV relativeFrom="paragraph">
                  <wp:posOffset>482166</wp:posOffset>
                </wp:positionV>
                <wp:extent cx="746567" cy="208344"/>
                <wp:effectExtent l="0" t="0" r="15875" b="203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567" cy="20834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BB277" id="Rounded Rectangle 8" o:spid="_x0000_s1026" style="position:absolute;margin-left:197.5pt;margin-top:37.95pt;width:58.8pt;height:1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QxowIAAJs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" filled="f" strokecolor="red" strokeweight="1.5pt">
                <v:stroke joinstyle="miter"/>
              </v:roundrect>
            </w:pict>
          </mc:Fallback>
        </mc:AlternateContent>
      </w:r>
      <w:r w:rsidR="00AE29C1">
        <w:rPr>
          <w:noProof/>
          <w:lang w:val="en-US"/>
        </w:rPr>
        <w:drawing>
          <wp:inline distT="0" distB="0" distL="0" distR="0" wp14:anchorId="5F39F19A" wp14:editId="4CF69203">
            <wp:extent cx="2679540" cy="740780"/>
            <wp:effectExtent l="19050" t="19050" r="2603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8717" b="79775"/>
                    <a:stretch/>
                  </pic:blipFill>
                  <pic:spPr bwMode="auto">
                    <a:xfrm>
                      <a:off x="0" y="0"/>
                      <a:ext cx="2683333" cy="741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34E" w:rsidRPr="00D8034E" w:rsidRDefault="00D8034E" w:rsidP="00D8034E">
      <w:pPr>
        <w:pStyle w:val="FACode2"/>
        <w:numPr>
          <w:ilvl w:val="0"/>
          <w:numId w:val="35"/>
        </w:numPr>
      </w:pPr>
      <w:r w:rsidRPr="00D8034E">
        <w:lastRenderedPageBreak/>
        <w:t>@WebServlet</w:t>
      </w:r>
      <w:r w:rsidRPr="00D8034E">
        <w:rPr>
          <w:color w:val="000000"/>
        </w:rPr>
        <w:t>(</w:t>
      </w:r>
      <w:r w:rsidRPr="00D8034E">
        <w:rPr>
          <w:color w:val="2A00FF"/>
        </w:rPr>
        <w:t>"/add-emp"</w:t>
      </w:r>
      <w:r w:rsidRPr="00D8034E">
        <w:rPr>
          <w:color w:val="000000"/>
        </w:rPr>
        <w:t>)</w:t>
      </w:r>
    </w:p>
    <w:p w:rsidR="00D8034E" w:rsidRPr="00D8034E" w:rsidRDefault="00D8034E" w:rsidP="00D8034E">
      <w:pPr>
        <w:pStyle w:val="FACode2"/>
      </w:pPr>
      <w:r w:rsidRPr="00D8034E">
        <w:rPr>
          <w:b/>
          <w:bCs/>
          <w:color w:val="7F0055"/>
        </w:rPr>
        <w:t>public</w:t>
      </w:r>
      <w:r w:rsidRPr="00D8034E">
        <w:rPr>
          <w:color w:val="000000"/>
        </w:rPr>
        <w:t xml:space="preserve"> </w:t>
      </w:r>
      <w:r w:rsidRPr="00D8034E">
        <w:rPr>
          <w:b/>
          <w:bCs/>
          <w:color w:val="7F0055"/>
        </w:rPr>
        <w:t>class</w:t>
      </w:r>
      <w:r w:rsidRPr="00D8034E">
        <w:rPr>
          <w:color w:val="000000"/>
        </w:rPr>
        <w:t xml:space="preserve"> AddEmployeeServlet </w:t>
      </w:r>
      <w:r w:rsidRPr="00D8034E">
        <w:rPr>
          <w:b/>
          <w:bCs/>
          <w:color w:val="7F0055"/>
        </w:rPr>
        <w:t>extends</w:t>
      </w:r>
      <w:r w:rsidRPr="00D8034E">
        <w:rPr>
          <w:color w:val="000000"/>
        </w:rPr>
        <w:t xml:space="preserve"> HttpServlet {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</w:t>
      </w:r>
      <w:r w:rsidRPr="00D8034E">
        <w:rPr>
          <w:b/>
          <w:bCs/>
          <w:color w:val="7F0055"/>
        </w:rPr>
        <w:t>private</w:t>
      </w:r>
      <w:r w:rsidRPr="00D8034E">
        <w:rPr>
          <w:color w:val="000000"/>
        </w:rPr>
        <w:t xml:space="preserve"> </w:t>
      </w:r>
      <w:r w:rsidRPr="00D8034E">
        <w:rPr>
          <w:b/>
          <w:bCs/>
          <w:color w:val="7F0055"/>
        </w:rPr>
        <w:t>static</w:t>
      </w:r>
      <w:r w:rsidRPr="00D8034E">
        <w:rPr>
          <w:color w:val="000000"/>
        </w:rPr>
        <w:t xml:space="preserve"> </w:t>
      </w:r>
      <w:r w:rsidRPr="00D8034E">
        <w:rPr>
          <w:b/>
          <w:bCs/>
          <w:color w:val="7F0055"/>
        </w:rPr>
        <w:t>final</w:t>
      </w:r>
      <w:r w:rsidRPr="00D8034E">
        <w:rPr>
          <w:color w:val="000000"/>
        </w:rPr>
        <w:t xml:space="preserve"> </w:t>
      </w:r>
      <w:r w:rsidRPr="00D8034E">
        <w:rPr>
          <w:b/>
          <w:bCs/>
          <w:color w:val="7F0055"/>
        </w:rPr>
        <w:t>long</w:t>
      </w:r>
      <w:r w:rsidRPr="00D8034E">
        <w:rPr>
          <w:color w:val="000000"/>
        </w:rPr>
        <w:t xml:space="preserve"> </w:t>
      </w:r>
      <w:r w:rsidRPr="00D8034E">
        <w:rPr>
          <w:b/>
          <w:bCs/>
          <w:i/>
          <w:iCs/>
          <w:color w:val="0000C0"/>
        </w:rPr>
        <w:t>serialVersionUID</w:t>
      </w:r>
      <w:r w:rsidRPr="00D8034E">
        <w:rPr>
          <w:color w:val="000000"/>
        </w:rPr>
        <w:t xml:space="preserve"> = 1L;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</w:t>
      </w:r>
      <w:r w:rsidRPr="00D8034E">
        <w:rPr>
          <w:b/>
          <w:bCs/>
          <w:color w:val="7F0055"/>
        </w:rPr>
        <w:t>private</w:t>
      </w:r>
      <w:r w:rsidRPr="00D8034E">
        <w:rPr>
          <w:color w:val="000000"/>
        </w:rPr>
        <w:t xml:space="preserve"> DepartmentDao </w:t>
      </w:r>
      <w:r w:rsidRPr="00D8034E">
        <w:rPr>
          <w:color w:val="0000C0"/>
        </w:rPr>
        <w:t>departmentDao</w:t>
      </w:r>
      <w:r w:rsidRPr="00D8034E">
        <w:rPr>
          <w:color w:val="000000"/>
        </w:rPr>
        <w:t xml:space="preserve"> = </w:t>
      </w:r>
      <w:r w:rsidRPr="00D8034E">
        <w:rPr>
          <w:b/>
          <w:bCs/>
          <w:color w:val="7F0055"/>
        </w:rPr>
        <w:t>new</w:t>
      </w:r>
      <w:r w:rsidRPr="00D8034E">
        <w:rPr>
          <w:color w:val="000000"/>
        </w:rPr>
        <w:t xml:space="preserve"> DepartmentDao();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</w:t>
      </w:r>
      <w:r w:rsidRPr="00D8034E">
        <w:rPr>
          <w:b/>
          <w:bCs/>
          <w:color w:val="7F0055"/>
        </w:rPr>
        <w:t>private</w:t>
      </w:r>
      <w:r w:rsidRPr="00D8034E">
        <w:rPr>
          <w:color w:val="000000"/>
        </w:rPr>
        <w:t xml:space="preserve"> EmployeeDao </w:t>
      </w:r>
      <w:r w:rsidRPr="00D8034E">
        <w:rPr>
          <w:color w:val="0000C0"/>
        </w:rPr>
        <w:t>employeeDao</w:t>
      </w:r>
      <w:r w:rsidRPr="00D8034E">
        <w:rPr>
          <w:color w:val="000000"/>
        </w:rPr>
        <w:t xml:space="preserve"> = </w:t>
      </w:r>
      <w:r w:rsidRPr="00D8034E">
        <w:rPr>
          <w:b/>
          <w:bCs/>
          <w:color w:val="7F0055"/>
        </w:rPr>
        <w:t>new</w:t>
      </w:r>
      <w:r w:rsidRPr="00D8034E">
        <w:rPr>
          <w:color w:val="000000"/>
        </w:rPr>
        <w:t xml:space="preserve"> EmployeeDao();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</w:t>
      </w:r>
      <w:r w:rsidRPr="00D8034E">
        <w:t>@Override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</w:t>
      </w:r>
      <w:r w:rsidRPr="00D8034E">
        <w:rPr>
          <w:b/>
          <w:bCs/>
          <w:color w:val="7F0055"/>
        </w:rPr>
        <w:t>protected</w:t>
      </w:r>
      <w:r w:rsidRPr="00D8034E">
        <w:rPr>
          <w:color w:val="000000"/>
        </w:rPr>
        <w:t xml:space="preserve"> </w:t>
      </w:r>
      <w:r w:rsidRPr="00D8034E">
        <w:rPr>
          <w:b/>
          <w:bCs/>
          <w:color w:val="7F0055"/>
        </w:rPr>
        <w:t>void</w:t>
      </w:r>
      <w:r w:rsidRPr="00D8034E">
        <w:rPr>
          <w:color w:val="000000"/>
        </w:rPr>
        <w:t xml:space="preserve"> doGet(HttpServletRequest </w:t>
      </w:r>
      <w:r w:rsidRPr="00D8034E">
        <w:rPr>
          <w:color w:val="6A3E3E"/>
        </w:rPr>
        <w:t>request</w:t>
      </w:r>
      <w:r w:rsidRPr="00D8034E">
        <w:rPr>
          <w:color w:val="000000"/>
        </w:rPr>
        <w:t xml:space="preserve">, HttpServletResponse </w:t>
      </w:r>
      <w:r w:rsidRPr="00D8034E">
        <w:rPr>
          <w:color w:val="6A3E3E"/>
        </w:rPr>
        <w:t>response</w:t>
      </w:r>
      <w:r w:rsidRPr="00D8034E">
        <w:rPr>
          <w:color w:val="000000"/>
        </w:rPr>
        <w:t>)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b/>
          <w:bCs/>
          <w:color w:val="7F0055"/>
        </w:rPr>
        <w:t>throws</w:t>
      </w:r>
      <w:r w:rsidRPr="00D8034E">
        <w:rPr>
          <w:color w:val="000000"/>
        </w:rPr>
        <w:t xml:space="preserve"> ServletException, IOException {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</w:t>
      </w:r>
      <w:r w:rsidRPr="00D8034E">
        <w:rPr>
          <w:b/>
          <w:bCs/>
          <w:color w:val="7F0055"/>
        </w:rPr>
        <w:t>try</w:t>
      </w:r>
      <w:r w:rsidRPr="00D8034E">
        <w:rPr>
          <w:color w:val="000000"/>
        </w:rPr>
        <w:t xml:space="preserve"> {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3F7F5F"/>
        </w:rPr>
        <w:t>// Get all of departments from DB and display on selected-box in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3F7F5F"/>
        </w:rPr>
        <w:t>// add-employee.jsp page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List&lt;Department&gt; </w:t>
      </w:r>
      <w:r w:rsidRPr="00D8034E">
        <w:rPr>
          <w:color w:val="6A3E3E"/>
        </w:rPr>
        <w:t>listOfDepartment</w:t>
      </w:r>
      <w:r w:rsidRPr="00D8034E">
        <w:rPr>
          <w:color w:val="000000"/>
        </w:rPr>
        <w:t xml:space="preserve"> = </w:t>
      </w:r>
      <w:r w:rsidRPr="00D8034E">
        <w:rPr>
          <w:color w:val="0000C0"/>
        </w:rPr>
        <w:t>departmentDao</w:t>
      </w:r>
      <w:r w:rsidRPr="00D8034E">
        <w:rPr>
          <w:color w:val="000000"/>
        </w:rPr>
        <w:t>.findAllDepartment();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6A3E3E"/>
        </w:rPr>
        <w:t>request</w:t>
      </w:r>
      <w:r w:rsidRPr="00D8034E">
        <w:rPr>
          <w:color w:val="000000"/>
        </w:rPr>
        <w:t>.setAttribute(</w:t>
      </w:r>
      <w:r w:rsidRPr="00D8034E">
        <w:rPr>
          <w:color w:val="2A00FF"/>
        </w:rPr>
        <w:t>"listOfDepartment"</w:t>
      </w:r>
      <w:r w:rsidRPr="00D8034E">
        <w:rPr>
          <w:color w:val="000000"/>
        </w:rPr>
        <w:t xml:space="preserve">, </w:t>
      </w:r>
      <w:r w:rsidRPr="00D8034E">
        <w:rPr>
          <w:color w:val="6A3E3E"/>
        </w:rPr>
        <w:t>listOfDepartment</w:t>
      </w:r>
      <w:r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3F7F5F"/>
        </w:rPr>
        <w:t xml:space="preserve">// This method doGet(): </w:t>
      </w:r>
      <w:r w:rsidRPr="00D8034E">
        <w:rPr>
          <w:color w:val="3F7F5F"/>
          <w:u w:val="single"/>
        </w:rPr>
        <w:t>trả</w:t>
      </w:r>
      <w:r w:rsidRPr="00D8034E">
        <w:rPr>
          <w:color w:val="3F7F5F"/>
        </w:rPr>
        <w:t xml:space="preserve"> </w:t>
      </w:r>
      <w:r w:rsidRPr="00D8034E">
        <w:rPr>
          <w:color w:val="3F7F5F"/>
          <w:u w:val="single"/>
        </w:rPr>
        <w:t>về</w:t>
      </w:r>
      <w:r w:rsidRPr="00D8034E">
        <w:rPr>
          <w:color w:val="3F7F5F"/>
        </w:rPr>
        <w:t xml:space="preserve"> response </w:t>
      </w:r>
      <w:r w:rsidRPr="00D8034E">
        <w:rPr>
          <w:color w:val="3F7F5F"/>
          <w:u w:val="single"/>
        </w:rPr>
        <w:t>là</w:t>
      </w:r>
      <w:r w:rsidRPr="00D8034E">
        <w:rPr>
          <w:color w:val="3F7F5F"/>
        </w:rPr>
        <w:t xml:space="preserve"> </w:t>
      </w:r>
      <w:r w:rsidRPr="00D8034E">
        <w:rPr>
          <w:color w:val="3F7F5F"/>
          <w:u w:val="single"/>
        </w:rPr>
        <w:t>trang</w:t>
      </w:r>
      <w:r w:rsidRPr="00D8034E">
        <w:rPr>
          <w:color w:val="3F7F5F"/>
        </w:rPr>
        <w:t xml:space="preserve"> add-employee.jsp </w:t>
      </w:r>
      <w:r w:rsidRPr="00D8034E">
        <w:rPr>
          <w:color w:val="3F7F5F"/>
          <w:u w:val="single"/>
        </w:rPr>
        <w:t>cho</w:t>
      </w:r>
      <w:r w:rsidRPr="00D8034E">
        <w:rPr>
          <w:color w:val="3F7F5F"/>
        </w:rPr>
        <w:t xml:space="preserve"> </w:t>
      </w:r>
      <w:r w:rsidRPr="00D8034E">
        <w:rPr>
          <w:color w:val="3F7F5F"/>
          <w:u w:val="single"/>
        </w:rPr>
        <w:t>ajax</w:t>
      </w:r>
      <w:r w:rsidRPr="00D8034E">
        <w:rPr>
          <w:color w:val="3F7F5F"/>
        </w:rPr>
        <w:t xml:space="preserve"> </w:t>
      </w:r>
      <w:r w:rsidRPr="00D8034E">
        <w:rPr>
          <w:color w:val="3F7F5F"/>
          <w:u w:val="single"/>
        </w:rPr>
        <w:t>để</w:t>
      </w:r>
    </w:p>
    <w:p w:rsidR="00D8034E" w:rsidRPr="00D8034E" w:rsidRDefault="00D8034E" w:rsidP="00E54873">
      <w:pPr>
        <w:pStyle w:val="FACode2"/>
      </w:pPr>
      <w:r w:rsidRPr="005A7332">
        <w:rPr>
          <w:color w:val="000000"/>
        </w:rPr>
        <w:t xml:space="preserve">            </w:t>
      </w:r>
      <w:r w:rsidRPr="005A7332">
        <w:rPr>
          <w:color w:val="3F7F5F"/>
        </w:rPr>
        <w:t xml:space="preserve">// </w:t>
      </w:r>
      <w:r w:rsidRPr="005A7332">
        <w:rPr>
          <w:color w:val="3F7F5F"/>
          <w:u w:val="single"/>
        </w:rPr>
        <w:t>hiển</w:t>
      </w:r>
      <w:r w:rsidRPr="005A7332">
        <w:rPr>
          <w:color w:val="3F7F5F"/>
        </w:rPr>
        <w:t xml:space="preserve"> </w:t>
      </w:r>
      <w:r w:rsidRPr="005A7332">
        <w:rPr>
          <w:color w:val="3F7F5F"/>
          <w:u w:val="single"/>
        </w:rPr>
        <w:t>thị</w:t>
      </w:r>
      <w:r w:rsidRPr="005A7332">
        <w:rPr>
          <w:color w:val="3F7F5F"/>
        </w:rPr>
        <w:t xml:space="preserve"> </w:t>
      </w:r>
      <w:r w:rsidRPr="005A7332">
        <w:rPr>
          <w:color w:val="3F7F5F"/>
          <w:u w:val="single"/>
        </w:rPr>
        <w:t>trên</w:t>
      </w:r>
      <w:r w:rsidRPr="005A7332">
        <w:rPr>
          <w:color w:val="3F7F5F"/>
        </w:rPr>
        <w:t xml:space="preserve"> </w:t>
      </w:r>
      <w:r w:rsidRPr="005A7332">
        <w:rPr>
          <w:color w:val="3F7F5F"/>
          <w:u w:val="single"/>
        </w:rPr>
        <w:t>trang</w:t>
      </w:r>
      <w:r w:rsidRPr="005A7332">
        <w:rPr>
          <w:color w:val="3F7F5F"/>
        </w:rPr>
        <w:t xml:space="preserve"> home-page</w:t>
      </w:r>
    </w:p>
    <w:p w:rsidR="00D8034E" w:rsidRPr="00D8034E" w:rsidRDefault="00D8034E" w:rsidP="00D8034E">
      <w:pPr>
        <w:pStyle w:val="FACode2"/>
      </w:pPr>
    </w:p>
    <w:p w:rsidR="005A7332" w:rsidRPr="005A7332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6A3E3E"/>
        </w:rPr>
        <w:t>request</w:t>
      </w:r>
      <w:r w:rsidRPr="00D8034E">
        <w:rPr>
          <w:color w:val="000000"/>
        </w:rPr>
        <w:t>.getRequestDispatcher(</w:t>
      </w:r>
      <w:r w:rsidRPr="00D8034E">
        <w:rPr>
          <w:color w:val="2A00FF"/>
        </w:rPr>
        <w:t>"/views/add-employee.jsp"</w:t>
      </w:r>
      <w:r w:rsidRPr="00D8034E">
        <w:rPr>
          <w:color w:val="000000"/>
        </w:rPr>
        <w:t>).</w:t>
      </w:r>
    </w:p>
    <w:p w:rsidR="00D8034E" w:rsidRPr="00D8034E" w:rsidRDefault="005A7332" w:rsidP="00D8034E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8034E" w:rsidRPr="00D8034E">
        <w:rPr>
          <w:color w:val="000000"/>
        </w:rPr>
        <w:t>forward(</w:t>
      </w:r>
      <w:r w:rsidR="00D8034E" w:rsidRPr="00D8034E">
        <w:rPr>
          <w:color w:val="6A3E3E"/>
        </w:rPr>
        <w:t>request</w:t>
      </w:r>
      <w:r w:rsidR="00D8034E" w:rsidRPr="00D8034E">
        <w:rPr>
          <w:color w:val="000000"/>
        </w:rPr>
        <w:t xml:space="preserve">, </w:t>
      </w:r>
      <w:r w:rsidR="00D8034E" w:rsidRPr="00D8034E">
        <w:rPr>
          <w:color w:val="6A3E3E"/>
        </w:rPr>
        <w:t>response</w:t>
      </w:r>
      <w:r w:rsidR="00D8034E"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} </w:t>
      </w:r>
      <w:r w:rsidRPr="00D8034E">
        <w:rPr>
          <w:b/>
          <w:bCs/>
          <w:color w:val="7F0055"/>
        </w:rPr>
        <w:t>catch</w:t>
      </w:r>
      <w:r w:rsidRPr="00D8034E">
        <w:rPr>
          <w:color w:val="000000"/>
        </w:rPr>
        <w:t xml:space="preserve"> (ClassNotFoundException | SQLException </w:t>
      </w:r>
      <w:r w:rsidRPr="00D8034E">
        <w:rPr>
          <w:color w:val="6A3E3E"/>
        </w:rPr>
        <w:t>e</w:t>
      </w:r>
      <w:r w:rsidRPr="00D8034E">
        <w:rPr>
          <w:color w:val="000000"/>
        </w:rPr>
        <w:t>) {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Log4J.</w:t>
      </w:r>
      <w:r w:rsidRPr="00D8034E">
        <w:rPr>
          <w:i/>
          <w:iCs/>
          <w:color w:val="000000"/>
        </w:rPr>
        <w:t>getLogger</w:t>
      </w:r>
      <w:r w:rsidRPr="00D8034E">
        <w:rPr>
          <w:color w:val="000000"/>
        </w:rPr>
        <w:t>().error(</w:t>
      </w:r>
      <w:r w:rsidRPr="00D8034E">
        <w:rPr>
          <w:color w:val="6A3E3E"/>
        </w:rPr>
        <w:t>e</w:t>
      </w:r>
      <w:r w:rsidRPr="00D8034E">
        <w:rPr>
          <w:color w:val="000000"/>
        </w:rPr>
        <w:t>.getMessage());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}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}</w:t>
      </w:r>
    </w:p>
    <w:p w:rsidR="0038012F" w:rsidRPr="0038012F" w:rsidRDefault="0038012F" w:rsidP="0038012F">
      <w:pPr>
        <w:pStyle w:val="FACode2"/>
      </w:pPr>
    </w:p>
    <w:p w:rsidR="0038012F" w:rsidRPr="00D8034E" w:rsidRDefault="0038012F" w:rsidP="0038012F">
      <w:pPr>
        <w:pStyle w:val="FACode2"/>
      </w:pPr>
      <w:r>
        <w:rPr>
          <w:color w:val="3F7F5F"/>
        </w:rPr>
        <w:t xml:space="preserve">    </w:t>
      </w:r>
      <w:r w:rsidRPr="00D8034E">
        <w:rPr>
          <w:color w:val="3F7F5F"/>
        </w:rPr>
        <w:t xml:space="preserve">// Method doPost(): </w:t>
      </w:r>
      <w:r w:rsidRPr="00D8034E">
        <w:rPr>
          <w:color w:val="3F7F5F"/>
          <w:u w:val="single"/>
        </w:rPr>
        <w:t>xử</w:t>
      </w:r>
      <w:r w:rsidRPr="00D8034E">
        <w:rPr>
          <w:color w:val="3F7F5F"/>
        </w:rPr>
        <w:t xml:space="preserve"> </w:t>
      </w:r>
      <w:r w:rsidRPr="00D8034E">
        <w:rPr>
          <w:color w:val="3F7F5F"/>
          <w:u w:val="single"/>
        </w:rPr>
        <w:t>lý</w:t>
      </w:r>
      <w:r w:rsidRPr="00D8034E">
        <w:rPr>
          <w:color w:val="3F7F5F"/>
        </w:rPr>
        <w:t xml:space="preserve"> </w:t>
      </w:r>
      <w:r w:rsidRPr="00D8034E">
        <w:rPr>
          <w:color w:val="3F7F5F"/>
          <w:u w:val="single"/>
        </w:rPr>
        <w:t>khi</w:t>
      </w:r>
      <w:r w:rsidRPr="00D8034E">
        <w:rPr>
          <w:color w:val="3F7F5F"/>
        </w:rPr>
        <w:t xml:space="preserve"> click button “Add Employee”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</w:t>
      </w:r>
      <w:r w:rsidRPr="00D8034E">
        <w:t>@Override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</w:t>
      </w:r>
      <w:r w:rsidRPr="00D8034E">
        <w:rPr>
          <w:b/>
          <w:bCs/>
          <w:color w:val="7F0055"/>
        </w:rPr>
        <w:t>protected</w:t>
      </w:r>
      <w:r w:rsidRPr="00D8034E">
        <w:rPr>
          <w:color w:val="000000"/>
        </w:rPr>
        <w:t xml:space="preserve"> </w:t>
      </w:r>
      <w:r w:rsidRPr="00D8034E">
        <w:rPr>
          <w:b/>
          <w:bCs/>
          <w:color w:val="7F0055"/>
        </w:rPr>
        <w:t>void</w:t>
      </w:r>
      <w:r w:rsidRPr="00D8034E">
        <w:rPr>
          <w:color w:val="000000"/>
        </w:rPr>
        <w:t xml:space="preserve"> doPost(HttpServletRequest </w:t>
      </w:r>
      <w:r w:rsidRPr="00D8034E">
        <w:rPr>
          <w:color w:val="6A3E3E"/>
        </w:rPr>
        <w:t>request</w:t>
      </w:r>
      <w:r w:rsidRPr="00D8034E">
        <w:rPr>
          <w:color w:val="000000"/>
        </w:rPr>
        <w:t xml:space="preserve">, HttpServletResponse </w:t>
      </w:r>
      <w:r w:rsidRPr="00D8034E">
        <w:rPr>
          <w:color w:val="6A3E3E"/>
        </w:rPr>
        <w:t>response</w:t>
      </w:r>
      <w:r w:rsidRPr="00D8034E">
        <w:rPr>
          <w:color w:val="000000"/>
        </w:rPr>
        <w:t>)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b/>
          <w:bCs/>
          <w:color w:val="7F0055"/>
        </w:rPr>
        <w:t>throws</w:t>
      </w:r>
      <w:r w:rsidRPr="00D8034E">
        <w:rPr>
          <w:color w:val="000000"/>
        </w:rPr>
        <w:t xml:space="preserve"> ServletException, IOException {</w:t>
      </w:r>
    </w:p>
    <w:p w:rsidR="00C930A2" w:rsidRPr="00C930A2" w:rsidRDefault="00D8034E" w:rsidP="00D8034E">
      <w:pPr>
        <w:pStyle w:val="FACode2"/>
      </w:pPr>
      <w:r w:rsidRPr="00D8034E">
        <w:rPr>
          <w:color w:val="000000"/>
        </w:rPr>
        <w:t xml:space="preserve">       </w:t>
      </w:r>
    </w:p>
    <w:p w:rsidR="001D0138" w:rsidRPr="001D0138" w:rsidRDefault="00C930A2" w:rsidP="00D8034E">
      <w:pPr>
        <w:pStyle w:val="FACode2"/>
      </w:pPr>
      <w:r>
        <w:rPr>
          <w:color w:val="000000"/>
        </w:rPr>
        <w:tab/>
      </w:r>
      <w:r w:rsidR="001D0138">
        <w:rPr>
          <w:color w:val="000000"/>
        </w:rPr>
        <w:t xml:space="preserve"> </w:t>
      </w:r>
      <w:r w:rsidR="001D0138" w:rsidRPr="00D8034E">
        <w:rPr>
          <w:b/>
          <w:bCs/>
          <w:color w:val="7F0055"/>
        </w:rPr>
        <w:t>int</w:t>
      </w:r>
      <w:r w:rsidR="001D0138" w:rsidRPr="00D8034E">
        <w:rPr>
          <w:color w:val="000000"/>
        </w:rPr>
        <w:t xml:space="preserve"> </w:t>
      </w:r>
      <w:r w:rsidR="001D0138" w:rsidRPr="00D8034E">
        <w:rPr>
          <w:color w:val="6A3E3E"/>
        </w:rPr>
        <w:t>deptId</w:t>
      </w:r>
      <w:r w:rsidR="001D0138" w:rsidRPr="00D8034E">
        <w:rPr>
          <w:color w:val="000000"/>
        </w:rPr>
        <w:t xml:space="preserve"> = Integer.</w:t>
      </w:r>
      <w:r w:rsidR="001D0138" w:rsidRPr="00D8034E">
        <w:rPr>
          <w:i/>
          <w:iCs/>
          <w:color w:val="000000"/>
        </w:rPr>
        <w:t>parseInt</w:t>
      </w:r>
      <w:r w:rsidR="001D0138" w:rsidRPr="00D8034E">
        <w:rPr>
          <w:color w:val="000000"/>
        </w:rPr>
        <w:t>(</w:t>
      </w:r>
      <w:r w:rsidR="001D0138" w:rsidRPr="00D8034E">
        <w:rPr>
          <w:color w:val="6A3E3E"/>
        </w:rPr>
        <w:t>request</w:t>
      </w:r>
      <w:r w:rsidR="001D0138" w:rsidRPr="00D8034E">
        <w:rPr>
          <w:color w:val="000000"/>
        </w:rPr>
        <w:t>.getParameter(</w:t>
      </w:r>
      <w:r w:rsidR="001D0138" w:rsidRPr="00D8034E">
        <w:rPr>
          <w:color w:val="2A00FF"/>
        </w:rPr>
        <w:t>"deptId"</w:t>
      </w:r>
      <w:r w:rsidR="001D0138" w:rsidRPr="00D8034E">
        <w:rPr>
          <w:color w:val="000000"/>
        </w:rPr>
        <w:t>));</w:t>
      </w:r>
      <w:r w:rsidR="00D8034E" w:rsidRPr="00D8034E">
        <w:rPr>
          <w:color w:val="000000"/>
        </w:rPr>
        <w:t xml:space="preserve"> </w:t>
      </w:r>
    </w:p>
    <w:p w:rsidR="00D8034E" w:rsidRPr="00D8034E" w:rsidRDefault="001D0138" w:rsidP="00D8034E">
      <w:pPr>
        <w:pStyle w:val="FACode2"/>
      </w:pPr>
      <w:r>
        <w:rPr>
          <w:color w:val="000000"/>
        </w:rPr>
        <w:tab/>
        <w:t xml:space="preserve"> </w:t>
      </w:r>
      <w:r w:rsidR="00D8034E" w:rsidRPr="00D8034E">
        <w:rPr>
          <w:color w:val="000000"/>
        </w:rPr>
        <w:t xml:space="preserve">String </w:t>
      </w:r>
      <w:r w:rsidR="00D8034E" w:rsidRPr="00D8034E">
        <w:rPr>
          <w:color w:val="6A3E3E"/>
        </w:rPr>
        <w:t>employeeName</w:t>
      </w:r>
      <w:r w:rsidR="00D8034E" w:rsidRPr="00D8034E">
        <w:rPr>
          <w:color w:val="000000"/>
        </w:rPr>
        <w:t xml:space="preserve"> = </w:t>
      </w:r>
      <w:r w:rsidR="00D8034E" w:rsidRPr="00D8034E">
        <w:rPr>
          <w:color w:val="6A3E3E"/>
        </w:rPr>
        <w:t>request</w:t>
      </w:r>
      <w:r w:rsidR="00D8034E" w:rsidRPr="00D8034E">
        <w:rPr>
          <w:color w:val="000000"/>
        </w:rPr>
        <w:t>.getParameter(</w:t>
      </w:r>
      <w:r w:rsidR="00D8034E" w:rsidRPr="00D8034E">
        <w:rPr>
          <w:color w:val="2A00FF"/>
        </w:rPr>
        <w:t>"employeeName"</w:t>
      </w:r>
      <w:r w:rsidR="00D8034E"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</w:t>
      </w:r>
      <w:r w:rsidRPr="00D8034E">
        <w:rPr>
          <w:b/>
          <w:bCs/>
          <w:color w:val="7F0055"/>
        </w:rPr>
        <w:t>byte</w:t>
      </w:r>
      <w:r w:rsidRPr="00D8034E">
        <w:rPr>
          <w:color w:val="000000"/>
        </w:rPr>
        <w:t xml:space="preserve"> </w:t>
      </w:r>
      <w:r w:rsidRPr="00D8034E">
        <w:rPr>
          <w:color w:val="6A3E3E"/>
        </w:rPr>
        <w:t>gender</w:t>
      </w:r>
      <w:r w:rsidRPr="00D8034E">
        <w:rPr>
          <w:color w:val="000000"/>
        </w:rPr>
        <w:t xml:space="preserve"> = Byte.</w:t>
      </w:r>
      <w:r w:rsidRPr="00D8034E">
        <w:rPr>
          <w:i/>
          <w:iCs/>
          <w:color w:val="000000"/>
        </w:rPr>
        <w:t>parseByte</w:t>
      </w:r>
      <w:r w:rsidRPr="00D8034E">
        <w:rPr>
          <w:color w:val="000000"/>
        </w:rPr>
        <w:t>(</w:t>
      </w:r>
      <w:r w:rsidRPr="00D8034E">
        <w:rPr>
          <w:color w:val="6A3E3E"/>
        </w:rPr>
        <w:t>request</w:t>
      </w:r>
      <w:r w:rsidRPr="00D8034E">
        <w:rPr>
          <w:color w:val="000000"/>
        </w:rPr>
        <w:t>.getParameter(</w:t>
      </w:r>
      <w:r w:rsidRPr="00D8034E">
        <w:rPr>
          <w:color w:val="2A00FF"/>
        </w:rPr>
        <w:t>"gender"</w:t>
      </w:r>
      <w:r w:rsidRPr="00D8034E">
        <w:rPr>
          <w:color w:val="000000"/>
        </w:rPr>
        <w:t>));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Date </w:t>
      </w:r>
      <w:r w:rsidRPr="00D8034E">
        <w:rPr>
          <w:color w:val="6A3E3E"/>
        </w:rPr>
        <w:t>dateOfBirth</w:t>
      </w:r>
      <w:r w:rsidRPr="00D8034E">
        <w:rPr>
          <w:color w:val="000000"/>
        </w:rPr>
        <w:t xml:space="preserve"> = </w:t>
      </w:r>
      <w:r w:rsidRPr="00D8034E">
        <w:rPr>
          <w:b/>
          <w:bCs/>
          <w:color w:val="7F0055"/>
        </w:rPr>
        <w:t>null</w:t>
      </w:r>
      <w:r w:rsidRPr="00D8034E">
        <w:rPr>
          <w:color w:val="000000"/>
        </w:rPr>
        <w:t>;</w:t>
      </w:r>
    </w:p>
    <w:p w:rsidR="00C930A2" w:rsidRPr="00C930A2" w:rsidRDefault="00D8034E" w:rsidP="00D8034E">
      <w:pPr>
        <w:pStyle w:val="FACode2"/>
      </w:pPr>
      <w:r w:rsidRPr="00D8034E">
        <w:rPr>
          <w:color w:val="000000"/>
        </w:rPr>
        <w:t xml:space="preserve">        </w:t>
      </w:r>
    </w:p>
    <w:p w:rsidR="00D8034E" w:rsidRPr="00D8034E" w:rsidRDefault="00C930A2" w:rsidP="00D8034E">
      <w:pPr>
        <w:pStyle w:val="FACode2"/>
      </w:pPr>
      <w:r>
        <w:rPr>
          <w:color w:val="000000"/>
        </w:rPr>
        <w:tab/>
      </w:r>
      <w:r w:rsidR="00D8034E" w:rsidRPr="00D8034E">
        <w:rPr>
          <w:b/>
          <w:bCs/>
          <w:color w:val="7F0055"/>
        </w:rPr>
        <w:t>try</w:t>
      </w:r>
      <w:r w:rsidR="00D8034E" w:rsidRPr="00D8034E">
        <w:rPr>
          <w:color w:val="000000"/>
        </w:rPr>
        <w:t xml:space="preserve"> {</w:t>
      </w:r>
    </w:p>
    <w:p w:rsidR="006D1F29" w:rsidRPr="006D1F29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6A3E3E"/>
        </w:rPr>
        <w:t>dateOfBirth</w:t>
      </w:r>
      <w:r w:rsidRPr="00D8034E">
        <w:rPr>
          <w:color w:val="000000"/>
        </w:rPr>
        <w:t xml:space="preserve"> = DateUtils.</w:t>
      </w:r>
      <w:r w:rsidRPr="00D8034E">
        <w:rPr>
          <w:i/>
          <w:iCs/>
          <w:color w:val="000000"/>
        </w:rPr>
        <w:t>convertStringToDate</w:t>
      </w:r>
      <w:r w:rsidRPr="00D8034E">
        <w:rPr>
          <w:color w:val="000000"/>
        </w:rPr>
        <w:t>(</w:t>
      </w:r>
      <w:r w:rsidRPr="00D8034E">
        <w:rPr>
          <w:color w:val="6A3E3E"/>
        </w:rPr>
        <w:t>request</w:t>
      </w:r>
      <w:r w:rsidRPr="00D8034E">
        <w:rPr>
          <w:color w:val="000000"/>
        </w:rPr>
        <w:t>.</w:t>
      </w:r>
    </w:p>
    <w:p w:rsidR="00D8034E" w:rsidRPr="00D8034E" w:rsidRDefault="006D1F29" w:rsidP="00D8034E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8034E" w:rsidRPr="00D8034E">
        <w:rPr>
          <w:color w:val="000000"/>
        </w:rPr>
        <w:t>getParameter(</w:t>
      </w:r>
      <w:r w:rsidR="00D8034E" w:rsidRPr="00D8034E">
        <w:rPr>
          <w:color w:val="2A00FF"/>
        </w:rPr>
        <w:t>"dateOfBirth"</w:t>
      </w:r>
      <w:r w:rsidR="00D8034E" w:rsidRPr="00D8034E">
        <w:rPr>
          <w:color w:val="000000"/>
        </w:rPr>
        <w:t>));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} </w:t>
      </w:r>
      <w:r w:rsidRPr="00D8034E">
        <w:rPr>
          <w:b/>
          <w:bCs/>
          <w:color w:val="7F0055"/>
        </w:rPr>
        <w:t>catch</w:t>
      </w:r>
      <w:r w:rsidRPr="00D8034E">
        <w:rPr>
          <w:color w:val="000000"/>
        </w:rPr>
        <w:t xml:space="preserve"> (ParseException </w:t>
      </w:r>
      <w:r w:rsidRPr="00D8034E">
        <w:rPr>
          <w:color w:val="6A3E3E"/>
        </w:rPr>
        <w:t>e</w:t>
      </w:r>
      <w:r w:rsidRPr="00D8034E">
        <w:rPr>
          <w:color w:val="000000"/>
        </w:rPr>
        <w:t>) {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Log4J.</w:t>
      </w:r>
      <w:r w:rsidRPr="00D8034E">
        <w:rPr>
          <w:i/>
          <w:iCs/>
          <w:color w:val="000000"/>
        </w:rPr>
        <w:t>getLogger</w:t>
      </w:r>
      <w:r w:rsidRPr="00D8034E">
        <w:rPr>
          <w:color w:val="000000"/>
        </w:rPr>
        <w:t>().error(</w:t>
      </w:r>
      <w:r w:rsidRPr="00D8034E">
        <w:rPr>
          <w:color w:val="2A00FF"/>
        </w:rPr>
        <w:t>"Parse Exception when convert string to date"</w:t>
      </w:r>
      <w:r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}</w:t>
      </w:r>
    </w:p>
    <w:p w:rsidR="00C930A2" w:rsidRPr="00C930A2" w:rsidRDefault="00D8034E" w:rsidP="00D8034E">
      <w:pPr>
        <w:pStyle w:val="FACode2"/>
      </w:pPr>
      <w:r w:rsidRPr="00D8034E">
        <w:rPr>
          <w:color w:val="000000"/>
        </w:rPr>
        <w:t xml:space="preserve">       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</w:t>
      </w:r>
      <w:r w:rsidR="00C930A2">
        <w:rPr>
          <w:color w:val="000000"/>
        </w:rPr>
        <w:tab/>
        <w:t xml:space="preserve"> 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Employee </w:t>
      </w:r>
      <w:r w:rsidRPr="00D8034E">
        <w:rPr>
          <w:color w:val="6A3E3E"/>
        </w:rPr>
        <w:t>employee</w:t>
      </w:r>
      <w:r w:rsidRPr="00D8034E">
        <w:rPr>
          <w:color w:val="000000"/>
        </w:rPr>
        <w:t xml:space="preserve"> = </w:t>
      </w:r>
      <w:r w:rsidRPr="00D8034E">
        <w:rPr>
          <w:b/>
          <w:bCs/>
          <w:color w:val="7F0055"/>
        </w:rPr>
        <w:t>new</w:t>
      </w:r>
      <w:r w:rsidRPr="00D8034E">
        <w:rPr>
          <w:color w:val="000000"/>
        </w:rPr>
        <w:t xml:space="preserve"> Employee(</w:t>
      </w:r>
      <w:r w:rsidRPr="00D8034E">
        <w:rPr>
          <w:color w:val="6A3E3E"/>
        </w:rPr>
        <w:t>employeeName</w:t>
      </w:r>
      <w:r w:rsidRPr="00D8034E">
        <w:rPr>
          <w:color w:val="000000"/>
        </w:rPr>
        <w:t xml:space="preserve">, </w:t>
      </w:r>
      <w:r w:rsidRPr="00D8034E">
        <w:rPr>
          <w:color w:val="6A3E3E"/>
        </w:rPr>
        <w:t>gender</w:t>
      </w:r>
      <w:r w:rsidRPr="00D8034E">
        <w:rPr>
          <w:color w:val="000000"/>
        </w:rPr>
        <w:t xml:space="preserve">, </w:t>
      </w:r>
      <w:r w:rsidRPr="00D8034E">
        <w:rPr>
          <w:color w:val="6A3E3E"/>
        </w:rPr>
        <w:t>dateOfBirth</w:t>
      </w:r>
      <w:r w:rsidRPr="00D8034E">
        <w:rPr>
          <w:color w:val="000000"/>
        </w:rPr>
        <w:t xml:space="preserve">, </w:t>
      </w:r>
      <w:r w:rsidRPr="00D8034E">
        <w:rPr>
          <w:color w:val="6A3E3E"/>
        </w:rPr>
        <w:t>deptId</w:t>
      </w:r>
      <w:r w:rsidRPr="00D8034E">
        <w:rPr>
          <w:color w:val="000000"/>
        </w:rPr>
        <w:t>);</w:t>
      </w:r>
    </w:p>
    <w:p w:rsidR="00C930A2" w:rsidRPr="00C930A2" w:rsidRDefault="00D8034E" w:rsidP="00D8034E">
      <w:pPr>
        <w:pStyle w:val="FACode2"/>
      </w:pPr>
      <w:r w:rsidRPr="00D8034E">
        <w:rPr>
          <w:color w:val="000000"/>
        </w:rPr>
        <w:t xml:space="preserve">       </w:t>
      </w:r>
    </w:p>
    <w:p w:rsidR="00D8034E" w:rsidRPr="00D8034E" w:rsidRDefault="00C930A2" w:rsidP="00D8034E">
      <w:pPr>
        <w:pStyle w:val="FACode2"/>
      </w:pPr>
      <w:r>
        <w:rPr>
          <w:color w:val="000000"/>
        </w:rPr>
        <w:tab/>
      </w:r>
      <w:r w:rsidR="00D8034E" w:rsidRPr="00D8034E">
        <w:rPr>
          <w:color w:val="000000"/>
        </w:rPr>
        <w:t xml:space="preserve"> </w:t>
      </w:r>
      <w:r w:rsidR="00D8034E" w:rsidRPr="00D8034E">
        <w:rPr>
          <w:b/>
          <w:bCs/>
          <w:color w:val="7F0055"/>
        </w:rPr>
        <w:t>try</w:t>
      </w:r>
      <w:r w:rsidR="00D8034E" w:rsidRPr="00D8034E">
        <w:rPr>
          <w:color w:val="000000"/>
        </w:rPr>
        <w:t xml:space="preserve"> {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0000C0"/>
        </w:rPr>
        <w:t>employeeDao</w:t>
      </w:r>
      <w:r w:rsidRPr="00D8034E">
        <w:rPr>
          <w:color w:val="000000"/>
        </w:rPr>
        <w:t>.addEmployee(</w:t>
      </w:r>
      <w:r w:rsidRPr="00D8034E">
        <w:rPr>
          <w:color w:val="6A3E3E"/>
        </w:rPr>
        <w:t>employee</w:t>
      </w:r>
      <w:r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List&lt;Department&gt; </w:t>
      </w:r>
      <w:r w:rsidRPr="00D8034E">
        <w:rPr>
          <w:color w:val="6A3E3E"/>
        </w:rPr>
        <w:t>listOfDepartment</w:t>
      </w:r>
      <w:r w:rsidRPr="00D8034E">
        <w:rPr>
          <w:color w:val="000000"/>
        </w:rPr>
        <w:t xml:space="preserve"> = </w:t>
      </w:r>
      <w:r w:rsidRPr="00D8034E">
        <w:rPr>
          <w:color w:val="0000C0"/>
        </w:rPr>
        <w:t>departmentDao</w:t>
      </w:r>
      <w:r w:rsidRPr="00D8034E">
        <w:rPr>
          <w:color w:val="000000"/>
        </w:rPr>
        <w:t>.findAllDepartment();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6A3E3E"/>
        </w:rPr>
        <w:t>request</w:t>
      </w:r>
      <w:r w:rsidRPr="00D8034E">
        <w:rPr>
          <w:color w:val="000000"/>
        </w:rPr>
        <w:t>.setAttribute(</w:t>
      </w:r>
      <w:r w:rsidRPr="00D8034E">
        <w:rPr>
          <w:color w:val="2A00FF"/>
        </w:rPr>
        <w:t>"listOfDepartment"</w:t>
      </w:r>
      <w:r w:rsidRPr="00D8034E">
        <w:rPr>
          <w:color w:val="000000"/>
        </w:rPr>
        <w:t xml:space="preserve">, </w:t>
      </w:r>
      <w:r w:rsidRPr="00D8034E">
        <w:rPr>
          <w:color w:val="6A3E3E"/>
        </w:rPr>
        <w:t>listOfDepartment</w:t>
      </w:r>
      <w:r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6A3E3E"/>
        </w:rPr>
        <w:t>request</w:t>
      </w:r>
      <w:r w:rsidRPr="00D8034E">
        <w:rPr>
          <w:color w:val="000000"/>
        </w:rPr>
        <w:t>.setAttribute(</w:t>
      </w:r>
      <w:r w:rsidRPr="00D8034E">
        <w:rPr>
          <w:color w:val="2A00FF"/>
        </w:rPr>
        <w:t>"employee"</w:t>
      </w:r>
      <w:r w:rsidRPr="00D8034E">
        <w:rPr>
          <w:color w:val="000000"/>
        </w:rPr>
        <w:t xml:space="preserve">, </w:t>
      </w:r>
      <w:r w:rsidRPr="00D8034E">
        <w:rPr>
          <w:color w:val="6A3E3E"/>
        </w:rPr>
        <w:t>employee</w:t>
      </w:r>
      <w:r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</w:t>
      </w:r>
      <w:r w:rsidRPr="00D8034E">
        <w:rPr>
          <w:color w:val="6A3E3E"/>
        </w:rPr>
        <w:t>request</w:t>
      </w:r>
      <w:r w:rsidRPr="00D8034E">
        <w:rPr>
          <w:color w:val="000000"/>
        </w:rPr>
        <w:t>.setAttribute(</w:t>
      </w:r>
      <w:r w:rsidRPr="00D8034E">
        <w:rPr>
          <w:color w:val="2A00FF"/>
        </w:rPr>
        <w:t>"message"</w:t>
      </w:r>
      <w:r w:rsidRPr="00D8034E">
        <w:rPr>
          <w:color w:val="000000"/>
        </w:rPr>
        <w:t xml:space="preserve">, </w:t>
      </w:r>
      <w:r w:rsidRPr="00D8034E">
        <w:rPr>
          <w:color w:val="2A00FF"/>
        </w:rPr>
        <w:t>"Add new employee successfully"</w:t>
      </w:r>
      <w:r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</w:p>
    <w:p w:rsidR="001A0B7A" w:rsidRPr="001A0B7A" w:rsidRDefault="00D8034E" w:rsidP="00E54873">
      <w:pPr>
        <w:pStyle w:val="FACode2"/>
      </w:pPr>
      <w:r w:rsidRPr="0038012F">
        <w:rPr>
          <w:color w:val="000000"/>
        </w:rPr>
        <w:t xml:space="preserve">            </w:t>
      </w:r>
      <w:r w:rsidRPr="0038012F">
        <w:rPr>
          <w:color w:val="6A3E3E"/>
        </w:rPr>
        <w:t>request</w:t>
      </w:r>
      <w:r w:rsidRPr="0038012F">
        <w:rPr>
          <w:color w:val="000000"/>
        </w:rPr>
        <w:t>.getRequestDispatcher(</w:t>
      </w:r>
      <w:r w:rsidRPr="0038012F">
        <w:rPr>
          <w:color w:val="2A00FF"/>
        </w:rPr>
        <w:t>"/views/add-employee.jsp"</w:t>
      </w:r>
      <w:r w:rsidRPr="0038012F">
        <w:rPr>
          <w:color w:val="000000"/>
        </w:rPr>
        <w:t>).</w:t>
      </w:r>
    </w:p>
    <w:p w:rsidR="00D8034E" w:rsidRPr="00D8034E" w:rsidRDefault="001A0B7A" w:rsidP="00D8034E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8034E" w:rsidRPr="00D8034E">
        <w:rPr>
          <w:color w:val="000000"/>
        </w:rPr>
        <w:t>forward(</w:t>
      </w:r>
      <w:r w:rsidR="00D8034E" w:rsidRPr="00D8034E">
        <w:rPr>
          <w:color w:val="6A3E3E"/>
        </w:rPr>
        <w:t>request</w:t>
      </w:r>
      <w:r w:rsidR="00D8034E" w:rsidRPr="00D8034E">
        <w:rPr>
          <w:color w:val="000000"/>
        </w:rPr>
        <w:t xml:space="preserve">, </w:t>
      </w:r>
      <w:r w:rsidR="00D8034E" w:rsidRPr="00D8034E">
        <w:rPr>
          <w:color w:val="6A3E3E"/>
        </w:rPr>
        <w:t>response</w:t>
      </w:r>
      <w:r w:rsidR="00D8034E"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} </w:t>
      </w:r>
      <w:r w:rsidRPr="00D8034E">
        <w:rPr>
          <w:b/>
          <w:bCs/>
          <w:color w:val="7F0055"/>
        </w:rPr>
        <w:t>catch</w:t>
      </w:r>
      <w:r w:rsidRPr="00D8034E">
        <w:rPr>
          <w:color w:val="000000"/>
        </w:rPr>
        <w:t xml:space="preserve"> (ClassNotFoundException | SQLException </w:t>
      </w:r>
      <w:r w:rsidRPr="00D8034E">
        <w:rPr>
          <w:color w:val="6A3E3E"/>
        </w:rPr>
        <w:t>e</w:t>
      </w:r>
      <w:r w:rsidRPr="00D8034E">
        <w:rPr>
          <w:color w:val="000000"/>
        </w:rPr>
        <w:t>) {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    Log4J.</w:t>
      </w:r>
      <w:r w:rsidRPr="00D8034E">
        <w:rPr>
          <w:i/>
          <w:iCs/>
          <w:color w:val="000000"/>
        </w:rPr>
        <w:t>getLogger</w:t>
      </w:r>
      <w:r w:rsidRPr="00D8034E">
        <w:rPr>
          <w:color w:val="000000"/>
        </w:rPr>
        <w:t>().error(</w:t>
      </w:r>
      <w:r w:rsidRPr="00D8034E">
        <w:rPr>
          <w:color w:val="2A00FF"/>
        </w:rPr>
        <w:t>"An exception occurs"</w:t>
      </w:r>
      <w:r w:rsidRPr="00D8034E">
        <w:rPr>
          <w:color w:val="000000"/>
        </w:rPr>
        <w:t>);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    }</w:t>
      </w:r>
    </w:p>
    <w:p w:rsidR="00D8034E" w:rsidRPr="00D8034E" w:rsidRDefault="00D8034E" w:rsidP="00D8034E">
      <w:pPr>
        <w:pStyle w:val="FACode2"/>
      </w:pPr>
      <w:r w:rsidRPr="00D8034E">
        <w:rPr>
          <w:color w:val="000000"/>
        </w:rPr>
        <w:t xml:space="preserve">    }</w:t>
      </w:r>
    </w:p>
    <w:p w:rsidR="00D8034E" w:rsidRPr="00D8034E" w:rsidRDefault="00D8034E" w:rsidP="00D8034E">
      <w:pPr>
        <w:pStyle w:val="FACode2"/>
      </w:pPr>
    </w:p>
    <w:p w:rsidR="00D8034E" w:rsidRPr="00D8034E" w:rsidRDefault="00D8034E" w:rsidP="00D8034E">
      <w:pPr>
        <w:pStyle w:val="FACode2"/>
        <w:rPr>
          <w:lang w:val="en-GB"/>
        </w:rPr>
      </w:pPr>
      <w:r w:rsidRPr="00D8034E">
        <w:rPr>
          <w:color w:val="000000"/>
        </w:rPr>
        <w:t>}</w:t>
      </w:r>
    </w:p>
    <w:p w:rsidR="00DA7C59" w:rsidRPr="00DA7C59" w:rsidRDefault="00DA7C59" w:rsidP="00DA7C59">
      <w:p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</w:p>
    <w:p w:rsidR="005D54B1" w:rsidRDefault="00E54873" w:rsidP="00E54873">
      <w:pPr>
        <w:pStyle w:val="ListParagraph"/>
        <w:numPr>
          <w:ilvl w:val="0"/>
          <w:numId w:val="32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 w:rsidRPr="00E54873">
        <w:rPr>
          <w:rFonts w:cs="Arial"/>
          <w:b/>
          <w:bCs/>
          <w:sz w:val="20"/>
          <w:szCs w:val="20"/>
          <w:lang w:val="en-GB"/>
        </w:rPr>
        <w:lastRenderedPageBreak/>
        <w:t>add-employee.jsp</w:t>
      </w:r>
      <w:r>
        <w:rPr>
          <w:rFonts w:cs="Arial"/>
          <w:bCs/>
          <w:sz w:val="20"/>
          <w:szCs w:val="20"/>
          <w:lang w:val="en-GB"/>
        </w:rPr>
        <w:t xml:space="preserve"> page:</w:t>
      </w:r>
    </w:p>
    <w:p w:rsidR="000E5204" w:rsidRPr="000E5204" w:rsidRDefault="000E5204" w:rsidP="00320282">
      <w:pPr>
        <w:pStyle w:val="FACode2"/>
        <w:numPr>
          <w:ilvl w:val="0"/>
          <w:numId w:val="36"/>
        </w:numPr>
      </w:pPr>
      <w:r w:rsidRPr="00320282">
        <w:rPr>
          <w:color w:val="BF5F3F"/>
        </w:rPr>
        <w:t>&lt;%@</w:t>
      </w:r>
      <w:r w:rsidRPr="000E5204">
        <w:t xml:space="preserve"> </w:t>
      </w:r>
      <w:r w:rsidRPr="00320282">
        <w:rPr>
          <w:color w:val="3F7F7F"/>
        </w:rPr>
        <w:t>page</w:t>
      </w:r>
      <w:r w:rsidRPr="000E5204">
        <w:t xml:space="preserve"> </w:t>
      </w:r>
      <w:r w:rsidRPr="00320282">
        <w:rPr>
          <w:color w:val="7F007F"/>
        </w:rPr>
        <w:t>language</w:t>
      </w:r>
      <w:r w:rsidRPr="00320282">
        <w:rPr>
          <w:color w:val="000000"/>
        </w:rPr>
        <w:t>=</w:t>
      </w:r>
      <w:r w:rsidRPr="000E5204">
        <w:t xml:space="preserve">"java" </w:t>
      </w:r>
      <w:r w:rsidRPr="00320282">
        <w:rPr>
          <w:color w:val="7F007F"/>
        </w:rPr>
        <w:t>contentType</w:t>
      </w:r>
      <w:r w:rsidRPr="00320282">
        <w:rPr>
          <w:color w:val="000000"/>
        </w:rPr>
        <w:t>=</w:t>
      </w:r>
      <w:r w:rsidRPr="000E5204">
        <w:t>"text/html; charset=</w:t>
      </w:r>
      <w:r w:rsidR="00320282" w:rsidRPr="00320282">
        <w:t>UTF-8</w:t>
      </w:r>
      <w:r w:rsidRPr="000E5204">
        <w:t>"</w:t>
      </w:r>
    </w:p>
    <w:p w:rsidR="000E5204" w:rsidRPr="000E5204" w:rsidRDefault="000E5204" w:rsidP="00393A1F">
      <w:pPr>
        <w:pStyle w:val="FACode2"/>
      </w:pPr>
      <w:r w:rsidRPr="000E5204">
        <w:tab/>
        <w:t>pageEncoding</w:t>
      </w:r>
      <w:r w:rsidRPr="000E5204">
        <w:rPr>
          <w:color w:val="000000"/>
        </w:rPr>
        <w:t>=</w:t>
      </w:r>
      <w:r w:rsidRPr="000E5204">
        <w:t>"</w:t>
      </w:r>
      <w:r w:rsidR="00393A1F" w:rsidRPr="00393A1F">
        <w:t>UTF-8</w:t>
      </w:r>
      <w:r w:rsidRPr="000E5204">
        <w:t>"</w:t>
      </w:r>
      <w:r w:rsidRPr="000E5204">
        <w:rPr>
          <w:color w:val="BF5F3F"/>
        </w:rPr>
        <w:t>%&gt;</w:t>
      </w:r>
    </w:p>
    <w:p w:rsidR="000E5204" w:rsidRPr="000E5204" w:rsidRDefault="000E5204" w:rsidP="000E5204">
      <w:pPr>
        <w:pStyle w:val="FACode2"/>
      </w:pPr>
      <w:r w:rsidRPr="000E5204">
        <w:rPr>
          <w:color w:val="BF5F3F"/>
        </w:rPr>
        <w:t>&lt;%@</w:t>
      </w:r>
      <w:r w:rsidRPr="000E5204">
        <w:t xml:space="preserve"> </w:t>
      </w:r>
      <w:r w:rsidRPr="000E5204">
        <w:rPr>
          <w:color w:val="3F7F7F"/>
        </w:rPr>
        <w:t>taglib</w:t>
      </w:r>
      <w:r w:rsidRPr="000E5204">
        <w:t xml:space="preserve"> </w:t>
      </w:r>
      <w:r w:rsidRPr="000E5204">
        <w:rPr>
          <w:color w:val="7F007F"/>
        </w:rPr>
        <w:t>prefix</w:t>
      </w:r>
      <w:r w:rsidRPr="000E5204">
        <w:rPr>
          <w:color w:val="000000"/>
        </w:rPr>
        <w:t>=</w:t>
      </w:r>
      <w:r w:rsidRPr="000E5204">
        <w:t xml:space="preserve">"c" </w:t>
      </w:r>
      <w:r w:rsidRPr="000E5204">
        <w:rPr>
          <w:color w:val="7F007F"/>
        </w:rPr>
        <w:t>uri</w:t>
      </w:r>
      <w:r w:rsidRPr="000E5204">
        <w:rPr>
          <w:color w:val="000000"/>
        </w:rPr>
        <w:t>=</w:t>
      </w:r>
      <w:r w:rsidRPr="000E5204">
        <w:t>"http://java.sun.com/jsp/jstl/core"</w:t>
      </w:r>
      <w:r w:rsidRPr="000E5204">
        <w:rPr>
          <w:color w:val="BF5F3F"/>
        </w:rPr>
        <w:t>%&gt;</w:t>
      </w:r>
    </w:p>
    <w:p w:rsidR="000E5204" w:rsidRPr="000E5204" w:rsidRDefault="000E5204" w:rsidP="000E5204">
      <w:pPr>
        <w:pStyle w:val="FACode2"/>
      </w:pPr>
      <w:r w:rsidRPr="000E5204">
        <w:rPr>
          <w:color w:val="BF5F3F"/>
        </w:rPr>
        <w:t>&lt;%@</w:t>
      </w:r>
      <w:r w:rsidRPr="000E5204">
        <w:t xml:space="preserve"> </w:t>
      </w:r>
      <w:r w:rsidRPr="000E5204">
        <w:rPr>
          <w:color w:val="3F7F7F"/>
        </w:rPr>
        <w:t>taglib</w:t>
      </w:r>
      <w:r w:rsidRPr="000E5204">
        <w:t xml:space="preserve"> </w:t>
      </w:r>
      <w:r w:rsidRPr="000E5204">
        <w:rPr>
          <w:color w:val="7F007F"/>
        </w:rPr>
        <w:t>prefix</w:t>
      </w:r>
      <w:r w:rsidRPr="000E5204">
        <w:rPr>
          <w:color w:val="000000"/>
        </w:rPr>
        <w:t>=</w:t>
      </w:r>
      <w:r w:rsidRPr="000E5204">
        <w:t xml:space="preserve">"fmt" </w:t>
      </w:r>
      <w:r w:rsidRPr="000E5204">
        <w:rPr>
          <w:color w:val="7F007F"/>
        </w:rPr>
        <w:t>uri</w:t>
      </w:r>
      <w:r w:rsidRPr="000E5204">
        <w:rPr>
          <w:color w:val="000000"/>
        </w:rPr>
        <w:t>=</w:t>
      </w:r>
      <w:r w:rsidRPr="000E5204">
        <w:t xml:space="preserve">"http://java.sun.com/jsp/jstl/fmt" </w:t>
      </w:r>
      <w:r w:rsidRPr="000E5204">
        <w:rPr>
          <w:color w:val="BF5F3F"/>
        </w:rPr>
        <w:t>%&gt;</w:t>
      </w:r>
    </w:p>
    <w:p w:rsidR="000E5204" w:rsidRPr="000E5204" w:rsidRDefault="000E5204" w:rsidP="000E5204">
      <w:pPr>
        <w:pStyle w:val="FACode2"/>
      </w:pPr>
    </w:p>
    <w:p w:rsidR="000E5204" w:rsidRPr="000E5204" w:rsidRDefault="000E5204" w:rsidP="002B64CF">
      <w:pPr>
        <w:pStyle w:val="FACode2"/>
      </w:pPr>
      <w:r w:rsidRPr="000E5204">
        <w:rPr>
          <w:color w:val="008080"/>
        </w:rPr>
        <w:t>&lt;</w:t>
      </w:r>
      <w:r w:rsidRPr="000E5204">
        <w:rPr>
          <w:color w:val="3F7F7F"/>
        </w:rPr>
        <w:t>body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8080"/>
        </w:rPr>
        <w:t>&lt;</w:t>
      </w:r>
      <w:r w:rsidRPr="000E5204">
        <w:rPr>
          <w:color w:val="3F7F7F"/>
        </w:rPr>
        <w:t>form</w:t>
      </w:r>
      <w:r w:rsidRPr="000E5204">
        <w:t xml:space="preserve"> </w:t>
      </w:r>
      <w:r w:rsidRPr="000E5204">
        <w:rPr>
          <w:color w:val="7F007F"/>
        </w:rPr>
        <w:t>action</w:t>
      </w:r>
      <w:r w:rsidRPr="000E5204">
        <w:rPr>
          <w:color w:val="000000"/>
        </w:rPr>
        <w:t>=</w:t>
      </w:r>
      <w:r w:rsidRPr="000E5204">
        <w:t xml:space="preserve">"#" </w:t>
      </w:r>
      <w:r w:rsidRPr="000E5204">
        <w:rPr>
          <w:color w:val="7F007F"/>
        </w:rPr>
        <w:t>method</w:t>
      </w:r>
      <w:r w:rsidRPr="000E5204">
        <w:rPr>
          <w:color w:val="000000"/>
        </w:rPr>
        <w:t>=</w:t>
      </w:r>
      <w:r w:rsidRPr="000E5204">
        <w:t xml:space="preserve">"post" </w:t>
      </w:r>
      <w:r w:rsidRPr="000E5204">
        <w:rPr>
          <w:color w:val="7F007F"/>
        </w:rPr>
        <w:t>name</w:t>
      </w:r>
      <w:r w:rsidRPr="000E5204">
        <w:rPr>
          <w:color w:val="000000"/>
        </w:rPr>
        <w:t>=</w:t>
      </w:r>
      <w:r w:rsidRPr="000E5204">
        <w:t>"frm-addEmp"</w:t>
      </w:r>
      <w:r w:rsidRPr="000E5204">
        <w:rPr>
          <w:color w:val="008080"/>
        </w:rPr>
        <w:t>&gt;</w:t>
      </w:r>
    </w:p>
    <w:p w:rsidR="000E5204" w:rsidRPr="000E5204" w:rsidRDefault="00622966" w:rsidP="000E5204">
      <w:pPr>
        <w:pStyle w:val="FACode2"/>
      </w:pPr>
      <w:r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div</w:t>
      </w:r>
      <w:r w:rsidR="000E5204" w:rsidRPr="000E5204">
        <w:t xml:space="preserve">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>"row"</w:t>
      </w:r>
      <w:r w:rsidR="000E5204"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div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"col-md-6 offset-md-3"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="00622966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h2</w:t>
      </w:r>
      <w:r w:rsidRPr="000E5204">
        <w:rPr>
          <w:color w:val="008080"/>
        </w:rPr>
        <w:t>&gt;</w:t>
      </w:r>
      <w:r w:rsidRPr="000E5204">
        <w:rPr>
          <w:color w:val="000000"/>
        </w:rPr>
        <w:t>Add a Employee</w:t>
      </w:r>
      <w:r w:rsidRPr="000E5204">
        <w:rPr>
          <w:color w:val="008080"/>
        </w:rPr>
        <w:t>&lt;/</w:t>
      </w:r>
      <w:r w:rsidRPr="000E5204">
        <w:rPr>
          <w:color w:val="3F7F7F"/>
        </w:rPr>
        <w:t>h2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p</w:t>
      </w:r>
      <w:r w:rsidRPr="000E5204">
        <w:t xml:space="preserve"> </w:t>
      </w:r>
      <w:r w:rsidRPr="000E5204">
        <w:rPr>
          <w:color w:val="7F007F"/>
        </w:rPr>
        <w:t>style</w:t>
      </w:r>
      <w:r w:rsidRPr="000E5204">
        <w:rPr>
          <w:color w:val="000000"/>
        </w:rPr>
        <w:t>="</w:t>
      </w:r>
      <w:r w:rsidRPr="000E5204">
        <w:rPr>
          <w:color w:val="7F007F"/>
        </w:rPr>
        <w:t>color</w:t>
      </w:r>
      <w:r w:rsidRPr="000E5204">
        <w:rPr>
          <w:color w:val="000000"/>
        </w:rPr>
        <w:t xml:space="preserve">: </w:t>
      </w:r>
      <w:r w:rsidRPr="000E5204">
        <w:rPr>
          <w:color w:val="2A00E1"/>
        </w:rPr>
        <w:t>blue</w:t>
      </w:r>
      <w:r w:rsidRPr="000E5204">
        <w:rPr>
          <w:color w:val="000000"/>
        </w:rPr>
        <w:t>"</w:t>
      </w:r>
      <w:r w:rsidRPr="000E5204">
        <w:rPr>
          <w:color w:val="008080"/>
        </w:rPr>
        <w:t>&gt;</w:t>
      </w:r>
      <w:r w:rsidRPr="000E5204">
        <w:rPr>
          <w:color w:val="000000"/>
        </w:rPr>
        <w:t>${message}</w:t>
      </w:r>
      <w:r w:rsidRPr="000E5204">
        <w:rPr>
          <w:color w:val="008080"/>
        </w:rPr>
        <w:t>&lt;/</w:t>
      </w:r>
      <w:r w:rsidRPr="000E5204">
        <w:rPr>
          <w:color w:val="3F7F7F"/>
        </w:rPr>
        <w:t>p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div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"form-group"</w:t>
      </w:r>
      <w:r w:rsidRPr="000E5204">
        <w:rPr>
          <w:color w:val="008080"/>
        </w:rPr>
        <w:t>&gt;</w:t>
      </w:r>
    </w:p>
    <w:p w:rsidR="002B64CF" w:rsidRPr="002B64CF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="00622966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label</w:t>
      </w:r>
      <w:r w:rsidRPr="000E5204">
        <w:t xml:space="preserve"> </w:t>
      </w:r>
      <w:r w:rsidRPr="000E5204">
        <w:rPr>
          <w:color w:val="7F007F"/>
        </w:rPr>
        <w:t>for</w:t>
      </w:r>
      <w:r w:rsidRPr="000E5204">
        <w:rPr>
          <w:color w:val="000000"/>
        </w:rPr>
        <w:t>=</w:t>
      </w:r>
      <w:r w:rsidRPr="000E5204">
        <w:t>"employeeName"</w:t>
      </w:r>
      <w:r w:rsidRPr="000E5204">
        <w:rPr>
          <w:color w:val="008080"/>
        </w:rPr>
        <w:t>&gt;</w:t>
      </w:r>
      <w:r w:rsidRPr="000E5204">
        <w:rPr>
          <w:color w:val="000000"/>
        </w:rPr>
        <w:t>Name:</w:t>
      </w:r>
      <w:r w:rsidRPr="000E5204">
        <w:rPr>
          <w:color w:val="008080"/>
        </w:rPr>
        <w:t>&lt;/</w:t>
      </w:r>
      <w:r w:rsidRPr="000E5204">
        <w:rPr>
          <w:color w:val="3F7F7F"/>
        </w:rPr>
        <w:t>label</w:t>
      </w:r>
      <w:r w:rsidRPr="000E5204">
        <w:rPr>
          <w:color w:val="008080"/>
        </w:rPr>
        <w:t>&gt;</w:t>
      </w:r>
      <w:r w:rsidRPr="000E5204">
        <w:rPr>
          <w:color w:val="000000"/>
        </w:rPr>
        <w:t xml:space="preserve"> </w:t>
      </w:r>
    </w:p>
    <w:p w:rsidR="000E5204" w:rsidRPr="000E5204" w:rsidRDefault="00622966" w:rsidP="000E5204">
      <w:pPr>
        <w:pStyle w:val="FACode2"/>
      </w:pPr>
      <w:r>
        <w:rPr>
          <w:color w:val="000000"/>
        </w:rPr>
        <w:tab/>
      </w:r>
      <w:r w:rsidR="002B64CF">
        <w:rPr>
          <w:color w:val="000000"/>
        </w:rPr>
        <w:tab/>
      </w:r>
      <w:r w:rsidR="002B64CF"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input</w:t>
      </w:r>
      <w:r w:rsidR="000E5204" w:rsidRPr="000E5204">
        <w:t xml:space="preserve"> </w:t>
      </w:r>
      <w:r w:rsidR="000E5204" w:rsidRPr="000E5204">
        <w:rPr>
          <w:color w:val="7F007F"/>
        </w:rPr>
        <w:t>type</w:t>
      </w:r>
      <w:r w:rsidR="000E5204" w:rsidRPr="000E5204">
        <w:rPr>
          <w:color w:val="000000"/>
        </w:rPr>
        <w:t>=</w:t>
      </w:r>
      <w:r w:rsidR="000E5204" w:rsidRPr="000E5204">
        <w:t xml:space="preserve">"text"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 xml:space="preserve">"form-control" </w:t>
      </w:r>
      <w:r w:rsidR="000E5204" w:rsidRPr="000E5204">
        <w:rPr>
          <w:color w:val="7F007F"/>
        </w:rPr>
        <w:t>id</w:t>
      </w:r>
      <w:r w:rsidR="000E5204" w:rsidRPr="000E5204">
        <w:rPr>
          <w:color w:val="000000"/>
        </w:rPr>
        <w:t>=</w:t>
      </w:r>
      <w:r w:rsidR="000E5204" w:rsidRPr="000E5204">
        <w:t>"employeeName"</w:t>
      </w:r>
    </w:p>
    <w:p w:rsidR="002B64CF" w:rsidRDefault="002B64CF" w:rsidP="000E5204">
      <w:pPr>
        <w:pStyle w:val="FACode2"/>
      </w:pPr>
      <w:r>
        <w:tab/>
      </w:r>
      <w:r>
        <w:tab/>
      </w:r>
      <w:r>
        <w:tab/>
      </w:r>
      <w:r w:rsidR="00F158BF">
        <w:tab/>
      </w:r>
      <w:r w:rsidR="000E5204" w:rsidRPr="000E5204">
        <w:rPr>
          <w:color w:val="7F007F"/>
        </w:rPr>
        <w:t>placeholder</w:t>
      </w:r>
      <w:r w:rsidR="000E5204" w:rsidRPr="000E5204">
        <w:rPr>
          <w:color w:val="000000"/>
        </w:rPr>
        <w:t>=</w:t>
      </w:r>
      <w:r w:rsidR="000E5204" w:rsidRPr="000E5204">
        <w:t xml:space="preserve">"Enter name" </w:t>
      </w:r>
      <w:r w:rsidR="000E5204" w:rsidRPr="000E5204">
        <w:rPr>
          <w:color w:val="7F007F"/>
        </w:rPr>
        <w:t>name</w:t>
      </w:r>
      <w:r w:rsidR="000E5204" w:rsidRPr="000E5204">
        <w:rPr>
          <w:color w:val="000000"/>
        </w:rPr>
        <w:t>=</w:t>
      </w:r>
      <w:r w:rsidR="000E5204" w:rsidRPr="000E5204">
        <w:t xml:space="preserve">"employeeName" </w:t>
      </w:r>
    </w:p>
    <w:p w:rsidR="000E5204" w:rsidRPr="000E5204" w:rsidRDefault="002B64CF" w:rsidP="000E5204">
      <w:pPr>
        <w:pStyle w:val="FACode2"/>
      </w:pPr>
      <w:r>
        <w:tab/>
      </w:r>
      <w:r>
        <w:tab/>
      </w:r>
      <w:r>
        <w:tab/>
      </w:r>
      <w:r w:rsidR="00F158BF">
        <w:tab/>
      </w:r>
      <w:r w:rsidR="000E5204" w:rsidRPr="000E5204">
        <w:rPr>
          <w:color w:val="7F007F"/>
        </w:rPr>
        <w:t>value</w:t>
      </w:r>
      <w:r w:rsidR="000E5204" w:rsidRPr="000E5204">
        <w:rPr>
          <w:color w:val="000000"/>
        </w:rPr>
        <w:t>=</w:t>
      </w:r>
      <w:r w:rsidR="000E5204" w:rsidRPr="000E5204">
        <w:t>"</w:t>
      </w:r>
      <w:r w:rsidR="000E5204" w:rsidRPr="000E5204">
        <w:rPr>
          <w:color w:val="000000"/>
        </w:rPr>
        <w:t>${employee.employeeName}</w:t>
      </w:r>
      <w:r w:rsidR="000E5204" w:rsidRPr="000E5204">
        <w:t>"</w:t>
      </w:r>
      <w:r w:rsidR="000E5204"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label</w:t>
      </w:r>
      <w:r w:rsidRPr="000E5204">
        <w:t xml:space="preserve"> </w:t>
      </w:r>
      <w:r w:rsidRPr="000E5204">
        <w:rPr>
          <w:color w:val="7F007F"/>
        </w:rPr>
        <w:t>for</w:t>
      </w:r>
      <w:r w:rsidRPr="000E5204">
        <w:rPr>
          <w:color w:val="000000"/>
        </w:rPr>
        <w:t>=</w:t>
      </w:r>
      <w:r w:rsidRPr="000E5204">
        <w:t>"gender"</w:t>
      </w:r>
      <w:r w:rsidRPr="000E5204">
        <w:rPr>
          <w:color w:val="008080"/>
        </w:rPr>
        <w:t>&gt;</w:t>
      </w:r>
      <w:r w:rsidRPr="000E5204">
        <w:rPr>
          <w:color w:val="000000"/>
        </w:rPr>
        <w:t>Gender:</w:t>
      </w:r>
      <w:r w:rsidRPr="000E5204">
        <w:rPr>
          <w:color w:val="008080"/>
        </w:rPr>
        <w:t>&lt;/</w:t>
      </w:r>
      <w:r w:rsidRPr="000E5204">
        <w:rPr>
          <w:color w:val="3F7F7F"/>
        </w:rPr>
        <w:t>label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div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"form-check-inline"</w:t>
      </w:r>
      <w:r w:rsidRPr="000E5204">
        <w:rPr>
          <w:color w:val="008080"/>
        </w:rPr>
        <w:t>&gt;</w:t>
      </w:r>
    </w:p>
    <w:p w:rsidR="00F158BF" w:rsidRPr="00F158BF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label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"form-check-label"</w:t>
      </w:r>
      <w:r w:rsidRPr="000E5204">
        <w:rPr>
          <w:color w:val="008080"/>
        </w:rPr>
        <w:t>&gt;</w:t>
      </w:r>
      <w:r w:rsidRPr="000E5204">
        <w:rPr>
          <w:color w:val="000000"/>
        </w:rPr>
        <w:t xml:space="preserve"> </w:t>
      </w:r>
    </w:p>
    <w:p w:rsidR="000E5204" w:rsidRPr="000E5204" w:rsidRDefault="00F158BF" w:rsidP="000E5204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 w:rsidR="002E77ED"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input</w:t>
      </w:r>
      <w:r w:rsidR="000E5204" w:rsidRPr="000E5204">
        <w:t xml:space="preserve"> </w:t>
      </w:r>
      <w:r w:rsidR="000E5204" w:rsidRPr="000E5204">
        <w:rPr>
          <w:color w:val="7F007F"/>
        </w:rPr>
        <w:t>type</w:t>
      </w:r>
      <w:r w:rsidR="000E5204" w:rsidRPr="000E5204">
        <w:rPr>
          <w:color w:val="000000"/>
        </w:rPr>
        <w:t>=</w:t>
      </w:r>
      <w:r w:rsidR="000E5204" w:rsidRPr="000E5204">
        <w:t xml:space="preserve">"radio"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 xml:space="preserve">"form-check-input" </w:t>
      </w:r>
      <w:r w:rsidR="000E5204" w:rsidRPr="000E5204">
        <w:rPr>
          <w:color w:val="7F007F"/>
        </w:rPr>
        <w:t>name</w:t>
      </w:r>
      <w:r w:rsidR="000E5204" w:rsidRPr="000E5204">
        <w:rPr>
          <w:color w:val="000000"/>
        </w:rPr>
        <w:t>=</w:t>
      </w:r>
      <w:r w:rsidR="000E5204" w:rsidRPr="000E5204">
        <w:t>"gender"</w:t>
      </w:r>
    </w:p>
    <w:p w:rsidR="000E5204" w:rsidRPr="000E5204" w:rsidRDefault="000E5204" w:rsidP="000E5204">
      <w:pPr>
        <w:pStyle w:val="FACode2"/>
      </w:pPr>
      <w:r w:rsidRPr="000E5204">
        <w:tab/>
      </w:r>
      <w:r w:rsidRPr="000E5204">
        <w:tab/>
      </w:r>
      <w:r w:rsidRPr="000E5204">
        <w:tab/>
      </w:r>
      <w:r w:rsidRPr="000E5204">
        <w:tab/>
      </w:r>
      <w:r w:rsidRPr="000E5204">
        <w:tab/>
      </w:r>
      <w:r w:rsidRPr="000E5204">
        <w:tab/>
      </w:r>
      <w:r w:rsidRPr="000E5204">
        <w:tab/>
      </w:r>
      <w:r w:rsidRPr="000E5204">
        <w:rPr>
          <w:color w:val="7F007F"/>
        </w:rPr>
        <w:t>value</w:t>
      </w:r>
      <w:r w:rsidRPr="000E5204">
        <w:rPr>
          <w:color w:val="000000"/>
        </w:rPr>
        <w:t>=</w:t>
      </w:r>
      <w:r w:rsidRPr="000E5204">
        <w:t xml:space="preserve">"1" </w:t>
      </w:r>
      <w:r w:rsidRPr="000E5204">
        <w:rPr>
          <w:color w:val="7F007F"/>
        </w:rPr>
        <w:t>checked</w:t>
      </w:r>
      <w:r w:rsidRPr="000E5204">
        <w:rPr>
          <w:color w:val="008080"/>
        </w:rPr>
        <w:t>&gt;</w:t>
      </w:r>
      <w:r w:rsidRPr="000E5204">
        <w:rPr>
          <w:color w:val="000000"/>
        </w:rPr>
        <w:t>Male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label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2E77ED" w:rsidRPr="002E77ED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</w:p>
    <w:p w:rsidR="000E5204" w:rsidRPr="000E5204" w:rsidRDefault="002E77ED" w:rsidP="000E5204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div</w:t>
      </w:r>
      <w:r w:rsidR="000E5204" w:rsidRPr="000E5204">
        <w:t xml:space="preserve">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>"form-check-inline"</w:t>
      </w:r>
      <w:r w:rsidR="000E5204" w:rsidRPr="000E5204">
        <w:rPr>
          <w:color w:val="008080"/>
        </w:rPr>
        <w:t>&gt;</w:t>
      </w:r>
    </w:p>
    <w:p w:rsidR="002E77ED" w:rsidRPr="002E77ED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label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"form-check-label"</w:t>
      </w:r>
      <w:r w:rsidRPr="000E5204">
        <w:rPr>
          <w:color w:val="008080"/>
        </w:rPr>
        <w:t>&gt;</w:t>
      </w:r>
      <w:r w:rsidRPr="000E5204">
        <w:rPr>
          <w:color w:val="000000"/>
        </w:rPr>
        <w:t xml:space="preserve"> </w:t>
      </w:r>
    </w:p>
    <w:p w:rsidR="002E77ED" w:rsidRDefault="002E77ED" w:rsidP="002E77E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input</w:t>
      </w:r>
      <w:r w:rsidR="000E5204" w:rsidRPr="000E5204">
        <w:t xml:space="preserve"> </w:t>
      </w:r>
      <w:r w:rsidR="000E5204" w:rsidRPr="000E5204">
        <w:rPr>
          <w:color w:val="7F007F"/>
        </w:rPr>
        <w:t>type</w:t>
      </w:r>
      <w:r w:rsidR="000E5204" w:rsidRPr="000E5204">
        <w:rPr>
          <w:color w:val="000000"/>
        </w:rPr>
        <w:t>=</w:t>
      </w:r>
      <w:r w:rsidR="000E5204" w:rsidRPr="000E5204">
        <w:t xml:space="preserve">"radio"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 xml:space="preserve">"form-check-input" </w:t>
      </w:r>
      <w:r w:rsidR="000E5204" w:rsidRPr="000E5204">
        <w:rPr>
          <w:color w:val="7F007F"/>
        </w:rPr>
        <w:t>name</w:t>
      </w:r>
      <w:r w:rsidR="000E5204" w:rsidRPr="000E5204">
        <w:rPr>
          <w:color w:val="000000"/>
        </w:rPr>
        <w:t>=</w:t>
      </w:r>
      <w:r w:rsidR="000E5204" w:rsidRPr="000E5204">
        <w:t>"gender"</w:t>
      </w:r>
      <w:r>
        <w:t xml:space="preserve"> </w:t>
      </w:r>
    </w:p>
    <w:p w:rsidR="000E5204" w:rsidRPr="000E5204" w:rsidRDefault="002E77ED" w:rsidP="002E77E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7F007F"/>
        </w:rPr>
        <w:t>value</w:t>
      </w:r>
      <w:r w:rsidR="000E5204" w:rsidRPr="000E5204">
        <w:rPr>
          <w:color w:val="000000"/>
        </w:rPr>
        <w:t>=</w:t>
      </w:r>
      <w:r w:rsidR="000E5204" w:rsidRPr="000E5204">
        <w:t xml:space="preserve">"0" </w:t>
      </w:r>
      <w:r w:rsidR="000E5204" w:rsidRPr="000E5204">
        <w:rPr>
          <w:color w:val="000000"/>
        </w:rPr>
        <w:t>${employee.gender==0 ? 'checked' : '' }</w:t>
      </w:r>
      <w:r w:rsidR="000E5204" w:rsidRPr="000E5204">
        <w:rPr>
          <w:color w:val="008080"/>
        </w:rPr>
        <w:t>&gt;</w:t>
      </w:r>
      <w:r w:rsidR="000E5204" w:rsidRPr="000E5204">
        <w:rPr>
          <w:color w:val="000000"/>
        </w:rPr>
        <w:t>Female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label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div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"form-group"</w:t>
      </w:r>
      <w:r w:rsidRPr="000E5204">
        <w:rPr>
          <w:color w:val="008080"/>
        </w:rPr>
        <w:t>&gt;</w:t>
      </w:r>
    </w:p>
    <w:p w:rsidR="003707AA" w:rsidRPr="003707AA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label</w:t>
      </w:r>
      <w:r w:rsidRPr="000E5204">
        <w:t xml:space="preserve"> </w:t>
      </w:r>
      <w:r w:rsidRPr="000E5204">
        <w:rPr>
          <w:color w:val="7F007F"/>
        </w:rPr>
        <w:t>for</w:t>
      </w:r>
      <w:r w:rsidRPr="000E5204">
        <w:rPr>
          <w:color w:val="000000"/>
        </w:rPr>
        <w:t>=</w:t>
      </w:r>
      <w:r w:rsidRPr="000E5204">
        <w:t>"dateOfBirth"</w:t>
      </w:r>
      <w:r w:rsidRPr="000E5204">
        <w:rPr>
          <w:color w:val="008080"/>
        </w:rPr>
        <w:t>&gt;</w:t>
      </w:r>
      <w:r w:rsidRPr="000E5204">
        <w:rPr>
          <w:color w:val="000000"/>
        </w:rPr>
        <w:t>Date of birth:</w:t>
      </w:r>
      <w:r w:rsidRPr="000E5204">
        <w:rPr>
          <w:color w:val="008080"/>
        </w:rPr>
        <w:t>&lt;/</w:t>
      </w:r>
      <w:r w:rsidRPr="000E5204">
        <w:rPr>
          <w:color w:val="3F7F7F"/>
        </w:rPr>
        <w:t>label</w:t>
      </w:r>
      <w:r w:rsidRPr="000E5204">
        <w:rPr>
          <w:color w:val="008080"/>
        </w:rPr>
        <w:t>&gt;</w:t>
      </w:r>
      <w:r w:rsidRPr="000E5204">
        <w:rPr>
          <w:color w:val="000000"/>
        </w:rPr>
        <w:t xml:space="preserve"> </w:t>
      </w:r>
    </w:p>
    <w:p w:rsidR="003707AA" w:rsidRDefault="003707AA" w:rsidP="003707AA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input</w:t>
      </w:r>
      <w:r w:rsidR="000E5204" w:rsidRPr="000E5204">
        <w:t xml:space="preserve"> </w:t>
      </w:r>
      <w:r w:rsidR="000E5204" w:rsidRPr="000E5204">
        <w:rPr>
          <w:color w:val="7F007F"/>
        </w:rPr>
        <w:t>type</w:t>
      </w:r>
      <w:r w:rsidR="000E5204" w:rsidRPr="000E5204">
        <w:rPr>
          <w:color w:val="000000"/>
        </w:rPr>
        <w:t>=</w:t>
      </w:r>
      <w:r w:rsidR="000E5204" w:rsidRPr="000E5204">
        <w:t xml:space="preserve">"date"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>"form-control"</w:t>
      </w:r>
      <w:r>
        <w:t xml:space="preserve"> </w:t>
      </w:r>
      <w:r w:rsidR="000E5204" w:rsidRPr="003707AA">
        <w:rPr>
          <w:color w:val="7F007F"/>
        </w:rPr>
        <w:t>id</w:t>
      </w:r>
      <w:r w:rsidR="000E5204" w:rsidRPr="003707AA">
        <w:rPr>
          <w:color w:val="000000"/>
        </w:rPr>
        <w:t>=</w:t>
      </w:r>
      <w:r w:rsidR="000E5204" w:rsidRPr="000E5204">
        <w:t xml:space="preserve">"dateOfBirth" </w:t>
      </w:r>
    </w:p>
    <w:p w:rsidR="000E5204" w:rsidRPr="000E5204" w:rsidRDefault="003707AA" w:rsidP="003707AA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E5204" w:rsidRPr="003707AA">
        <w:rPr>
          <w:color w:val="7F007F"/>
        </w:rPr>
        <w:t>placeholder</w:t>
      </w:r>
      <w:r w:rsidR="000E5204" w:rsidRPr="003707AA">
        <w:rPr>
          <w:color w:val="000000"/>
        </w:rPr>
        <w:t>=</w:t>
      </w:r>
      <w:r w:rsidR="000E5204" w:rsidRPr="000E5204">
        <w:t xml:space="preserve">"Enter date of birth" </w:t>
      </w:r>
      <w:r w:rsidR="000E5204" w:rsidRPr="003707AA">
        <w:rPr>
          <w:color w:val="7F007F"/>
        </w:rPr>
        <w:t>name</w:t>
      </w:r>
      <w:r w:rsidR="000E5204" w:rsidRPr="003707AA">
        <w:rPr>
          <w:color w:val="000000"/>
        </w:rPr>
        <w:t>=</w:t>
      </w:r>
      <w:r w:rsidR="000E5204" w:rsidRPr="000E5204">
        <w:t>"dateOfBirth"</w:t>
      </w:r>
    </w:p>
    <w:p w:rsidR="003707AA" w:rsidRDefault="003707AA" w:rsidP="000E5204">
      <w:pPr>
        <w:pStyle w:val="FACode2"/>
      </w:pPr>
      <w:r>
        <w:tab/>
      </w:r>
      <w:r>
        <w:tab/>
      </w:r>
      <w:r>
        <w:tab/>
      </w:r>
      <w:r>
        <w:tab/>
      </w:r>
      <w:r w:rsidR="000E5204" w:rsidRPr="000E5204">
        <w:rPr>
          <w:color w:val="7F007F"/>
        </w:rPr>
        <w:t>value</w:t>
      </w:r>
      <w:r w:rsidR="000E5204" w:rsidRPr="000E5204">
        <w:rPr>
          <w:color w:val="000000"/>
        </w:rPr>
        <w:t>=</w:t>
      </w:r>
      <w:r w:rsidR="000E5204" w:rsidRPr="000E5204">
        <w:t>"</w:t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fmt:formatDate</w:t>
      </w:r>
      <w:r w:rsidR="000E5204" w:rsidRPr="000E5204">
        <w:t xml:space="preserve"> </w:t>
      </w:r>
    </w:p>
    <w:p w:rsidR="000E5204" w:rsidRPr="000E5204" w:rsidRDefault="003707AA" w:rsidP="000E5204">
      <w:pPr>
        <w:pStyle w:val="FACode2"/>
      </w:pPr>
      <w:r>
        <w:tab/>
      </w:r>
      <w:r>
        <w:tab/>
      </w:r>
      <w:r>
        <w:tab/>
      </w:r>
      <w:r>
        <w:tab/>
      </w:r>
      <w:r w:rsidR="000E5204" w:rsidRPr="000E5204">
        <w:rPr>
          <w:color w:val="7F007F"/>
        </w:rPr>
        <w:t>value</w:t>
      </w:r>
      <w:r w:rsidR="000E5204" w:rsidRPr="000E5204">
        <w:rPr>
          <w:color w:val="000000"/>
        </w:rPr>
        <w:t>=</w:t>
      </w:r>
      <w:r w:rsidR="000E5204" w:rsidRPr="000E5204">
        <w:t>'</w:t>
      </w:r>
      <w:r w:rsidR="000E5204" w:rsidRPr="000E5204">
        <w:rPr>
          <w:color w:val="000000"/>
        </w:rPr>
        <w:t>${employee.dateOfBirth}</w:t>
      </w:r>
      <w:r w:rsidR="000E5204" w:rsidRPr="000E5204">
        <w:t xml:space="preserve">' </w:t>
      </w:r>
      <w:r w:rsidR="000E5204" w:rsidRPr="000E5204">
        <w:rPr>
          <w:color w:val="7F007F"/>
        </w:rPr>
        <w:t>pattern</w:t>
      </w:r>
      <w:r w:rsidR="000E5204" w:rsidRPr="000E5204">
        <w:rPr>
          <w:color w:val="000000"/>
        </w:rPr>
        <w:t>=</w:t>
      </w:r>
      <w:r w:rsidR="000E5204" w:rsidRPr="000E5204">
        <w:t xml:space="preserve">'yyyy-MM-dd' </w:t>
      </w:r>
      <w:r w:rsidR="000E5204" w:rsidRPr="000E5204">
        <w:rPr>
          <w:color w:val="008080"/>
        </w:rPr>
        <w:t>/&gt;</w:t>
      </w:r>
      <w:r w:rsidR="000E5204" w:rsidRPr="000E5204">
        <w:t>"</w:t>
      </w:r>
      <w:r w:rsidR="000E5204"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156C26" w:rsidRPr="00156C26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</w:p>
    <w:p w:rsidR="000E5204" w:rsidRPr="000E5204" w:rsidRDefault="00156C26" w:rsidP="000E5204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div</w:t>
      </w:r>
      <w:r w:rsidR="000E5204" w:rsidRPr="000E5204">
        <w:t xml:space="preserve">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>"form-group"</w:t>
      </w:r>
      <w:r w:rsidR="000E5204" w:rsidRPr="000E5204">
        <w:rPr>
          <w:color w:val="008080"/>
        </w:rPr>
        <w:t>&gt;</w:t>
      </w:r>
    </w:p>
    <w:p w:rsidR="00156C26" w:rsidRPr="00156C26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label</w:t>
      </w:r>
      <w:r w:rsidRPr="000E5204">
        <w:t xml:space="preserve"> </w:t>
      </w:r>
      <w:r w:rsidRPr="000E5204">
        <w:rPr>
          <w:color w:val="7F007F"/>
        </w:rPr>
        <w:t>for</w:t>
      </w:r>
      <w:r w:rsidRPr="000E5204">
        <w:rPr>
          <w:color w:val="000000"/>
        </w:rPr>
        <w:t>=</w:t>
      </w:r>
      <w:r w:rsidRPr="000E5204">
        <w:t>"dept"</w:t>
      </w:r>
      <w:r w:rsidRPr="000E5204">
        <w:rPr>
          <w:color w:val="008080"/>
        </w:rPr>
        <w:t>&gt;</w:t>
      </w:r>
      <w:r w:rsidRPr="000E5204">
        <w:rPr>
          <w:color w:val="000000"/>
        </w:rPr>
        <w:t>Department:</w:t>
      </w:r>
      <w:r w:rsidRPr="000E5204">
        <w:rPr>
          <w:color w:val="008080"/>
        </w:rPr>
        <w:t>&lt;/</w:t>
      </w:r>
      <w:r w:rsidRPr="000E5204">
        <w:rPr>
          <w:color w:val="3F7F7F"/>
        </w:rPr>
        <w:t>label</w:t>
      </w:r>
      <w:r w:rsidRPr="000E5204">
        <w:rPr>
          <w:color w:val="008080"/>
        </w:rPr>
        <w:t>&gt;</w:t>
      </w:r>
      <w:r w:rsidRPr="000E5204">
        <w:rPr>
          <w:color w:val="000000"/>
        </w:rPr>
        <w:t xml:space="preserve"> </w:t>
      </w:r>
    </w:p>
    <w:p w:rsidR="000E5204" w:rsidRPr="000E5204" w:rsidRDefault="00156C26" w:rsidP="000E5204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select</w:t>
      </w:r>
      <w:r w:rsidR="000E5204" w:rsidRPr="000E5204">
        <w:t xml:space="preserve"> </w:t>
      </w:r>
      <w:r w:rsidR="000E5204" w:rsidRPr="000E5204">
        <w:rPr>
          <w:color w:val="7F007F"/>
        </w:rPr>
        <w:t>class</w:t>
      </w:r>
      <w:r w:rsidR="000E5204" w:rsidRPr="000E5204">
        <w:rPr>
          <w:color w:val="000000"/>
        </w:rPr>
        <w:t>=</w:t>
      </w:r>
      <w:r w:rsidR="000E5204" w:rsidRPr="000E5204">
        <w:t xml:space="preserve">"form-control" </w:t>
      </w:r>
      <w:r w:rsidR="000E5204" w:rsidRPr="000E5204">
        <w:rPr>
          <w:color w:val="7F007F"/>
        </w:rPr>
        <w:t>id</w:t>
      </w:r>
      <w:r w:rsidR="000E5204" w:rsidRPr="000E5204">
        <w:rPr>
          <w:color w:val="000000"/>
        </w:rPr>
        <w:t>=</w:t>
      </w:r>
      <w:r w:rsidR="000E5204" w:rsidRPr="000E5204">
        <w:t>"dept"</w:t>
      </w:r>
      <w:r w:rsidR="000E5204" w:rsidRPr="000E5204">
        <w:rPr>
          <w:color w:val="008080"/>
        </w:rPr>
        <w:t>&gt;</w:t>
      </w:r>
    </w:p>
    <w:p w:rsidR="000E5204" w:rsidRPr="000E5204" w:rsidRDefault="00156C26" w:rsidP="000E5204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000000"/>
        </w:rPr>
        <w:tab/>
      </w:r>
      <w:r w:rsidR="000E5204" w:rsidRPr="000E5204">
        <w:rPr>
          <w:color w:val="008080"/>
        </w:rPr>
        <w:t>&lt;</w:t>
      </w:r>
      <w:r w:rsidR="000E5204" w:rsidRPr="000E5204">
        <w:rPr>
          <w:color w:val="3F7F7F"/>
        </w:rPr>
        <w:t>c:forEach</w:t>
      </w:r>
      <w:r w:rsidR="000E5204" w:rsidRPr="000E5204">
        <w:t xml:space="preserve"> </w:t>
      </w:r>
      <w:r w:rsidR="000E5204" w:rsidRPr="000E5204">
        <w:rPr>
          <w:color w:val="7F007F"/>
        </w:rPr>
        <w:t>items</w:t>
      </w:r>
      <w:r w:rsidR="000E5204" w:rsidRPr="000E5204">
        <w:rPr>
          <w:color w:val="000000"/>
        </w:rPr>
        <w:t>=</w:t>
      </w:r>
      <w:r w:rsidR="000E5204" w:rsidRPr="000E5204">
        <w:t>"</w:t>
      </w:r>
      <w:r w:rsidR="000E5204" w:rsidRPr="000E5204">
        <w:rPr>
          <w:color w:val="000000"/>
        </w:rPr>
        <w:t>${listOfDepartment}</w:t>
      </w:r>
      <w:r w:rsidR="000E5204" w:rsidRPr="000E5204">
        <w:t xml:space="preserve">" </w:t>
      </w:r>
      <w:r w:rsidR="000E5204" w:rsidRPr="000E5204">
        <w:rPr>
          <w:color w:val="7F007F"/>
        </w:rPr>
        <w:t>var</w:t>
      </w:r>
      <w:r w:rsidR="000E5204" w:rsidRPr="000E5204">
        <w:rPr>
          <w:color w:val="000000"/>
        </w:rPr>
        <w:t>=</w:t>
      </w:r>
      <w:r w:rsidR="000E5204" w:rsidRPr="000E5204">
        <w:t>"department"</w:t>
      </w:r>
      <w:r w:rsidR="000E5204" w:rsidRPr="000E5204">
        <w:rPr>
          <w:color w:val="008080"/>
        </w:rPr>
        <w:t>&gt;</w:t>
      </w:r>
    </w:p>
    <w:p w:rsidR="00156C26" w:rsidRDefault="00156C26" w:rsidP="00156C26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70E1A">
        <w:rPr>
          <w:color w:val="000000"/>
        </w:rPr>
        <w:tab/>
      </w:r>
      <w:r w:rsidR="000E5204" w:rsidRPr="00156C26">
        <w:rPr>
          <w:color w:val="008080"/>
        </w:rPr>
        <w:t>&lt;</w:t>
      </w:r>
      <w:r w:rsidR="000E5204" w:rsidRPr="00156C26">
        <w:rPr>
          <w:color w:val="3F7F7F"/>
        </w:rPr>
        <w:t>option</w:t>
      </w:r>
      <w:r w:rsidR="000E5204" w:rsidRPr="000E5204">
        <w:t xml:space="preserve"> </w:t>
      </w:r>
      <w:r w:rsidR="000E5204" w:rsidRPr="00156C26">
        <w:rPr>
          <w:color w:val="7F007F"/>
        </w:rPr>
        <w:t>value</w:t>
      </w:r>
      <w:r w:rsidR="000E5204" w:rsidRPr="00156C26">
        <w:rPr>
          <w:color w:val="000000"/>
        </w:rPr>
        <w:t>=</w:t>
      </w:r>
      <w:r w:rsidR="000E5204" w:rsidRPr="000E5204">
        <w:t>"</w:t>
      </w:r>
      <w:r w:rsidR="000E5204" w:rsidRPr="00156C26">
        <w:rPr>
          <w:color w:val="000000"/>
        </w:rPr>
        <w:t>${department.departmentId}</w:t>
      </w:r>
      <w:r w:rsidR="000E5204" w:rsidRPr="000E5204">
        <w:t xml:space="preserve">" </w:t>
      </w:r>
    </w:p>
    <w:p w:rsidR="000E5204" w:rsidRPr="000E5204" w:rsidRDefault="00156C26" w:rsidP="00156C26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70E1A">
        <w:rPr>
          <w:color w:val="000000"/>
        </w:rPr>
        <w:tab/>
      </w:r>
      <w:r w:rsidR="000E5204" w:rsidRPr="00156C26">
        <w:rPr>
          <w:color w:val="000000"/>
        </w:rPr>
        <w:t>${department.departmentId==employee.departmentId</w:t>
      </w:r>
    </w:p>
    <w:p w:rsidR="00997E0D" w:rsidRPr="00997E0D" w:rsidRDefault="000E5204" w:rsidP="00997E0D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="00D70E1A">
        <w:rPr>
          <w:color w:val="000000"/>
        </w:rPr>
        <w:tab/>
      </w:r>
      <w:r w:rsidRPr="000E5204">
        <w:rPr>
          <w:color w:val="000000"/>
        </w:rPr>
        <w:t>? 'selected</w:t>
      </w:r>
      <w:r w:rsidR="00156C26">
        <w:rPr>
          <w:color w:val="000000"/>
        </w:rPr>
        <w:t>' : ''</w:t>
      </w:r>
      <w:r w:rsidR="00997E0D">
        <w:t xml:space="preserve"> </w:t>
      </w:r>
      <w:r w:rsidRPr="000E5204">
        <w:rPr>
          <w:color w:val="000000"/>
        </w:rPr>
        <w:t>}</w:t>
      </w:r>
      <w:r w:rsidRPr="000E5204">
        <w:rPr>
          <w:color w:val="008080"/>
        </w:rPr>
        <w:t>&gt;</w:t>
      </w:r>
    </w:p>
    <w:p w:rsidR="00156C26" w:rsidRPr="00156C26" w:rsidRDefault="00997E0D" w:rsidP="00997E0D">
      <w:pPr>
        <w:pStyle w:val="FACode2"/>
      </w:pP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 w:rsidR="00D70E1A">
        <w:rPr>
          <w:color w:val="008080"/>
        </w:rPr>
        <w:tab/>
      </w:r>
      <w:r w:rsidR="000E5204" w:rsidRPr="000E5204">
        <w:rPr>
          <w:color w:val="000000"/>
        </w:rPr>
        <w:t>${department.departmentName}</w:t>
      </w:r>
    </w:p>
    <w:p w:rsidR="000E5204" w:rsidRPr="000E5204" w:rsidRDefault="00156C26" w:rsidP="000E5204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70E1A">
        <w:rPr>
          <w:color w:val="000000"/>
        </w:rPr>
        <w:tab/>
      </w:r>
      <w:r w:rsidR="000E5204" w:rsidRPr="000E5204">
        <w:rPr>
          <w:color w:val="008080"/>
        </w:rPr>
        <w:t>&lt;/</w:t>
      </w:r>
      <w:r w:rsidR="000E5204" w:rsidRPr="000E5204">
        <w:rPr>
          <w:color w:val="3F7F7F"/>
        </w:rPr>
        <w:t>option</w:t>
      </w:r>
      <w:r w:rsidR="000E5204"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c:forEach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select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div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"row"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div</w:t>
      </w:r>
      <w:r w:rsidRPr="000E5204">
        <w:t xml:space="preserve">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"col-md-6 offset-md-3"</w:t>
      </w:r>
      <w:r w:rsidRPr="000E5204">
        <w:rPr>
          <w:color w:val="008080"/>
        </w:rPr>
        <w:t>&gt;</w:t>
      </w:r>
    </w:p>
    <w:p w:rsidR="00697CEC" w:rsidRPr="00697CEC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</w:t>
      </w:r>
      <w:r w:rsidRPr="000E5204">
        <w:rPr>
          <w:color w:val="3F7F7F"/>
        </w:rPr>
        <w:t>button</w:t>
      </w:r>
      <w:r w:rsidRPr="000E5204">
        <w:t xml:space="preserve"> </w:t>
      </w:r>
      <w:r w:rsidRPr="000E5204">
        <w:rPr>
          <w:color w:val="7F007F"/>
        </w:rPr>
        <w:t>type</w:t>
      </w:r>
      <w:r w:rsidRPr="000E5204">
        <w:rPr>
          <w:color w:val="000000"/>
        </w:rPr>
        <w:t>=</w:t>
      </w:r>
      <w:r w:rsidRPr="000E5204">
        <w:t xml:space="preserve">"button" </w:t>
      </w:r>
      <w:r w:rsidRPr="000E5204">
        <w:rPr>
          <w:color w:val="7F007F"/>
        </w:rPr>
        <w:t>id</w:t>
      </w:r>
      <w:r w:rsidRPr="000E5204">
        <w:rPr>
          <w:color w:val="000000"/>
        </w:rPr>
        <w:t>=</w:t>
      </w:r>
      <w:r w:rsidRPr="000E5204">
        <w:t xml:space="preserve">"btn-addEmp" </w:t>
      </w:r>
      <w:r w:rsidRPr="000E5204">
        <w:rPr>
          <w:color w:val="7F007F"/>
        </w:rPr>
        <w:t>class</w:t>
      </w:r>
      <w:r w:rsidRPr="000E5204">
        <w:rPr>
          <w:color w:val="000000"/>
        </w:rPr>
        <w:t>=</w:t>
      </w:r>
      <w:r w:rsidRPr="000E5204">
        <w:t>"btn btn-primary"</w:t>
      </w:r>
      <w:r w:rsidRPr="000E5204">
        <w:rPr>
          <w:color w:val="008080"/>
        </w:rPr>
        <w:t>&gt;</w:t>
      </w:r>
    </w:p>
    <w:p w:rsidR="00697CEC" w:rsidRPr="00697CEC" w:rsidRDefault="00697CEC" w:rsidP="00697CEC">
      <w:pPr>
        <w:pStyle w:val="FACode2"/>
      </w:pP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 w:rsidR="000E5204" w:rsidRPr="000E5204">
        <w:rPr>
          <w:color w:val="000000"/>
        </w:rPr>
        <w:t>Add</w:t>
      </w:r>
      <w:r>
        <w:t xml:space="preserve"> </w:t>
      </w:r>
      <w:r w:rsidR="000E5204" w:rsidRPr="000E5204">
        <w:rPr>
          <w:color w:val="000000"/>
        </w:rPr>
        <w:t>Employee</w:t>
      </w:r>
    </w:p>
    <w:p w:rsidR="000E5204" w:rsidRPr="000E5204" w:rsidRDefault="00697CEC" w:rsidP="00697CEC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 w:rsidR="000E5204" w:rsidRPr="000E5204">
        <w:rPr>
          <w:color w:val="008080"/>
        </w:rPr>
        <w:t>&lt;/</w:t>
      </w:r>
      <w:r w:rsidR="000E5204" w:rsidRPr="000E5204">
        <w:rPr>
          <w:color w:val="3F7F7F"/>
        </w:rPr>
        <w:t>button</w:t>
      </w:r>
      <w:r w:rsidR="000E5204"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0000"/>
        </w:rPr>
        <w:tab/>
      </w:r>
      <w:r w:rsidRPr="000E5204">
        <w:rPr>
          <w:color w:val="008080"/>
        </w:rPr>
        <w:t>&lt;/</w:t>
      </w:r>
      <w:r w:rsidRPr="000E5204">
        <w:rPr>
          <w:color w:val="3F7F7F"/>
        </w:rPr>
        <w:t>div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  <w:r w:rsidRPr="000E5204">
        <w:rPr>
          <w:color w:val="008080"/>
        </w:rPr>
        <w:t>&lt;/</w:t>
      </w:r>
      <w:r w:rsidRPr="000E5204">
        <w:rPr>
          <w:color w:val="3F7F7F"/>
        </w:rPr>
        <w:t>form</w:t>
      </w:r>
      <w:r w:rsidRPr="000E5204">
        <w:rPr>
          <w:color w:val="008080"/>
        </w:rPr>
        <w:t>&gt;</w:t>
      </w:r>
    </w:p>
    <w:p w:rsidR="000E5204" w:rsidRPr="000E5204" w:rsidRDefault="000E5204" w:rsidP="000E5204">
      <w:pPr>
        <w:pStyle w:val="FACode2"/>
      </w:pPr>
    </w:p>
    <w:p w:rsidR="00A3025D" w:rsidRPr="00A3025D" w:rsidRDefault="000E5204" w:rsidP="000E5204">
      <w:pPr>
        <w:pStyle w:val="FACode2"/>
      </w:pPr>
      <w:r w:rsidRPr="000E5204">
        <w:rPr>
          <w:color w:val="008080"/>
        </w:rPr>
        <w:t>&lt;</w:t>
      </w:r>
      <w:r w:rsidRPr="000E5204">
        <w:rPr>
          <w:color w:val="3F7F7F"/>
        </w:rPr>
        <w:t>script</w:t>
      </w:r>
      <w:r w:rsidRPr="000E5204">
        <w:t xml:space="preserve"> </w:t>
      </w:r>
      <w:r w:rsidRPr="000E5204">
        <w:rPr>
          <w:color w:val="7F007F"/>
        </w:rPr>
        <w:t>type</w:t>
      </w:r>
      <w:r w:rsidRPr="000E5204">
        <w:rPr>
          <w:color w:val="000000"/>
        </w:rPr>
        <w:t>=</w:t>
      </w:r>
      <w:r w:rsidRPr="000E5204">
        <w:t xml:space="preserve">"text/javascript" </w:t>
      </w:r>
      <w:r w:rsidRPr="000E5204">
        <w:rPr>
          <w:color w:val="7F007F"/>
        </w:rPr>
        <w:t>src</w:t>
      </w:r>
      <w:r w:rsidRPr="000E5204">
        <w:rPr>
          <w:color w:val="000000"/>
        </w:rPr>
        <w:t>=</w:t>
      </w:r>
      <w:r w:rsidRPr="000E5204">
        <w:t>"</w:t>
      </w:r>
      <w:r w:rsidRPr="000E5204">
        <w:rPr>
          <w:color w:val="BF5F3F"/>
        </w:rPr>
        <w:t>&lt;%=</w:t>
      </w:r>
      <w:r w:rsidRPr="000E5204">
        <w:rPr>
          <w:color w:val="000000"/>
        </w:rPr>
        <w:t>request.getContextPath()</w:t>
      </w:r>
      <w:r w:rsidRPr="000E5204">
        <w:rPr>
          <w:color w:val="BF5F3F"/>
        </w:rPr>
        <w:t>%&gt;</w:t>
      </w:r>
      <w:r w:rsidRPr="000E5204">
        <w:t>/resource"</w:t>
      </w:r>
      <w:r w:rsidRPr="000E5204">
        <w:rPr>
          <w:color w:val="008080"/>
        </w:rPr>
        <w:t>&gt;</w:t>
      </w:r>
    </w:p>
    <w:p w:rsidR="000E5204" w:rsidRPr="00E535B3" w:rsidRDefault="000E5204" w:rsidP="000E5204">
      <w:pPr>
        <w:pStyle w:val="FACode2"/>
      </w:pPr>
      <w:r w:rsidRPr="000E5204">
        <w:rPr>
          <w:color w:val="008080"/>
        </w:rPr>
        <w:t>&lt;/</w:t>
      </w:r>
      <w:r w:rsidRPr="000E5204">
        <w:rPr>
          <w:color w:val="3F7F7F"/>
        </w:rPr>
        <w:t>script</w:t>
      </w:r>
      <w:r w:rsidRPr="000E5204">
        <w:rPr>
          <w:color w:val="008080"/>
        </w:rPr>
        <w:t>&gt;</w:t>
      </w:r>
    </w:p>
    <w:p w:rsidR="00E535B3" w:rsidRPr="000E5204" w:rsidRDefault="00E535B3" w:rsidP="000E5204">
      <w:pPr>
        <w:pStyle w:val="FACode2"/>
      </w:pPr>
    </w:p>
    <w:p w:rsidR="00E54873" w:rsidRPr="000E5204" w:rsidRDefault="000E5204" w:rsidP="000E5204">
      <w:pPr>
        <w:pStyle w:val="FACode2"/>
        <w:rPr>
          <w:lang w:val="en-GB"/>
        </w:rPr>
      </w:pPr>
      <w:r w:rsidRPr="000E5204">
        <w:rPr>
          <w:color w:val="008080"/>
        </w:rPr>
        <w:t>&lt;/</w:t>
      </w:r>
      <w:r w:rsidRPr="000E5204">
        <w:rPr>
          <w:color w:val="3F7F7F"/>
        </w:rPr>
        <w:t>body</w:t>
      </w:r>
      <w:r w:rsidRPr="000E5204">
        <w:rPr>
          <w:color w:val="008080"/>
        </w:rPr>
        <w:t>&gt;</w:t>
      </w:r>
    </w:p>
    <w:p w:rsidR="00E54873" w:rsidRPr="00021333" w:rsidRDefault="00E54873" w:rsidP="00E54873">
      <w:pPr>
        <w:rPr>
          <w:sz w:val="6"/>
          <w:lang w:val="en-GB"/>
        </w:rPr>
      </w:pPr>
    </w:p>
    <w:p w:rsidR="00E54873" w:rsidRDefault="00563481" w:rsidP="00563481">
      <w:pPr>
        <w:pStyle w:val="ListParagraph"/>
        <w:numPr>
          <w:ilvl w:val="0"/>
          <w:numId w:val="32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 w:rsidRPr="00EF4445">
        <w:rPr>
          <w:rFonts w:cs="Arial"/>
          <w:b/>
          <w:bCs/>
          <w:sz w:val="20"/>
          <w:szCs w:val="20"/>
          <w:lang w:val="en-GB"/>
        </w:rPr>
        <w:t>add-employee.js</w:t>
      </w:r>
      <w:r>
        <w:rPr>
          <w:rFonts w:cs="Arial"/>
          <w:bCs/>
          <w:sz w:val="20"/>
          <w:szCs w:val="20"/>
          <w:lang w:val="en-GB"/>
        </w:rPr>
        <w:t xml:space="preserve"> file: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>$(document).ready(</w:t>
      </w:r>
      <w:r w:rsidRPr="00563481">
        <w:rPr>
          <w:b/>
          <w:bCs/>
          <w:color w:val="7F0055"/>
        </w:rPr>
        <w:t>function</w:t>
      </w:r>
      <w:r w:rsidRPr="00563481">
        <w:t>() {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  <w:t>$(</w:t>
      </w:r>
      <w:r w:rsidRPr="00563481">
        <w:rPr>
          <w:color w:val="2A00FF"/>
        </w:rPr>
        <w:t>"#btn-addEmp"</w:t>
      </w:r>
      <w:r w:rsidRPr="00563481">
        <w:t>).click(</w:t>
      </w:r>
      <w:r w:rsidRPr="00563481">
        <w:rPr>
          <w:b/>
          <w:bCs/>
          <w:color w:val="7F0055"/>
        </w:rPr>
        <w:t>function</w:t>
      </w:r>
      <w:r w:rsidRPr="00563481">
        <w:t>() {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rPr>
          <w:b/>
          <w:bCs/>
          <w:color w:val="7F0055"/>
        </w:rPr>
        <w:t>var</w:t>
      </w:r>
      <w:r w:rsidRPr="00563481">
        <w:t xml:space="preserve"> employeeName = $(</w:t>
      </w:r>
      <w:r w:rsidRPr="00563481">
        <w:rPr>
          <w:color w:val="2A00FF"/>
        </w:rPr>
        <w:t>"#employeeName"</w:t>
      </w:r>
      <w:r w:rsidRPr="00563481">
        <w:t>).val();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rPr>
          <w:b/>
          <w:bCs/>
          <w:color w:val="7F0055"/>
        </w:rPr>
        <w:t>var</w:t>
      </w:r>
      <w:r w:rsidRPr="00563481">
        <w:t xml:space="preserve"> gender = $(</w:t>
      </w:r>
      <w:r w:rsidRPr="00563481">
        <w:rPr>
          <w:color w:val="2A00FF"/>
        </w:rPr>
        <w:t>"input[name=gender]:checked"</w:t>
      </w:r>
      <w:r w:rsidRPr="00563481">
        <w:t>).val();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rPr>
          <w:b/>
          <w:bCs/>
          <w:color w:val="7F0055"/>
        </w:rPr>
        <w:t>var</w:t>
      </w:r>
      <w:r w:rsidRPr="00563481">
        <w:t xml:space="preserve"> dateOfBirth = $(</w:t>
      </w:r>
      <w:r w:rsidRPr="00563481">
        <w:rPr>
          <w:color w:val="2A00FF"/>
        </w:rPr>
        <w:t>"#dateOfBirth"</w:t>
      </w:r>
      <w:r w:rsidRPr="00563481">
        <w:t>).val();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rPr>
          <w:b/>
          <w:bCs/>
          <w:color w:val="7F0055"/>
        </w:rPr>
        <w:t>var</w:t>
      </w:r>
      <w:r w:rsidRPr="00563481">
        <w:t xml:space="preserve"> deptId = $(</w:t>
      </w:r>
      <w:r w:rsidRPr="00563481">
        <w:rPr>
          <w:color w:val="2A00FF"/>
        </w:rPr>
        <w:t>"#dept"</w:t>
      </w:r>
      <w:r w:rsidRPr="00563481">
        <w:t>).val();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  <w:t>$.post({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  <w:t xml:space="preserve">url : </w:t>
      </w:r>
      <w:r w:rsidRPr="00563481">
        <w:rPr>
          <w:color w:val="2A00FF"/>
        </w:rPr>
        <w:t>"/JavaWeb_P_L002/add-emp"</w:t>
      </w:r>
      <w:r w:rsidRPr="00563481">
        <w:t>,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  <w:t>data : {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</w:r>
      <w:r w:rsidRPr="00563481">
        <w:tab/>
        <w:t>employeeName : employeeName,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</w:r>
      <w:r w:rsidRPr="00563481">
        <w:tab/>
        <w:t>gender : gender,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</w:r>
      <w:r w:rsidRPr="00563481">
        <w:tab/>
        <w:t>dateOfBirth : dateOfBirth,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</w:r>
      <w:r w:rsidRPr="00563481">
        <w:tab/>
        <w:t>deptId : deptId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  <w:t>},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  <w:t xml:space="preserve">success : </w:t>
      </w:r>
      <w:r w:rsidRPr="00563481">
        <w:rPr>
          <w:b/>
          <w:bCs/>
          <w:color w:val="7F0055"/>
        </w:rPr>
        <w:t>function</w:t>
      </w:r>
      <w:r w:rsidRPr="00563481">
        <w:t>(response) {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</w:r>
      <w:r w:rsidRPr="00563481">
        <w:tab/>
        <w:t>$(</w:t>
      </w:r>
      <w:r w:rsidRPr="00563481">
        <w:rPr>
          <w:color w:val="2A00FF"/>
        </w:rPr>
        <w:t>".container"</w:t>
      </w:r>
      <w:r w:rsidRPr="00563481">
        <w:t>).html(response);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</w:r>
      <w:r w:rsidRPr="00563481">
        <w:tab/>
        <w:t>}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</w:r>
      <w:r w:rsidRPr="00563481">
        <w:tab/>
        <w:t>});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</w:pPr>
      <w:r w:rsidRPr="00563481">
        <w:tab/>
        <w:t>});</w:t>
      </w:r>
    </w:p>
    <w:p w:rsidR="00563481" w:rsidRPr="00563481" w:rsidRDefault="00563481" w:rsidP="00563481">
      <w:pPr>
        <w:pStyle w:val="FACode2"/>
        <w:numPr>
          <w:ilvl w:val="0"/>
          <w:numId w:val="37"/>
        </w:numPr>
        <w:rPr>
          <w:lang w:val="en-GB"/>
        </w:rPr>
      </w:pPr>
      <w:r w:rsidRPr="00563481">
        <w:t>});</w:t>
      </w:r>
    </w:p>
    <w:p w:rsidR="00DC18F7" w:rsidRPr="00DC18F7" w:rsidRDefault="00DC18F7" w:rsidP="00DC18F7">
      <w:pPr>
        <w:spacing w:before="120" w:line="360" w:lineRule="auto"/>
        <w:jc w:val="both"/>
        <w:rPr>
          <w:rFonts w:cs="Arial"/>
          <w:b/>
          <w:bCs/>
          <w:sz w:val="20"/>
          <w:szCs w:val="20"/>
          <w:lang w:val="en-GB"/>
        </w:rPr>
      </w:pPr>
      <w:r w:rsidRPr="00DC18F7">
        <w:rPr>
          <w:rFonts w:cs="Arial"/>
          <w:b/>
          <w:bCs/>
          <w:sz w:val="20"/>
          <w:szCs w:val="20"/>
          <w:lang w:val="en-GB"/>
        </w:rPr>
        <w:t>Result page:</w:t>
      </w:r>
    </w:p>
    <w:p w:rsidR="00DC18F7" w:rsidRDefault="00DC18F7" w:rsidP="00DC18F7">
      <w:pPr>
        <w:spacing w:before="120" w:line="360" w:lineRule="auto"/>
        <w:jc w:val="center"/>
        <w:rPr>
          <w:rFonts w:cs="Arial"/>
          <w:bCs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6A584C73" wp14:editId="5879C03A">
            <wp:extent cx="3808071" cy="3704947"/>
            <wp:effectExtent l="19050" t="19050" r="21590" b="1016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3573" cy="3710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3168" w:rsidRDefault="00AB3168" w:rsidP="00AB3168">
      <w:pPr>
        <w:pStyle w:val="ListParagraph"/>
        <w:numPr>
          <w:ilvl w:val="0"/>
          <w:numId w:val="32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t xml:space="preserve">Create </w:t>
      </w:r>
      <w:r w:rsidRPr="00AB3168">
        <w:rPr>
          <w:rFonts w:cs="Arial"/>
          <w:b/>
          <w:bCs/>
          <w:sz w:val="20"/>
          <w:szCs w:val="20"/>
          <w:lang w:val="en-GB"/>
        </w:rPr>
        <w:t>ListEmployeeServlet</w:t>
      </w:r>
      <w:r>
        <w:rPr>
          <w:rFonts w:cs="Arial"/>
          <w:bCs/>
          <w:sz w:val="20"/>
          <w:szCs w:val="20"/>
          <w:lang w:val="en-GB"/>
        </w:rPr>
        <w:t xml:space="preserve"> class in fa.training.servlet the following as:</w:t>
      </w:r>
    </w:p>
    <w:p w:rsidR="004A6CB4" w:rsidRPr="004A6CB4" w:rsidRDefault="004A6CB4" w:rsidP="00F97A6F">
      <w:pPr>
        <w:pStyle w:val="FACode2"/>
        <w:numPr>
          <w:ilvl w:val="0"/>
          <w:numId w:val="38"/>
        </w:numPr>
      </w:pPr>
      <w:r w:rsidRPr="004A6CB4">
        <w:rPr>
          <w:color w:val="646464"/>
        </w:rPr>
        <w:t>@WebServlet</w:t>
      </w:r>
      <w:r w:rsidRPr="004A6CB4">
        <w:rPr>
          <w:color w:val="000000"/>
        </w:rPr>
        <w:t>(</w:t>
      </w:r>
      <w:r w:rsidRPr="004A6CB4">
        <w:t>"/list-employees"</w:t>
      </w:r>
      <w:r w:rsidRPr="004A6CB4">
        <w:rPr>
          <w:color w:val="000000"/>
        </w:rPr>
        <w:t>)</w:t>
      </w:r>
    </w:p>
    <w:p w:rsidR="004A6CB4" w:rsidRDefault="004A6CB4" w:rsidP="00F97A6F">
      <w:pPr>
        <w:pStyle w:val="FACode2"/>
      </w:pPr>
      <w:r w:rsidRPr="004A6CB4">
        <w:rPr>
          <w:b/>
          <w:bCs/>
          <w:color w:val="7F0055"/>
        </w:rPr>
        <w:t>public</w:t>
      </w:r>
      <w:r w:rsidRPr="004A6CB4">
        <w:t xml:space="preserve"> </w:t>
      </w:r>
      <w:r w:rsidRPr="004A6CB4">
        <w:rPr>
          <w:b/>
          <w:bCs/>
          <w:color w:val="7F0055"/>
        </w:rPr>
        <w:t>class</w:t>
      </w:r>
      <w:r w:rsidRPr="004A6CB4">
        <w:t xml:space="preserve"> ListEmployeesServlet </w:t>
      </w:r>
      <w:r w:rsidRPr="004A6CB4">
        <w:rPr>
          <w:b/>
          <w:bCs/>
          <w:color w:val="7F0055"/>
        </w:rPr>
        <w:t>extends</w:t>
      </w:r>
      <w:r w:rsidRPr="004A6CB4">
        <w:t xml:space="preserve"> HttpServlet {</w:t>
      </w:r>
    </w:p>
    <w:p w:rsidR="00F55AF4" w:rsidRPr="004A6CB4" w:rsidRDefault="00F55AF4" w:rsidP="00F97A6F">
      <w:pPr>
        <w:pStyle w:val="FACode2"/>
      </w:pPr>
    </w:p>
    <w:p w:rsidR="004A6CB4" w:rsidRPr="004A6CB4" w:rsidRDefault="004A6CB4" w:rsidP="00F97A6F">
      <w:pPr>
        <w:pStyle w:val="FACode2"/>
      </w:pPr>
      <w:r w:rsidRPr="004A6CB4">
        <w:rPr>
          <w:color w:val="000000"/>
        </w:rPr>
        <w:t xml:space="preserve">    </w:t>
      </w:r>
      <w:r w:rsidRPr="004A6CB4">
        <w:t>private</w:t>
      </w:r>
      <w:r w:rsidRPr="004A6CB4">
        <w:rPr>
          <w:color w:val="000000"/>
        </w:rPr>
        <w:t xml:space="preserve"> </w:t>
      </w:r>
      <w:r w:rsidRPr="004A6CB4">
        <w:t>static</w:t>
      </w:r>
      <w:r w:rsidRPr="004A6CB4">
        <w:rPr>
          <w:color w:val="000000"/>
        </w:rPr>
        <w:t xml:space="preserve"> </w:t>
      </w:r>
      <w:r w:rsidRPr="004A6CB4">
        <w:t>final</w:t>
      </w:r>
      <w:r w:rsidRPr="004A6CB4">
        <w:rPr>
          <w:color w:val="000000"/>
        </w:rPr>
        <w:t xml:space="preserve"> </w:t>
      </w:r>
      <w:r w:rsidRPr="004A6CB4">
        <w:t>long</w:t>
      </w:r>
      <w:r w:rsidRPr="004A6CB4">
        <w:rPr>
          <w:color w:val="000000"/>
        </w:rPr>
        <w:t xml:space="preserve"> </w:t>
      </w:r>
      <w:r w:rsidRPr="004A6CB4">
        <w:rPr>
          <w:i/>
          <w:iCs/>
          <w:color w:val="0000C0"/>
        </w:rPr>
        <w:t>serialVersionUID</w:t>
      </w:r>
      <w:r w:rsidRPr="004A6CB4">
        <w:rPr>
          <w:color w:val="000000"/>
        </w:rPr>
        <w:t xml:space="preserve"> = 1L;</w:t>
      </w:r>
    </w:p>
    <w:p w:rsidR="004A6CB4" w:rsidRPr="004A6CB4" w:rsidRDefault="004A6CB4" w:rsidP="00F97A6F">
      <w:pPr>
        <w:pStyle w:val="FACode2"/>
      </w:pPr>
      <w:r w:rsidRPr="004A6CB4">
        <w:t xml:space="preserve">    </w:t>
      </w:r>
      <w:r w:rsidRPr="004A6CB4">
        <w:rPr>
          <w:b/>
          <w:bCs/>
          <w:color w:val="7F0055"/>
        </w:rPr>
        <w:t>private</w:t>
      </w:r>
      <w:r w:rsidRPr="004A6CB4">
        <w:t xml:space="preserve"> EmployeeDao </w:t>
      </w:r>
      <w:r w:rsidRPr="004A6CB4">
        <w:rPr>
          <w:color w:val="0000C0"/>
        </w:rPr>
        <w:t>employeeDao</w:t>
      </w:r>
      <w:r w:rsidRPr="004A6CB4">
        <w:t xml:space="preserve"> = </w:t>
      </w:r>
      <w:r w:rsidRPr="004A6CB4">
        <w:rPr>
          <w:b/>
          <w:bCs/>
          <w:color w:val="7F0055"/>
        </w:rPr>
        <w:t>new</w:t>
      </w:r>
      <w:r w:rsidRPr="004A6CB4">
        <w:t xml:space="preserve"> EmployeeDao();</w:t>
      </w:r>
    </w:p>
    <w:p w:rsidR="004A6CB4" w:rsidRPr="004A6CB4" w:rsidRDefault="004A6CB4" w:rsidP="00F97A6F">
      <w:pPr>
        <w:pStyle w:val="FACode2"/>
      </w:pPr>
      <w:r w:rsidRPr="004A6CB4">
        <w:lastRenderedPageBreak/>
        <w:t xml:space="preserve">    </w:t>
      </w:r>
      <w:r w:rsidRPr="004A6CB4">
        <w:rPr>
          <w:b/>
          <w:bCs/>
          <w:color w:val="7F0055"/>
        </w:rPr>
        <w:t>private</w:t>
      </w:r>
      <w:r w:rsidRPr="004A6CB4">
        <w:t xml:space="preserve"> DepartmentDao </w:t>
      </w:r>
      <w:r w:rsidRPr="004A6CB4">
        <w:rPr>
          <w:color w:val="0000C0"/>
        </w:rPr>
        <w:t>departmentDao</w:t>
      </w:r>
      <w:r w:rsidRPr="004A6CB4">
        <w:t xml:space="preserve"> = </w:t>
      </w:r>
      <w:r w:rsidRPr="004A6CB4">
        <w:rPr>
          <w:b/>
          <w:bCs/>
          <w:color w:val="7F0055"/>
        </w:rPr>
        <w:t>new</w:t>
      </w:r>
      <w:r w:rsidRPr="004A6CB4">
        <w:t xml:space="preserve"> DepartmentDao();</w:t>
      </w:r>
    </w:p>
    <w:p w:rsidR="004A6CB4" w:rsidRPr="004A6CB4" w:rsidRDefault="004A6CB4" w:rsidP="00F97A6F">
      <w:pPr>
        <w:pStyle w:val="FACode2"/>
      </w:pPr>
    </w:p>
    <w:p w:rsidR="004A6CB4" w:rsidRPr="004A6CB4" w:rsidRDefault="004A6CB4" w:rsidP="00F97A6F">
      <w:pPr>
        <w:pStyle w:val="FACode2"/>
      </w:pPr>
      <w:r w:rsidRPr="004A6CB4">
        <w:rPr>
          <w:color w:val="000000"/>
        </w:rPr>
        <w:t xml:space="preserve">    </w:t>
      </w:r>
      <w:r w:rsidRPr="004A6CB4">
        <w:t>@Override</w:t>
      </w:r>
    </w:p>
    <w:p w:rsidR="004A6CB4" w:rsidRPr="004A6CB4" w:rsidRDefault="004A6CB4" w:rsidP="00F97A6F">
      <w:pPr>
        <w:pStyle w:val="FACode2"/>
      </w:pPr>
      <w:r w:rsidRPr="004A6CB4">
        <w:t xml:space="preserve">    </w:t>
      </w:r>
      <w:r w:rsidRPr="004A6CB4">
        <w:rPr>
          <w:b/>
          <w:bCs/>
          <w:color w:val="7F0055"/>
        </w:rPr>
        <w:t>protected</w:t>
      </w:r>
      <w:r w:rsidRPr="004A6CB4">
        <w:t xml:space="preserve"> </w:t>
      </w:r>
      <w:r w:rsidRPr="004A6CB4">
        <w:rPr>
          <w:b/>
          <w:bCs/>
          <w:color w:val="7F0055"/>
        </w:rPr>
        <w:t>void</w:t>
      </w:r>
      <w:r w:rsidRPr="004A6CB4">
        <w:t xml:space="preserve"> doGet(HttpServletRequest </w:t>
      </w:r>
      <w:r w:rsidRPr="004A6CB4">
        <w:rPr>
          <w:color w:val="6A3E3E"/>
        </w:rPr>
        <w:t>request</w:t>
      </w:r>
      <w:r w:rsidRPr="004A6CB4">
        <w:t xml:space="preserve">, HttpServletResponse </w:t>
      </w:r>
      <w:r w:rsidRPr="004A6CB4">
        <w:rPr>
          <w:color w:val="6A3E3E"/>
        </w:rPr>
        <w:t>response</w:t>
      </w:r>
      <w:r w:rsidRPr="004A6CB4">
        <w:t>)</w:t>
      </w:r>
    </w:p>
    <w:p w:rsidR="004A6CB4" w:rsidRPr="004A6CB4" w:rsidRDefault="004A6CB4" w:rsidP="00F97A6F">
      <w:pPr>
        <w:pStyle w:val="FACode2"/>
      </w:pPr>
      <w:r w:rsidRPr="004A6CB4">
        <w:t xml:space="preserve">            </w:t>
      </w:r>
      <w:r w:rsidRPr="004A6CB4">
        <w:rPr>
          <w:b/>
          <w:bCs/>
          <w:color w:val="7F0055"/>
        </w:rPr>
        <w:t>throws</w:t>
      </w:r>
      <w:r w:rsidRPr="004A6CB4">
        <w:t xml:space="preserve"> ServletException, IOException {</w:t>
      </w:r>
    </w:p>
    <w:p w:rsidR="004A6CB4" w:rsidRPr="004A6CB4" w:rsidRDefault="004A6CB4" w:rsidP="00F97A6F">
      <w:pPr>
        <w:pStyle w:val="FACode2"/>
      </w:pPr>
      <w:r w:rsidRPr="004A6CB4">
        <w:t xml:space="preserve">        </w:t>
      </w:r>
      <w:r w:rsidRPr="004A6CB4">
        <w:rPr>
          <w:b/>
          <w:bCs/>
          <w:color w:val="7F0055"/>
        </w:rPr>
        <w:t>try</w:t>
      </w:r>
      <w:r w:rsidRPr="004A6CB4">
        <w:t xml:space="preserve"> {</w:t>
      </w:r>
    </w:p>
    <w:p w:rsidR="004A6CB4" w:rsidRPr="004A6CB4" w:rsidRDefault="004A6CB4" w:rsidP="00F97A6F">
      <w:pPr>
        <w:pStyle w:val="FACode2"/>
      </w:pPr>
      <w:r w:rsidRPr="004A6CB4">
        <w:t xml:space="preserve">            List&lt;Employee&gt; </w:t>
      </w:r>
      <w:r w:rsidRPr="004A6CB4">
        <w:rPr>
          <w:color w:val="6A3E3E"/>
        </w:rPr>
        <w:t>listOfEmployee</w:t>
      </w:r>
      <w:r w:rsidRPr="004A6CB4">
        <w:t xml:space="preserve"> = </w:t>
      </w:r>
      <w:r w:rsidRPr="004A6CB4">
        <w:rPr>
          <w:color w:val="0000C0"/>
        </w:rPr>
        <w:t>employeeDao</w:t>
      </w:r>
      <w:r w:rsidRPr="004A6CB4">
        <w:t>.findAllEmployee();</w:t>
      </w:r>
    </w:p>
    <w:p w:rsidR="004A6CB4" w:rsidRPr="004A6CB4" w:rsidRDefault="004A6CB4" w:rsidP="00F97A6F">
      <w:pPr>
        <w:pStyle w:val="FACode2"/>
      </w:pPr>
      <w:r w:rsidRPr="004A6CB4">
        <w:t xml:space="preserve">            List&lt;Department&gt; </w:t>
      </w:r>
      <w:r w:rsidRPr="004A6CB4">
        <w:rPr>
          <w:color w:val="6A3E3E"/>
        </w:rPr>
        <w:t>listOfDepartment</w:t>
      </w:r>
      <w:r w:rsidRPr="004A6CB4">
        <w:t xml:space="preserve"> = </w:t>
      </w:r>
      <w:r w:rsidRPr="004A6CB4">
        <w:rPr>
          <w:color w:val="0000C0"/>
        </w:rPr>
        <w:t>departmentDao</w:t>
      </w:r>
      <w:r w:rsidRPr="004A6CB4">
        <w:t>.findAllDepartment();</w:t>
      </w:r>
    </w:p>
    <w:p w:rsidR="004A6CB4" w:rsidRPr="004A6CB4" w:rsidRDefault="004A6CB4" w:rsidP="00F97A6F">
      <w:pPr>
        <w:pStyle w:val="FACode2"/>
      </w:pPr>
      <w:r w:rsidRPr="004A6CB4">
        <w:t xml:space="preserve">            </w:t>
      </w:r>
      <w:r w:rsidRPr="004A6CB4">
        <w:rPr>
          <w:color w:val="6A3E3E"/>
        </w:rPr>
        <w:t>request</w:t>
      </w:r>
      <w:r w:rsidRPr="004A6CB4">
        <w:t xml:space="preserve">.setAttribute("listOfEmployee", </w:t>
      </w:r>
      <w:r w:rsidRPr="004A6CB4">
        <w:rPr>
          <w:color w:val="6A3E3E"/>
        </w:rPr>
        <w:t>listOfEmployee</w:t>
      </w:r>
      <w:r w:rsidRPr="004A6CB4">
        <w:t>);</w:t>
      </w:r>
    </w:p>
    <w:p w:rsidR="004A6CB4" w:rsidRDefault="004A6CB4" w:rsidP="00F97A6F">
      <w:pPr>
        <w:pStyle w:val="FACode2"/>
      </w:pPr>
      <w:r w:rsidRPr="004A6CB4">
        <w:t xml:space="preserve">            </w:t>
      </w:r>
      <w:r w:rsidRPr="004A6CB4">
        <w:rPr>
          <w:color w:val="6A3E3E"/>
        </w:rPr>
        <w:t>request</w:t>
      </w:r>
      <w:r w:rsidRPr="004A6CB4">
        <w:t xml:space="preserve">.setAttribute("listOfDepartment", </w:t>
      </w:r>
      <w:r w:rsidRPr="004A6CB4">
        <w:rPr>
          <w:color w:val="6A3E3E"/>
        </w:rPr>
        <w:t>listOfDepartment</w:t>
      </w:r>
      <w:r w:rsidRPr="004A6CB4">
        <w:t>);</w:t>
      </w:r>
    </w:p>
    <w:p w:rsidR="004A6CB4" w:rsidRPr="004A6CB4" w:rsidRDefault="004A6CB4" w:rsidP="00F97A6F">
      <w:pPr>
        <w:pStyle w:val="FACode2"/>
      </w:pPr>
    </w:p>
    <w:p w:rsidR="004A6CB4" w:rsidRDefault="004A6CB4" w:rsidP="00F97A6F">
      <w:pPr>
        <w:pStyle w:val="FACode2"/>
      </w:pPr>
      <w:r w:rsidRPr="004A6CB4">
        <w:t xml:space="preserve">            </w:t>
      </w:r>
      <w:r w:rsidRPr="004A6CB4">
        <w:rPr>
          <w:color w:val="6A3E3E"/>
        </w:rPr>
        <w:t>request</w:t>
      </w:r>
      <w:r w:rsidRPr="004A6CB4">
        <w:t>.getRequestDispatcher</w:t>
      </w:r>
      <w:r w:rsidRPr="0097253E">
        <w:rPr>
          <w:color w:val="0070C0"/>
        </w:rPr>
        <w:t>("/views/list-employees.jsp</w:t>
      </w:r>
      <w:r w:rsidRPr="004A6CB4">
        <w:t>").</w:t>
      </w:r>
    </w:p>
    <w:p w:rsidR="004A6CB4" w:rsidRPr="004A6CB4" w:rsidRDefault="004A6CB4" w:rsidP="00F97A6F">
      <w:pPr>
        <w:pStyle w:val="FACode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6CB4">
        <w:t>forward(</w:t>
      </w:r>
      <w:r w:rsidRPr="004A6CB4">
        <w:rPr>
          <w:color w:val="6A3E3E"/>
        </w:rPr>
        <w:t>request</w:t>
      </w:r>
      <w:r w:rsidRPr="004A6CB4">
        <w:t xml:space="preserve">, </w:t>
      </w:r>
      <w:r w:rsidRPr="004A6CB4">
        <w:rPr>
          <w:color w:val="6A3E3E"/>
        </w:rPr>
        <w:t>response</w:t>
      </w:r>
      <w:r w:rsidRPr="004A6CB4">
        <w:t>);</w:t>
      </w:r>
    </w:p>
    <w:p w:rsidR="004A6CB4" w:rsidRDefault="004A6CB4" w:rsidP="00F97A6F">
      <w:pPr>
        <w:pStyle w:val="FACode2"/>
      </w:pPr>
    </w:p>
    <w:p w:rsidR="004A6CB4" w:rsidRPr="004A6CB4" w:rsidRDefault="004A6CB4" w:rsidP="00F97A6F">
      <w:pPr>
        <w:pStyle w:val="FACode2"/>
      </w:pPr>
      <w:r w:rsidRPr="004A6CB4">
        <w:t xml:space="preserve">        } </w:t>
      </w:r>
      <w:r w:rsidRPr="004A6CB4">
        <w:rPr>
          <w:b/>
          <w:bCs/>
          <w:color w:val="7F0055"/>
        </w:rPr>
        <w:t>catch</w:t>
      </w:r>
      <w:r w:rsidRPr="004A6CB4">
        <w:t xml:space="preserve"> (ClassNotFoundException | SQLException </w:t>
      </w:r>
      <w:r w:rsidRPr="004A6CB4">
        <w:rPr>
          <w:color w:val="6A3E3E"/>
        </w:rPr>
        <w:t>e</w:t>
      </w:r>
      <w:r w:rsidRPr="004A6CB4">
        <w:t>) {</w:t>
      </w:r>
    </w:p>
    <w:p w:rsidR="004A6CB4" w:rsidRPr="004A6CB4" w:rsidRDefault="004A6CB4" w:rsidP="00F97A6F">
      <w:pPr>
        <w:pStyle w:val="FACode2"/>
        <w:ind w:left="720" w:hanging="720"/>
      </w:pPr>
      <w:r w:rsidRPr="004A6CB4">
        <w:t xml:space="preserve">            </w:t>
      </w:r>
      <w:r w:rsidR="00213DBD" w:rsidRPr="00213DBD">
        <w:rPr>
          <w:color w:val="6A3E3E"/>
        </w:rPr>
        <w:t>Log4J.getLogger().error(e.getMessage());</w:t>
      </w:r>
    </w:p>
    <w:p w:rsidR="004A6CB4" w:rsidRPr="004A6CB4" w:rsidRDefault="004A6CB4" w:rsidP="00F97A6F">
      <w:pPr>
        <w:pStyle w:val="FACode2"/>
      </w:pPr>
      <w:r w:rsidRPr="004A6CB4">
        <w:t xml:space="preserve">        }</w:t>
      </w:r>
    </w:p>
    <w:p w:rsidR="004A6CB4" w:rsidRPr="004A6CB4" w:rsidRDefault="004A6CB4" w:rsidP="00F97A6F">
      <w:pPr>
        <w:pStyle w:val="FACode2"/>
      </w:pPr>
    </w:p>
    <w:p w:rsidR="004A6CB4" w:rsidRPr="004A6CB4" w:rsidRDefault="004A6CB4" w:rsidP="00F97A6F">
      <w:pPr>
        <w:pStyle w:val="FACode2"/>
      </w:pPr>
      <w:r w:rsidRPr="004A6CB4">
        <w:t xml:space="preserve">    }</w:t>
      </w:r>
    </w:p>
    <w:p w:rsidR="00AB3168" w:rsidRPr="004A6CB4" w:rsidRDefault="004A6CB4" w:rsidP="00F97A6F">
      <w:pPr>
        <w:pStyle w:val="FACode2"/>
        <w:rPr>
          <w:lang w:val="en-GB"/>
        </w:rPr>
      </w:pPr>
      <w:r w:rsidRPr="004A6CB4">
        <w:t>}</w:t>
      </w:r>
    </w:p>
    <w:p w:rsidR="00CF2D6A" w:rsidRDefault="00CF2D6A" w:rsidP="00CF2D6A">
      <w:pPr>
        <w:pStyle w:val="ListParagraph"/>
        <w:numPr>
          <w:ilvl w:val="0"/>
          <w:numId w:val="32"/>
        </w:num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  <w:r w:rsidRPr="00CF2D6A">
        <w:rPr>
          <w:rFonts w:cs="Arial"/>
          <w:b/>
          <w:bCs/>
          <w:sz w:val="20"/>
          <w:szCs w:val="20"/>
          <w:lang w:val="en-GB"/>
        </w:rPr>
        <w:t>list-employee.jsp</w:t>
      </w:r>
      <w:r w:rsidRPr="00CF2D6A">
        <w:rPr>
          <w:rFonts w:cs="Arial"/>
          <w:bCs/>
          <w:sz w:val="20"/>
          <w:szCs w:val="20"/>
          <w:lang w:val="en-GB"/>
        </w:rPr>
        <w:t xml:space="preserve"> page: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BF5F3F"/>
        </w:rPr>
        <w:t>&lt;%@</w:t>
      </w:r>
      <w:r w:rsidRPr="00CF2D6A">
        <w:t xml:space="preserve"> </w:t>
      </w:r>
      <w:r w:rsidRPr="00CF2D6A">
        <w:rPr>
          <w:color w:val="3F7F7F"/>
        </w:rPr>
        <w:t>page</w:t>
      </w:r>
      <w:r w:rsidRPr="00CF2D6A">
        <w:t xml:space="preserve"> </w:t>
      </w:r>
      <w:r w:rsidRPr="00CF2D6A">
        <w:rPr>
          <w:color w:val="7F007F"/>
        </w:rPr>
        <w:t>language</w:t>
      </w:r>
      <w:r w:rsidRPr="00CF2D6A">
        <w:rPr>
          <w:color w:val="000000"/>
        </w:rPr>
        <w:t>=</w:t>
      </w:r>
      <w:r w:rsidRPr="00CF2D6A">
        <w:t xml:space="preserve">"java" </w:t>
      </w:r>
      <w:r w:rsidRPr="00CF2D6A">
        <w:rPr>
          <w:color w:val="7F007F"/>
        </w:rPr>
        <w:t>contentType</w:t>
      </w:r>
      <w:r w:rsidRPr="00CF2D6A">
        <w:rPr>
          <w:color w:val="000000"/>
        </w:rPr>
        <w:t>=</w:t>
      </w:r>
      <w:r w:rsidRPr="00CF2D6A">
        <w:t>"text/html; charset=UTF-8"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  <w:t>pageEncoding</w:t>
      </w:r>
      <w:r w:rsidRPr="00CF2D6A">
        <w:rPr>
          <w:color w:val="000000"/>
        </w:rPr>
        <w:t>=</w:t>
      </w:r>
      <w:r w:rsidRPr="00CF2D6A">
        <w:t>"UTF-8"</w:t>
      </w:r>
      <w:r w:rsidRPr="00CF2D6A">
        <w:rPr>
          <w:color w:val="BF5F3F"/>
        </w:rPr>
        <w:t>%&gt;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BF5F3F"/>
        </w:rPr>
        <w:t>&lt;%@</w:t>
      </w:r>
      <w:r w:rsidRPr="00CF2D6A">
        <w:t xml:space="preserve"> </w:t>
      </w:r>
      <w:r w:rsidRPr="00CF2D6A">
        <w:rPr>
          <w:color w:val="3F7F7F"/>
        </w:rPr>
        <w:t>taglib</w:t>
      </w:r>
      <w:r w:rsidRPr="00CF2D6A">
        <w:t xml:space="preserve"> </w:t>
      </w:r>
      <w:r w:rsidRPr="00CF2D6A">
        <w:rPr>
          <w:color w:val="7F007F"/>
        </w:rPr>
        <w:t>prefix</w:t>
      </w:r>
      <w:r w:rsidRPr="00CF2D6A">
        <w:rPr>
          <w:color w:val="000000"/>
        </w:rPr>
        <w:t>=</w:t>
      </w:r>
      <w:r w:rsidRPr="00CF2D6A">
        <w:t xml:space="preserve">"c" </w:t>
      </w:r>
      <w:r w:rsidRPr="00CF2D6A">
        <w:rPr>
          <w:color w:val="7F007F"/>
        </w:rPr>
        <w:t>uri</w:t>
      </w:r>
      <w:r w:rsidRPr="00CF2D6A">
        <w:rPr>
          <w:color w:val="000000"/>
        </w:rPr>
        <w:t>=</w:t>
      </w:r>
      <w:r w:rsidRPr="00CF2D6A">
        <w:t>"http://java.sun.com/jsp/jstl/core"</w:t>
      </w:r>
      <w:r w:rsidRPr="00CF2D6A">
        <w:rPr>
          <w:color w:val="BF5F3F"/>
        </w:rPr>
        <w:t>%&gt;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8080"/>
        </w:rPr>
        <w:t>&lt;</w:t>
      </w:r>
      <w:r w:rsidRPr="00CF2D6A">
        <w:t>body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t>&lt;</w:t>
      </w:r>
      <w:r w:rsidRPr="00CF2D6A">
        <w:rPr>
          <w:color w:val="3F7F7F"/>
        </w:rPr>
        <w:t>br</w:t>
      </w:r>
      <w:r w:rsidRPr="00CF2D6A">
        <w:t xml:space="preserve"> /&gt;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h2</w:t>
      </w:r>
      <w:r w:rsidRPr="00CF2D6A">
        <w:rPr>
          <w:color w:val="008080"/>
        </w:rPr>
        <w:t>&gt;</w:t>
      </w:r>
      <w:r w:rsidRPr="00CF2D6A">
        <w:t>List of Employees</w:t>
      </w:r>
      <w:r w:rsidRPr="00CF2D6A">
        <w:rPr>
          <w:color w:val="008080"/>
        </w:rPr>
        <w:t>&lt;/</w:t>
      </w:r>
      <w:r w:rsidRPr="00CF2D6A">
        <w:rPr>
          <w:color w:val="3F7F7F"/>
        </w:rPr>
        <w:t>h2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t>&lt;</w:t>
      </w:r>
      <w:r w:rsidRPr="00CF2D6A">
        <w:rPr>
          <w:color w:val="3F7F7F"/>
        </w:rPr>
        <w:t>br</w:t>
      </w:r>
      <w:r w:rsidRPr="00CF2D6A">
        <w:t xml:space="preserve"> /&gt;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table</w:t>
      </w:r>
      <w:r w:rsidRPr="00CF2D6A">
        <w:t xml:space="preserve"> </w:t>
      </w:r>
      <w:r w:rsidRPr="00CF2D6A">
        <w:rPr>
          <w:color w:val="7F007F"/>
        </w:rPr>
        <w:t>class</w:t>
      </w:r>
      <w:r w:rsidRPr="00CF2D6A">
        <w:rPr>
          <w:color w:val="000000"/>
        </w:rPr>
        <w:t>=</w:t>
      </w:r>
      <w:r w:rsidRPr="00CF2D6A">
        <w:t>"table table-bordered"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8080"/>
        </w:rPr>
        <w:t>&lt;</w:t>
      </w:r>
      <w:r w:rsidRPr="00CF2D6A">
        <w:t>thead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tr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  <w:r w:rsidRPr="00CF2D6A">
        <w:t>ID</w:t>
      </w:r>
      <w:r w:rsidRPr="00CF2D6A">
        <w:rPr>
          <w:color w:val="008080"/>
        </w:rPr>
        <w:t>&lt;/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  <w:r w:rsidRPr="00CF2D6A">
        <w:t>Employee Name</w:t>
      </w:r>
      <w:r w:rsidRPr="00CF2D6A">
        <w:rPr>
          <w:color w:val="008080"/>
        </w:rPr>
        <w:t>&lt;/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  <w:r w:rsidRPr="00CF2D6A">
        <w:t>Gender</w:t>
      </w:r>
      <w:r w:rsidRPr="00CF2D6A">
        <w:rPr>
          <w:color w:val="008080"/>
        </w:rPr>
        <w:t>&lt;/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  <w:r w:rsidRPr="00CF2D6A">
        <w:t>Date of birth</w:t>
      </w:r>
      <w:r w:rsidRPr="00CF2D6A">
        <w:rPr>
          <w:color w:val="008080"/>
        </w:rPr>
        <w:t>&lt;/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  <w:r w:rsidRPr="00CF2D6A">
        <w:t>Department Name</w:t>
      </w:r>
      <w:r w:rsidRPr="00CF2D6A">
        <w:rPr>
          <w:color w:val="008080"/>
        </w:rPr>
        <w:t>&lt;/</w:t>
      </w:r>
      <w:r w:rsidRPr="00CF2D6A">
        <w:rPr>
          <w:color w:val="3F7F7F"/>
        </w:rPr>
        <w:t>th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&lt;/</w:t>
      </w:r>
      <w:r w:rsidRPr="00CF2D6A">
        <w:rPr>
          <w:color w:val="3F7F7F"/>
        </w:rPr>
        <w:t>tr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8080"/>
        </w:rPr>
        <w:t>&lt;/</w:t>
      </w:r>
      <w:r w:rsidRPr="00CF2D6A">
        <w:t>thead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8080"/>
        </w:rPr>
        <w:t>&lt;</w:t>
      </w:r>
      <w:r w:rsidRPr="00CF2D6A">
        <w:t>tbody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c:forEach</w:t>
      </w:r>
      <w:r w:rsidRPr="00CF2D6A">
        <w:t xml:space="preserve"> </w:t>
      </w:r>
      <w:r w:rsidRPr="00CF2D6A">
        <w:rPr>
          <w:color w:val="7F007F"/>
        </w:rPr>
        <w:t>items</w:t>
      </w:r>
      <w:r w:rsidRPr="00CF2D6A">
        <w:t xml:space="preserve">="${listOfEmployee}" </w:t>
      </w:r>
      <w:r w:rsidRPr="00CF2D6A">
        <w:rPr>
          <w:color w:val="7F007F"/>
        </w:rPr>
        <w:t>var</w:t>
      </w:r>
      <w:r w:rsidRPr="00CF2D6A">
        <w:t>="employee"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tr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  <w:r w:rsidRPr="00CF2D6A">
        <w:t>${employee.employeeId}</w:t>
      </w:r>
      <w:r w:rsidRPr="00CF2D6A">
        <w:rPr>
          <w:color w:val="008080"/>
        </w:rPr>
        <w:t>&lt;/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  <w:r w:rsidRPr="00CF2D6A">
        <w:t>${employee.employeeName}</w:t>
      </w:r>
      <w:r w:rsidRPr="00CF2D6A">
        <w:rPr>
          <w:color w:val="008080"/>
        </w:rPr>
        <w:t>&lt;/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  <w:r w:rsidRPr="00CF2D6A">
        <w:t>${employee.gender == 1 ? 'Male' : 'Female'}</w:t>
      </w:r>
      <w:r w:rsidRPr="00CF2D6A">
        <w:rPr>
          <w:color w:val="008080"/>
        </w:rPr>
        <w:t>&lt;/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  <w:r w:rsidRPr="00CF2D6A">
        <w:t>${employee.dateOfBirth}</w:t>
      </w:r>
      <w:r w:rsidRPr="00CF2D6A">
        <w:rPr>
          <w:color w:val="008080"/>
        </w:rPr>
        <w:t>&lt;/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c:forEach</w:t>
      </w:r>
      <w:r w:rsidRPr="00CF2D6A">
        <w:t xml:space="preserve"> </w:t>
      </w:r>
      <w:r w:rsidRPr="00CF2D6A">
        <w:rPr>
          <w:color w:val="7F007F"/>
        </w:rPr>
        <w:t>items</w:t>
      </w:r>
      <w:r w:rsidRPr="00CF2D6A">
        <w:t xml:space="preserve">="${listOfDepartment}" </w:t>
      </w:r>
      <w:r w:rsidRPr="00CF2D6A">
        <w:rPr>
          <w:color w:val="7F007F"/>
        </w:rPr>
        <w:t>var</w:t>
      </w:r>
      <w:r w:rsidRPr="00CF2D6A">
        <w:t>="department"</w:t>
      </w:r>
      <w:r w:rsidRPr="00CF2D6A">
        <w:rPr>
          <w:color w:val="008080"/>
        </w:rPr>
        <w:t>&gt;</w:t>
      </w:r>
    </w:p>
    <w:p w:rsid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c:if</w:t>
      </w:r>
      <w:r w:rsidRPr="00CF2D6A">
        <w:t xml:space="preserve"> </w:t>
      </w:r>
      <w:r w:rsidRPr="00CF2D6A">
        <w:rPr>
          <w:color w:val="7F007F"/>
        </w:rPr>
        <w:t>test</w:t>
      </w:r>
      <w:r w:rsidRPr="00CF2D6A">
        <w:t xml:space="preserve">="${employee.departmentId == 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2D6A">
        <w:t>department.departmentId}"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  <w:r w:rsidRPr="00CF2D6A">
        <w:t>${department.departmentName}</w:t>
      </w:r>
      <w:r w:rsidRPr="00CF2D6A">
        <w:rPr>
          <w:color w:val="008080"/>
        </w:rPr>
        <w:t>&lt;/</w:t>
      </w:r>
      <w:r w:rsidRPr="00CF2D6A">
        <w:rPr>
          <w:color w:val="3F7F7F"/>
        </w:rPr>
        <w:t>td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&lt;/</w:t>
      </w:r>
      <w:r w:rsidRPr="00CF2D6A">
        <w:rPr>
          <w:color w:val="3F7F7F"/>
        </w:rPr>
        <w:t>c:if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8080"/>
        </w:rPr>
        <w:t>&lt;/</w:t>
      </w:r>
      <w:r w:rsidRPr="00CF2D6A">
        <w:t>c:forEach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tab/>
      </w:r>
      <w:r w:rsidRPr="00CF2D6A">
        <w:tab/>
      </w:r>
      <w:r w:rsidRPr="00CF2D6A">
        <w:tab/>
      </w:r>
      <w:r w:rsidRPr="00CF2D6A">
        <w:tab/>
      </w:r>
      <w:r w:rsidRPr="00CF2D6A">
        <w:rPr>
          <w:color w:val="008080"/>
        </w:rPr>
        <w:t>&lt;/</w:t>
      </w:r>
      <w:r w:rsidRPr="00CF2D6A">
        <w:rPr>
          <w:color w:val="3F7F7F"/>
        </w:rPr>
        <w:t>tr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8080"/>
        </w:rPr>
        <w:t>&lt;/</w:t>
      </w:r>
      <w:r w:rsidRPr="00CF2D6A">
        <w:t>c:forEach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0000"/>
        </w:rPr>
        <w:tab/>
      </w:r>
      <w:r w:rsidRPr="00CF2D6A">
        <w:rPr>
          <w:color w:val="008080"/>
        </w:rPr>
        <w:t>&lt;/</w:t>
      </w:r>
      <w:r w:rsidRPr="00CF2D6A">
        <w:t>tbody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</w:pPr>
      <w:r w:rsidRPr="00CF2D6A">
        <w:rPr>
          <w:color w:val="000000"/>
        </w:rPr>
        <w:tab/>
      </w:r>
      <w:r w:rsidRPr="00CF2D6A">
        <w:rPr>
          <w:color w:val="008080"/>
        </w:rPr>
        <w:t>&lt;/</w:t>
      </w:r>
      <w:r w:rsidRPr="00CF2D6A">
        <w:t>table</w:t>
      </w:r>
      <w:r w:rsidRPr="00CF2D6A">
        <w:rPr>
          <w:color w:val="008080"/>
        </w:rPr>
        <w:t>&gt;</w:t>
      </w:r>
    </w:p>
    <w:p w:rsidR="00CF2D6A" w:rsidRPr="00CF2D6A" w:rsidRDefault="00CF2D6A" w:rsidP="00CF2D6A">
      <w:pPr>
        <w:pStyle w:val="FACode2"/>
        <w:numPr>
          <w:ilvl w:val="0"/>
          <w:numId w:val="39"/>
        </w:numPr>
        <w:rPr>
          <w:lang w:val="en-GB"/>
        </w:rPr>
      </w:pPr>
      <w:r w:rsidRPr="00CF2D6A">
        <w:rPr>
          <w:color w:val="008080"/>
        </w:rPr>
        <w:t>&lt;/</w:t>
      </w:r>
      <w:r w:rsidRPr="00CF2D6A">
        <w:t>body</w:t>
      </w:r>
      <w:r w:rsidRPr="00CF2D6A">
        <w:rPr>
          <w:color w:val="008080"/>
        </w:rPr>
        <w:t>&gt;</w:t>
      </w:r>
    </w:p>
    <w:p w:rsidR="006B7526" w:rsidRDefault="006B7526">
      <w:pPr>
        <w:spacing w:after="0" w:line="240" w:lineRule="auto"/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br w:type="page"/>
      </w:r>
    </w:p>
    <w:p w:rsidR="000C2642" w:rsidRPr="000C2642" w:rsidRDefault="000C2642" w:rsidP="00E77056">
      <w:pPr>
        <w:spacing w:before="120" w:line="360" w:lineRule="auto"/>
        <w:jc w:val="both"/>
        <w:rPr>
          <w:rFonts w:cs="Arial"/>
          <w:b/>
          <w:bCs/>
          <w:sz w:val="20"/>
          <w:szCs w:val="20"/>
          <w:lang w:val="en-GB"/>
        </w:rPr>
      </w:pPr>
      <w:r w:rsidRPr="000C2642">
        <w:rPr>
          <w:rFonts w:cs="Arial"/>
          <w:b/>
          <w:bCs/>
          <w:sz w:val="20"/>
          <w:szCs w:val="20"/>
          <w:lang w:val="en-GB"/>
        </w:rPr>
        <w:lastRenderedPageBreak/>
        <w:t>Result page:</w:t>
      </w:r>
    </w:p>
    <w:p w:rsidR="000C2642" w:rsidRDefault="000C2642" w:rsidP="000C2642">
      <w:pPr>
        <w:spacing w:before="120" w:line="360" w:lineRule="auto"/>
        <w:jc w:val="center"/>
        <w:rPr>
          <w:rFonts w:cs="Arial"/>
          <w:bCs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6D5E42F2" wp14:editId="543B3B31">
            <wp:extent cx="3455043" cy="3059279"/>
            <wp:effectExtent l="19050" t="19050" r="12065" b="2730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3600" cy="30757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7526" w:rsidRDefault="006B7526" w:rsidP="00295EBA">
      <w:pPr>
        <w:pStyle w:val="FAStyle2"/>
        <w:outlineLvl w:val="2"/>
      </w:pPr>
      <w:bookmarkStart w:id="10" w:name="_Toc23947324"/>
      <w:r>
        <w:t>Step7: Some utility classes</w:t>
      </w:r>
      <w:bookmarkEnd w:id="10"/>
    </w:p>
    <w:p w:rsidR="006B7526" w:rsidRPr="004D270C" w:rsidRDefault="006B7526" w:rsidP="006B7526">
      <w:pPr>
        <w:pStyle w:val="FAStyle2"/>
      </w:pPr>
      <w:r w:rsidRPr="004D270C">
        <w:t>Constants class</w:t>
      </w:r>
    </w:p>
    <w:p w:rsidR="006B7526" w:rsidRDefault="006B7526" w:rsidP="006B7526">
      <w:pPr>
        <w:pStyle w:val="FACode2"/>
        <w:numPr>
          <w:ilvl w:val="0"/>
          <w:numId w:val="44"/>
        </w:numPr>
      </w:pPr>
      <w:r w:rsidRPr="004D270C">
        <w:rPr>
          <w:b/>
          <w:bCs/>
          <w:color w:val="7F0055"/>
        </w:rPr>
        <w:t>package</w:t>
      </w:r>
      <w:r>
        <w:t xml:space="preserve"> fa.training.utils;</w:t>
      </w:r>
    </w:p>
    <w:p w:rsidR="006B7526" w:rsidRDefault="006B7526" w:rsidP="006B7526">
      <w:pPr>
        <w:pStyle w:val="FACode2"/>
        <w:numPr>
          <w:ilvl w:val="0"/>
          <w:numId w:val="44"/>
        </w:numPr>
      </w:pPr>
    </w:p>
    <w:p w:rsidR="006B7526" w:rsidRDefault="006B7526" w:rsidP="006B7526">
      <w:pPr>
        <w:pStyle w:val="FACode2"/>
        <w:numPr>
          <w:ilvl w:val="0"/>
          <w:numId w:val="44"/>
        </w:numPr>
      </w:pPr>
      <w:r w:rsidRPr="004D270C">
        <w:rPr>
          <w:b/>
          <w:bCs/>
          <w:color w:val="7F0055"/>
        </w:rPr>
        <w:t>public</w:t>
      </w:r>
      <w:r>
        <w:t xml:space="preserve"> </w:t>
      </w:r>
      <w:r w:rsidRPr="004D270C">
        <w:rPr>
          <w:b/>
          <w:bCs/>
          <w:color w:val="7F0055"/>
        </w:rPr>
        <w:t>class</w:t>
      </w:r>
      <w:r>
        <w:t xml:space="preserve"> Constants {</w:t>
      </w:r>
    </w:p>
    <w:p w:rsidR="006B7526" w:rsidRDefault="006B7526" w:rsidP="006B7526">
      <w:pPr>
        <w:pStyle w:val="FACode2"/>
        <w:numPr>
          <w:ilvl w:val="0"/>
          <w:numId w:val="44"/>
        </w:numPr>
      </w:pPr>
      <w:r>
        <w:tab/>
      </w:r>
      <w:r w:rsidRPr="004D270C">
        <w:rPr>
          <w:b/>
          <w:bCs/>
          <w:color w:val="7F0055"/>
        </w:rPr>
        <w:t>public</w:t>
      </w:r>
      <w:r>
        <w:t xml:space="preserve"> </w:t>
      </w:r>
      <w:r w:rsidRPr="004D270C">
        <w:rPr>
          <w:b/>
          <w:bCs/>
          <w:color w:val="7F0055"/>
        </w:rPr>
        <w:t>static</w:t>
      </w:r>
      <w:r>
        <w:t xml:space="preserve"> </w:t>
      </w:r>
      <w:r w:rsidRPr="004D270C">
        <w:rPr>
          <w:b/>
          <w:bCs/>
          <w:color w:val="7F0055"/>
        </w:rPr>
        <w:t>final</w:t>
      </w:r>
      <w:r>
        <w:t xml:space="preserve"> String </w:t>
      </w:r>
      <w:r w:rsidRPr="004D270C">
        <w:rPr>
          <w:b/>
          <w:bCs/>
          <w:i/>
          <w:iCs/>
          <w:color w:val="0000C0"/>
        </w:rPr>
        <w:t>REGISTER_SUCCESSFULLY_MESSAGE</w:t>
      </w:r>
      <w:r>
        <w:t xml:space="preserve"> = </w:t>
      </w:r>
      <w:r w:rsidRPr="004D270C">
        <w:rPr>
          <w:color w:val="2A00FF"/>
        </w:rPr>
        <w:t>"Register user successfully"</w:t>
      </w:r>
      <w:r>
        <w:t>;</w:t>
      </w:r>
    </w:p>
    <w:p w:rsidR="006B7526" w:rsidRDefault="006B7526" w:rsidP="006B7526">
      <w:pPr>
        <w:pStyle w:val="FACode2"/>
        <w:numPr>
          <w:ilvl w:val="0"/>
          <w:numId w:val="44"/>
        </w:numPr>
      </w:pPr>
      <w:r>
        <w:tab/>
      </w:r>
      <w:r w:rsidRPr="004D270C">
        <w:rPr>
          <w:b/>
          <w:bCs/>
          <w:color w:val="7F0055"/>
        </w:rPr>
        <w:t>public</w:t>
      </w:r>
      <w:r>
        <w:t xml:space="preserve"> </w:t>
      </w:r>
      <w:r w:rsidRPr="004D270C">
        <w:rPr>
          <w:b/>
          <w:bCs/>
          <w:color w:val="7F0055"/>
        </w:rPr>
        <w:t>static</w:t>
      </w:r>
      <w:r>
        <w:t xml:space="preserve"> </w:t>
      </w:r>
      <w:r w:rsidRPr="004D270C">
        <w:rPr>
          <w:b/>
          <w:bCs/>
          <w:color w:val="7F0055"/>
        </w:rPr>
        <w:t>final</w:t>
      </w:r>
      <w:r>
        <w:t xml:space="preserve"> String </w:t>
      </w:r>
      <w:r w:rsidRPr="004D270C">
        <w:rPr>
          <w:b/>
          <w:bCs/>
          <w:i/>
          <w:iCs/>
          <w:color w:val="0000C0"/>
        </w:rPr>
        <w:t>REGISTER_FAIL_MESSAGE</w:t>
      </w:r>
      <w:r>
        <w:t xml:space="preserve"> = </w:t>
      </w:r>
      <w:r w:rsidRPr="004D270C">
        <w:rPr>
          <w:color w:val="2A00FF"/>
        </w:rPr>
        <w:t>"Register user fail"</w:t>
      </w:r>
      <w:r>
        <w:t>;</w:t>
      </w:r>
    </w:p>
    <w:p w:rsidR="006B7526" w:rsidRDefault="006B7526" w:rsidP="006B7526">
      <w:pPr>
        <w:pStyle w:val="FACode2"/>
        <w:numPr>
          <w:ilvl w:val="0"/>
          <w:numId w:val="44"/>
        </w:numPr>
      </w:pPr>
      <w:r>
        <w:t>}</w:t>
      </w:r>
    </w:p>
    <w:p w:rsidR="006B7526" w:rsidRPr="004D270C" w:rsidRDefault="006B7526" w:rsidP="006B7526">
      <w:pPr>
        <w:pStyle w:val="FAStyle2"/>
      </w:pPr>
    </w:p>
    <w:p w:rsidR="006B7526" w:rsidRPr="004D270C" w:rsidRDefault="006B7526" w:rsidP="006B7526">
      <w:pPr>
        <w:pStyle w:val="FAStyle2"/>
      </w:pPr>
      <w:r w:rsidRPr="004D270C">
        <w:t>DateUtils class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>package fa.training.utils;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>import java.text.ParseException;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>import java.text.SimpleDateFormat;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>import java.util.Date;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>public class DateUtils {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public static Date convertStringToDate(String dateString)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    throws ParseException {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  SimpleDateFormat formatter = new SimpleDateFormat("yyyy-MM-dd");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  Date date = formatter.parse(dateString);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  return date;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}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public static java.sql.Date convertJavaDateToSqlDate(Date javaDate) {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  java.sql.Date sqlDate = new java.sql.Date(javaDate.getTime());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  return sqlDate;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</w:pPr>
      <w:r w:rsidRPr="004D270C">
        <w:t xml:space="preserve">  }</w:t>
      </w:r>
    </w:p>
    <w:p w:rsidR="006B7526" w:rsidRPr="004D270C" w:rsidRDefault="006B7526" w:rsidP="006B7526">
      <w:pPr>
        <w:pStyle w:val="FACode2"/>
        <w:numPr>
          <w:ilvl w:val="0"/>
          <w:numId w:val="45"/>
        </w:numPr>
        <w:rPr>
          <w:b/>
        </w:rPr>
      </w:pPr>
      <w:r w:rsidRPr="004D270C">
        <w:t>}</w:t>
      </w:r>
    </w:p>
    <w:p w:rsidR="006B7526" w:rsidRPr="004D270C" w:rsidRDefault="006B7526" w:rsidP="006B7526">
      <w:pPr>
        <w:spacing w:before="120" w:line="360" w:lineRule="auto"/>
        <w:jc w:val="both"/>
        <w:rPr>
          <w:rFonts w:cs="Arial"/>
          <w:b/>
          <w:bCs/>
          <w:sz w:val="20"/>
          <w:szCs w:val="20"/>
          <w:lang w:val="en-GB"/>
        </w:rPr>
      </w:pPr>
      <w:r w:rsidRPr="004D270C">
        <w:rPr>
          <w:rFonts w:cs="Arial"/>
          <w:b/>
          <w:bCs/>
          <w:sz w:val="20"/>
          <w:szCs w:val="20"/>
          <w:lang w:val="en-GB"/>
        </w:rPr>
        <w:t>Log4J class</w:t>
      </w:r>
    </w:p>
    <w:p w:rsidR="006B7526" w:rsidRPr="004D270C" w:rsidRDefault="006B7526" w:rsidP="006B7526">
      <w:pPr>
        <w:pStyle w:val="FACode2"/>
        <w:numPr>
          <w:ilvl w:val="0"/>
          <w:numId w:val="46"/>
        </w:numPr>
      </w:pPr>
      <w:r w:rsidRPr="004D270C">
        <w:t>package fa.training.utils;</w:t>
      </w:r>
    </w:p>
    <w:p w:rsidR="006B7526" w:rsidRPr="004D270C" w:rsidRDefault="006B7526" w:rsidP="006B7526">
      <w:pPr>
        <w:pStyle w:val="FACode2"/>
      </w:pPr>
    </w:p>
    <w:p w:rsidR="006B7526" w:rsidRPr="004D270C" w:rsidRDefault="006B7526" w:rsidP="006B7526">
      <w:pPr>
        <w:pStyle w:val="FACode2"/>
      </w:pPr>
      <w:r w:rsidRPr="004D270C">
        <w:t>import org.apache.log4j.Logger;</w:t>
      </w:r>
    </w:p>
    <w:p w:rsidR="006B7526" w:rsidRPr="004D270C" w:rsidRDefault="006B7526" w:rsidP="006B7526">
      <w:pPr>
        <w:pStyle w:val="FACode2"/>
      </w:pPr>
      <w:r w:rsidRPr="004D270C">
        <w:t>import org.apache.log4j.PropertyConfigurator;</w:t>
      </w:r>
    </w:p>
    <w:p w:rsidR="006B7526" w:rsidRPr="004D270C" w:rsidRDefault="006B7526" w:rsidP="006B7526">
      <w:pPr>
        <w:pStyle w:val="FACode2"/>
      </w:pPr>
    </w:p>
    <w:p w:rsidR="006B7526" w:rsidRPr="004D270C" w:rsidRDefault="006B7526" w:rsidP="006B7526">
      <w:pPr>
        <w:pStyle w:val="FACode2"/>
      </w:pPr>
      <w:r w:rsidRPr="004D270C">
        <w:t>/**</w:t>
      </w:r>
    </w:p>
    <w:p w:rsidR="006B7526" w:rsidRPr="004D270C" w:rsidRDefault="006B7526" w:rsidP="006B7526">
      <w:pPr>
        <w:pStyle w:val="FACode2"/>
      </w:pPr>
      <w:r w:rsidRPr="004D270C">
        <w:t xml:space="preserve"> * Class Log4J utility</w:t>
      </w:r>
    </w:p>
    <w:p w:rsidR="006B7526" w:rsidRPr="004D270C" w:rsidRDefault="006B7526" w:rsidP="006B7526">
      <w:pPr>
        <w:pStyle w:val="FACode2"/>
      </w:pPr>
      <w:r w:rsidRPr="004D270C">
        <w:t xml:space="preserve"> * @author FA</w:t>
      </w:r>
    </w:p>
    <w:p w:rsidR="006B7526" w:rsidRPr="004D270C" w:rsidRDefault="006B7526" w:rsidP="006B7526">
      <w:pPr>
        <w:pStyle w:val="FACode2"/>
      </w:pPr>
      <w:r w:rsidRPr="004D270C">
        <w:t xml:space="preserve"> *</w:t>
      </w:r>
    </w:p>
    <w:p w:rsidR="006B7526" w:rsidRPr="004D270C" w:rsidRDefault="006B7526" w:rsidP="006B7526">
      <w:pPr>
        <w:pStyle w:val="FACode2"/>
      </w:pPr>
      <w:r w:rsidRPr="004D270C">
        <w:t xml:space="preserve"> */</w:t>
      </w:r>
    </w:p>
    <w:p w:rsidR="006B7526" w:rsidRPr="004D270C" w:rsidRDefault="006B7526" w:rsidP="006B7526">
      <w:pPr>
        <w:pStyle w:val="FACode2"/>
      </w:pPr>
      <w:r w:rsidRPr="004D270C">
        <w:t>public class Log4J {</w:t>
      </w:r>
    </w:p>
    <w:p w:rsidR="006B7526" w:rsidRPr="004D270C" w:rsidRDefault="006B7526" w:rsidP="006B7526">
      <w:pPr>
        <w:pStyle w:val="FACode2"/>
      </w:pPr>
      <w:r w:rsidRPr="004D270C">
        <w:t xml:space="preserve">  private static final Logger logger = Logger.getLogger(Log4J.class);</w:t>
      </w:r>
    </w:p>
    <w:p w:rsidR="006B7526" w:rsidRPr="004D270C" w:rsidRDefault="006B7526" w:rsidP="006B7526">
      <w:pPr>
        <w:pStyle w:val="FACode2"/>
      </w:pPr>
    </w:p>
    <w:p w:rsidR="006B7526" w:rsidRPr="004D270C" w:rsidRDefault="006B7526" w:rsidP="006B7526">
      <w:pPr>
        <w:pStyle w:val="FACode2"/>
      </w:pPr>
      <w:r w:rsidRPr="004D270C">
        <w:t xml:space="preserve">  /**</w:t>
      </w:r>
    </w:p>
    <w:p w:rsidR="006B7526" w:rsidRPr="004D270C" w:rsidRDefault="006B7526" w:rsidP="006B7526">
      <w:pPr>
        <w:pStyle w:val="FACode2"/>
      </w:pPr>
      <w:r w:rsidRPr="004D270C">
        <w:t xml:space="preserve">   * method configure Log4J.</w:t>
      </w:r>
    </w:p>
    <w:p w:rsidR="006B7526" w:rsidRPr="004D270C" w:rsidRDefault="006B7526" w:rsidP="006B7526">
      <w:pPr>
        <w:pStyle w:val="FACode2"/>
      </w:pPr>
      <w:r w:rsidRPr="004D270C">
        <w:t xml:space="preserve">   * </w:t>
      </w:r>
    </w:p>
    <w:p w:rsidR="006B7526" w:rsidRPr="004D270C" w:rsidRDefault="006B7526" w:rsidP="006B7526">
      <w:pPr>
        <w:pStyle w:val="FACode2"/>
      </w:pPr>
      <w:r w:rsidRPr="004D270C">
        <w:t xml:space="preserve">   * @return Logger logger</w:t>
      </w:r>
    </w:p>
    <w:p w:rsidR="006B7526" w:rsidRPr="004D270C" w:rsidRDefault="006B7526" w:rsidP="006B7526">
      <w:pPr>
        <w:pStyle w:val="FACode2"/>
      </w:pPr>
      <w:r w:rsidRPr="004D270C">
        <w:t xml:space="preserve">   */</w:t>
      </w:r>
    </w:p>
    <w:p w:rsidR="006B7526" w:rsidRPr="004D270C" w:rsidRDefault="006B7526" w:rsidP="006B7526">
      <w:pPr>
        <w:pStyle w:val="FACode2"/>
      </w:pPr>
      <w:r w:rsidRPr="004D270C">
        <w:t xml:space="preserve">  public static Logger getLogger() {</w:t>
      </w:r>
    </w:p>
    <w:p w:rsidR="006B7526" w:rsidRPr="004D270C" w:rsidRDefault="006B7526" w:rsidP="006B7526">
      <w:pPr>
        <w:pStyle w:val="FACode2"/>
      </w:pPr>
      <w:r w:rsidRPr="004D270C">
        <w:t xml:space="preserve">    PropertyConfigurator.configure(</w:t>
      </w:r>
    </w:p>
    <w:p w:rsidR="006B7526" w:rsidRPr="004D270C" w:rsidRDefault="006B7526" w:rsidP="006B7526">
      <w:pPr>
        <w:pStyle w:val="FACode2"/>
      </w:pPr>
      <w:r w:rsidRPr="004D270C">
        <w:t xml:space="preserve">        Log4J.class.getResourceAsStream("/properties/log4jFILE.properties"));</w:t>
      </w:r>
    </w:p>
    <w:p w:rsidR="006B7526" w:rsidRPr="004D270C" w:rsidRDefault="006B7526" w:rsidP="006B7526">
      <w:pPr>
        <w:pStyle w:val="FACode2"/>
      </w:pPr>
      <w:r w:rsidRPr="004D270C">
        <w:t xml:space="preserve">    return logger;</w:t>
      </w:r>
    </w:p>
    <w:p w:rsidR="006B7526" w:rsidRPr="004D270C" w:rsidRDefault="006B7526" w:rsidP="006B7526">
      <w:pPr>
        <w:pStyle w:val="FACode2"/>
      </w:pPr>
      <w:r w:rsidRPr="004D270C">
        <w:t xml:space="preserve">  }</w:t>
      </w:r>
    </w:p>
    <w:p w:rsidR="006B7526" w:rsidRPr="004D270C" w:rsidRDefault="006B7526" w:rsidP="006B7526">
      <w:pPr>
        <w:pStyle w:val="FACode2"/>
      </w:pPr>
      <w:r w:rsidRPr="004D270C">
        <w:t>}</w:t>
      </w:r>
    </w:p>
    <w:p w:rsidR="008C5A82" w:rsidRDefault="008C5A82" w:rsidP="008C5A82">
      <w:pPr>
        <w:jc w:val="both"/>
        <w:rPr>
          <w:rFonts w:cs="Arial"/>
          <w:b/>
          <w:bCs/>
          <w:sz w:val="20"/>
          <w:szCs w:val="20"/>
          <w:lang w:val="en-GB"/>
        </w:rPr>
      </w:pPr>
    </w:p>
    <w:p w:rsidR="008C5A82" w:rsidRDefault="008C5A82" w:rsidP="008C5A82">
      <w:pPr>
        <w:jc w:val="both"/>
        <w:rPr>
          <w:rFonts w:cs="Arial"/>
          <w:b/>
          <w:bCs/>
          <w:sz w:val="20"/>
          <w:szCs w:val="20"/>
          <w:lang w:val="en-GB"/>
        </w:rPr>
      </w:pPr>
    </w:p>
    <w:p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29"/>
      <w:footerReference w:type="default" r:id="rId30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05D" w:rsidRDefault="00B8605D" w:rsidP="00697B23">
      <w:pPr>
        <w:pStyle w:val="PB1"/>
      </w:pPr>
      <w:r>
        <w:separator/>
      </w:r>
    </w:p>
  </w:endnote>
  <w:endnote w:type="continuationSeparator" w:id="0">
    <w:p w:rsidR="00B8605D" w:rsidRDefault="00B8605D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82" w:rsidRPr="00171177" w:rsidRDefault="008C5A82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33CAD">
      <w:rPr>
        <w:rStyle w:val="PageNumber"/>
        <w:rFonts w:ascii="Arial" w:hAnsi="Arial" w:cs="Arial"/>
        <w:noProof/>
        <w:sz w:val="18"/>
        <w:szCs w:val="18"/>
      </w:rPr>
      <w:t>17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33CAD">
      <w:rPr>
        <w:rStyle w:val="PageNumber"/>
        <w:rFonts w:ascii="Arial" w:hAnsi="Arial" w:cs="Arial"/>
        <w:noProof/>
        <w:sz w:val="18"/>
        <w:szCs w:val="18"/>
      </w:rPr>
      <w:t>17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05D" w:rsidRDefault="00B8605D" w:rsidP="00697B23">
      <w:pPr>
        <w:pStyle w:val="PB1"/>
      </w:pPr>
      <w:r>
        <w:separator/>
      </w:r>
    </w:p>
  </w:footnote>
  <w:footnote w:type="continuationSeparator" w:id="0">
    <w:p w:rsidR="00B8605D" w:rsidRDefault="00B8605D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82" w:rsidRPr="00771EAB" w:rsidRDefault="008C5A82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 w:rsidRPr="00BF4722">
      <w:rPr>
        <w:sz w:val="20"/>
      </w:rPr>
      <w:t xml:space="preserve">Java Technologies for Web Applications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050F7"/>
    <w:multiLevelType w:val="hybridMultilevel"/>
    <w:tmpl w:val="BBD69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57022"/>
    <w:multiLevelType w:val="hybridMultilevel"/>
    <w:tmpl w:val="FE0CD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130D1A"/>
    <w:multiLevelType w:val="hybridMultilevel"/>
    <w:tmpl w:val="435462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578A2"/>
    <w:multiLevelType w:val="hybridMultilevel"/>
    <w:tmpl w:val="5A500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DF80117"/>
    <w:multiLevelType w:val="hybridMultilevel"/>
    <w:tmpl w:val="F4C82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C0542"/>
    <w:multiLevelType w:val="hybridMultilevel"/>
    <w:tmpl w:val="32BCA36C"/>
    <w:lvl w:ilvl="0" w:tplc="0B6C6B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5682E"/>
    <w:multiLevelType w:val="hybridMultilevel"/>
    <w:tmpl w:val="72C0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6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15"/>
  </w:num>
  <w:num w:numId="9">
    <w:abstractNumId w:val="2"/>
  </w:num>
  <w:num w:numId="10">
    <w:abstractNumId w:val="0"/>
  </w:num>
  <w:num w:numId="11">
    <w:abstractNumId w:val="12"/>
  </w:num>
  <w:num w:numId="12">
    <w:abstractNumId w:val="1"/>
  </w:num>
  <w:num w:numId="13">
    <w:abstractNumId w:val="5"/>
  </w:num>
  <w:num w:numId="14">
    <w:abstractNumId w:val="8"/>
  </w:num>
  <w:num w:numId="15">
    <w:abstractNumId w:val="17"/>
  </w:num>
  <w:num w:numId="16">
    <w:abstractNumId w:val="13"/>
  </w:num>
  <w:num w:numId="17">
    <w:abstractNumId w:val="10"/>
  </w:num>
  <w:num w:numId="18">
    <w:abstractNumId w:val="19"/>
  </w:num>
  <w:num w:numId="19">
    <w:abstractNumId w:val="3"/>
  </w:num>
  <w:num w:numId="20">
    <w:abstractNumId w:val="0"/>
  </w:num>
  <w:num w:numId="21">
    <w:abstractNumId w:val="0"/>
  </w:num>
  <w:num w:numId="22">
    <w:abstractNumId w:val="18"/>
  </w:num>
  <w:num w:numId="23">
    <w:abstractNumId w:val="0"/>
  </w:num>
  <w:num w:numId="24">
    <w:abstractNumId w:val="0"/>
  </w:num>
  <w:num w:numId="25">
    <w:abstractNumId w:val="0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11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14"/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14684"/>
    <w:rsid w:val="00021333"/>
    <w:rsid w:val="00024DE6"/>
    <w:rsid w:val="00031534"/>
    <w:rsid w:val="000316A7"/>
    <w:rsid w:val="00047B9A"/>
    <w:rsid w:val="0007796F"/>
    <w:rsid w:val="00092BB0"/>
    <w:rsid w:val="000B548D"/>
    <w:rsid w:val="000B5FC4"/>
    <w:rsid w:val="000C1FE0"/>
    <w:rsid w:val="000C2642"/>
    <w:rsid w:val="000C4A66"/>
    <w:rsid w:val="000D26B8"/>
    <w:rsid w:val="000D33F8"/>
    <w:rsid w:val="000D4B78"/>
    <w:rsid w:val="000E1C62"/>
    <w:rsid w:val="000E4966"/>
    <w:rsid w:val="000E5204"/>
    <w:rsid w:val="000F0720"/>
    <w:rsid w:val="00110D00"/>
    <w:rsid w:val="001207DB"/>
    <w:rsid w:val="00127B81"/>
    <w:rsid w:val="00141777"/>
    <w:rsid w:val="00151B68"/>
    <w:rsid w:val="00156C26"/>
    <w:rsid w:val="00160EA2"/>
    <w:rsid w:val="0016686B"/>
    <w:rsid w:val="00167DA8"/>
    <w:rsid w:val="00171177"/>
    <w:rsid w:val="001A0B7A"/>
    <w:rsid w:val="001A412D"/>
    <w:rsid w:val="001A41A7"/>
    <w:rsid w:val="001B73A7"/>
    <w:rsid w:val="001C00CB"/>
    <w:rsid w:val="001C3DE0"/>
    <w:rsid w:val="001D0138"/>
    <w:rsid w:val="001E05CE"/>
    <w:rsid w:val="001E217D"/>
    <w:rsid w:val="001F3EED"/>
    <w:rsid w:val="001F455A"/>
    <w:rsid w:val="001F5A02"/>
    <w:rsid w:val="00201C24"/>
    <w:rsid w:val="00213DBD"/>
    <w:rsid w:val="002279BD"/>
    <w:rsid w:val="002353A4"/>
    <w:rsid w:val="00251E83"/>
    <w:rsid w:val="00255B7B"/>
    <w:rsid w:val="00264975"/>
    <w:rsid w:val="00270629"/>
    <w:rsid w:val="00280532"/>
    <w:rsid w:val="002863CD"/>
    <w:rsid w:val="00295EBA"/>
    <w:rsid w:val="002A0595"/>
    <w:rsid w:val="002A1B75"/>
    <w:rsid w:val="002B359C"/>
    <w:rsid w:val="002B6010"/>
    <w:rsid w:val="002B64CF"/>
    <w:rsid w:val="002C5099"/>
    <w:rsid w:val="002C697D"/>
    <w:rsid w:val="002E17B4"/>
    <w:rsid w:val="002E77ED"/>
    <w:rsid w:val="002F1A6E"/>
    <w:rsid w:val="002F3B39"/>
    <w:rsid w:val="00300432"/>
    <w:rsid w:val="00301DDE"/>
    <w:rsid w:val="003032F8"/>
    <w:rsid w:val="0030576B"/>
    <w:rsid w:val="00314E3D"/>
    <w:rsid w:val="003171FE"/>
    <w:rsid w:val="00320282"/>
    <w:rsid w:val="00337C73"/>
    <w:rsid w:val="00341BEB"/>
    <w:rsid w:val="0034245E"/>
    <w:rsid w:val="00360613"/>
    <w:rsid w:val="003613A0"/>
    <w:rsid w:val="00361EF1"/>
    <w:rsid w:val="00364177"/>
    <w:rsid w:val="00365484"/>
    <w:rsid w:val="003707AA"/>
    <w:rsid w:val="0038012F"/>
    <w:rsid w:val="0039032E"/>
    <w:rsid w:val="00393A1F"/>
    <w:rsid w:val="003B49E1"/>
    <w:rsid w:val="003C0C90"/>
    <w:rsid w:val="003D552E"/>
    <w:rsid w:val="003F15DC"/>
    <w:rsid w:val="003F19DF"/>
    <w:rsid w:val="004053C9"/>
    <w:rsid w:val="00420ACE"/>
    <w:rsid w:val="004559F0"/>
    <w:rsid w:val="004624B6"/>
    <w:rsid w:val="004756FF"/>
    <w:rsid w:val="004806CD"/>
    <w:rsid w:val="004A155D"/>
    <w:rsid w:val="004A4B9A"/>
    <w:rsid w:val="004A5013"/>
    <w:rsid w:val="004A6CB4"/>
    <w:rsid w:val="004B14CB"/>
    <w:rsid w:val="004B4764"/>
    <w:rsid w:val="004B601A"/>
    <w:rsid w:val="004D270C"/>
    <w:rsid w:val="004D5A34"/>
    <w:rsid w:val="004E4D85"/>
    <w:rsid w:val="004E519F"/>
    <w:rsid w:val="0050359B"/>
    <w:rsid w:val="00531C75"/>
    <w:rsid w:val="0053500E"/>
    <w:rsid w:val="0056236F"/>
    <w:rsid w:val="00563481"/>
    <w:rsid w:val="00581EF7"/>
    <w:rsid w:val="00581F03"/>
    <w:rsid w:val="00582855"/>
    <w:rsid w:val="005940DB"/>
    <w:rsid w:val="0059753A"/>
    <w:rsid w:val="005A7332"/>
    <w:rsid w:val="005B1E1E"/>
    <w:rsid w:val="005C20E6"/>
    <w:rsid w:val="005C7182"/>
    <w:rsid w:val="005D54B1"/>
    <w:rsid w:val="005E1869"/>
    <w:rsid w:val="005E1B8E"/>
    <w:rsid w:val="005E64CE"/>
    <w:rsid w:val="00607219"/>
    <w:rsid w:val="006125F9"/>
    <w:rsid w:val="00614108"/>
    <w:rsid w:val="00617469"/>
    <w:rsid w:val="0062004D"/>
    <w:rsid w:val="00622966"/>
    <w:rsid w:val="0062372C"/>
    <w:rsid w:val="006304A0"/>
    <w:rsid w:val="00630E54"/>
    <w:rsid w:val="00635427"/>
    <w:rsid w:val="00637D67"/>
    <w:rsid w:val="006438DA"/>
    <w:rsid w:val="006531EF"/>
    <w:rsid w:val="00654386"/>
    <w:rsid w:val="0065679C"/>
    <w:rsid w:val="00664378"/>
    <w:rsid w:val="0067293D"/>
    <w:rsid w:val="00674B66"/>
    <w:rsid w:val="00687D31"/>
    <w:rsid w:val="00695CF5"/>
    <w:rsid w:val="00697B23"/>
    <w:rsid w:val="00697CEC"/>
    <w:rsid w:val="006B3765"/>
    <w:rsid w:val="006B7526"/>
    <w:rsid w:val="006C7F78"/>
    <w:rsid w:val="006D1F29"/>
    <w:rsid w:val="006D67BC"/>
    <w:rsid w:val="006E05F7"/>
    <w:rsid w:val="006F2DB5"/>
    <w:rsid w:val="00714949"/>
    <w:rsid w:val="00714A36"/>
    <w:rsid w:val="00717A53"/>
    <w:rsid w:val="00727AFF"/>
    <w:rsid w:val="00730E39"/>
    <w:rsid w:val="0073257F"/>
    <w:rsid w:val="007355B1"/>
    <w:rsid w:val="007406D1"/>
    <w:rsid w:val="0075061E"/>
    <w:rsid w:val="00752093"/>
    <w:rsid w:val="00761F5F"/>
    <w:rsid w:val="00771EAB"/>
    <w:rsid w:val="00787511"/>
    <w:rsid w:val="00792FE3"/>
    <w:rsid w:val="007957CA"/>
    <w:rsid w:val="0079687A"/>
    <w:rsid w:val="00797BB9"/>
    <w:rsid w:val="007A2FE4"/>
    <w:rsid w:val="007B1B75"/>
    <w:rsid w:val="007C171F"/>
    <w:rsid w:val="007C1ACD"/>
    <w:rsid w:val="007D5FA1"/>
    <w:rsid w:val="007D737B"/>
    <w:rsid w:val="007E0DC7"/>
    <w:rsid w:val="007E1FFA"/>
    <w:rsid w:val="007F57CF"/>
    <w:rsid w:val="007F718D"/>
    <w:rsid w:val="00801D8C"/>
    <w:rsid w:val="0081480B"/>
    <w:rsid w:val="0081676B"/>
    <w:rsid w:val="00826F93"/>
    <w:rsid w:val="00830F81"/>
    <w:rsid w:val="0085458E"/>
    <w:rsid w:val="00860A98"/>
    <w:rsid w:val="00862BE6"/>
    <w:rsid w:val="008838C8"/>
    <w:rsid w:val="00890500"/>
    <w:rsid w:val="00891F3D"/>
    <w:rsid w:val="00893E3C"/>
    <w:rsid w:val="008A4DED"/>
    <w:rsid w:val="008A6098"/>
    <w:rsid w:val="008B5C61"/>
    <w:rsid w:val="008C016E"/>
    <w:rsid w:val="008C1C16"/>
    <w:rsid w:val="008C50C6"/>
    <w:rsid w:val="008C5A82"/>
    <w:rsid w:val="008D27E0"/>
    <w:rsid w:val="00911129"/>
    <w:rsid w:val="00917707"/>
    <w:rsid w:val="00922392"/>
    <w:rsid w:val="009336BD"/>
    <w:rsid w:val="00933C7A"/>
    <w:rsid w:val="00943CFF"/>
    <w:rsid w:val="009470F2"/>
    <w:rsid w:val="009521F1"/>
    <w:rsid w:val="009570A3"/>
    <w:rsid w:val="009623A9"/>
    <w:rsid w:val="00963E52"/>
    <w:rsid w:val="009652F2"/>
    <w:rsid w:val="009668F0"/>
    <w:rsid w:val="0097253E"/>
    <w:rsid w:val="00973DAD"/>
    <w:rsid w:val="009805CA"/>
    <w:rsid w:val="009807A8"/>
    <w:rsid w:val="00997E0D"/>
    <w:rsid w:val="009B16A0"/>
    <w:rsid w:val="00A01B0C"/>
    <w:rsid w:val="00A05B3B"/>
    <w:rsid w:val="00A212B4"/>
    <w:rsid w:val="00A256DB"/>
    <w:rsid w:val="00A2732E"/>
    <w:rsid w:val="00A3025D"/>
    <w:rsid w:val="00A30DBB"/>
    <w:rsid w:val="00A311D7"/>
    <w:rsid w:val="00A32093"/>
    <w:rsid w:val="00A34B90"/>
    <w:rsid w:val="00A3582F"/>
    <w:rsid w:val="00A425A3"/>
    <w:rsid w:val="00A44DF8"/>
    <w:rsid w:val="00A4556E"/>
    <w:rsid w:val="00A530F8"/>
    <w:rsid w:val="00A67E69"/>
    <w:rsid w:val="00A751CE"/>
    <w:rsid w:val="00A759A5"/>
    <w:rsid w:val="00A811D5"/>
    <w:rsid w:val="00A8297B"/>
    <w:rsid w:val="00A92E50"/>
    <w:rsid w:val="00A9332B"/>
    <w:rsid w:val="00A948B8"/>
    <w:rsid w:val="00A94DED"/>
    <w:rsid w:val="00AA02BE"/>
    <w:rsid w:val="00AA3F81"/>
    <w:rsid w:val="00AB2FC6"/>
    <w:rsid w:val="00AB3168"/>
    <w:rsid w:val="00AB4DF6"/>
    <w:rsid w:val="00AB5C3D"/>
    <w:rsid w:val="00AD001A"/>
    <w:rsid w:val="00AD76A2"/>
    <w:rsid w:val="00AE0AE1"/>
    <w:rsid w:val="00AE1EF1"/>
    <w:rsid w:val="00AE29C1"/>
    <w:rsid w:val="00AF0F10"/>
    <w:rsid w:val="00AF3041"/>
    <w:rsid w:val="00AF70F7"/>
    <w:rsid w:val="00B00EFF"/>
    <w:rsid w:val="00B02EB8"/>
    <w:rsid w:val="00B11EC0"/>
    <w:rsid w:val="00B24529"/>
    <w:rsid w:val="00B50DA4"/>
    <w:rsid w:val="00B632B1"/>
    <w:rsid w:val="00B70B62"/>
    <w:rsid w:val="00B80BFA"/>
    <w:rsid w:val="00B819BB"/>
    <w:rsid w:val="00B8605D"/>
    <w:rsid w:val="00B92DDF"/>
    <w:rsid w:val="00B94F74"/>
    <w:rsid w:val="00BA0B6B"/>
    <w:rsid w:val="00BA19AD"/>
    <w:rsid w:val="00BA3600"/>
    <w:rsid w:val="00BB237D"/>
    <w:rsid w:val="00BD5DFB"/>
    <w:rsid w:val="00BE10F7"/>
    <w:rsid w:val="00BE2353"/>
    <w:rsid w:val="00BE773D"/>
    <w:rsid w:val="00BF110E"/>
    <w:rsid w:val="00BF11A4"/>
    <w:rsid w:val="00BF4722"/>
    <w:rsid w:val="00C00526"/>
    <w:rsid w:val="00C20EB1"/>
    <w:rsid w:val="00C3018F"/>
    <w:rsid w:val="00C33CAD"/>
    <w:rsid w:val="00C35833"/>
    <w:rsid w:val="00C36B0F"/>
    <w:rsid w:val="00C43DDC"/>
    <w:rsid w:val="00C45A55"/>
    <w:rsid w:val="00C511EA"/>
    <w:rsid w:val="00C512F8"/>
    <w:rsid w:val="00C60DE3"/>
    <w:rsid w:val="00C82B37"/>
    <w:rsid w:val="00C90E43"/>
    <w:rsid w:val="00C930A2"/>
    <w:rsid w:val="00C935FF"/>
    <w:rsid w:val="00C9748F"/>
    <w:rsid w:val="00CA2687"/>
    <w:rsid w:val="00CB3B2C"/>
    <w:rsid w:val="00CC0FCA"/>
    <w:rsid w:val="00CC56D8"/>
    <w:rsid w:val="00CE217D"/>
    <w:rsid w:val="00CE4E63"/>
    <w:rsid w:val="00CE6FF2"/>
    <w:rsid w:val="00CF2D6A"/>
    <w:rsid w:val="00CF517A"/>
    <w:rsid w:val="00D05F20"/>
    <w:rsid w:val="00D1306F"/>
    <w:rsid w:val="00D21A33"/>
    <w:rsid w:val="00D25950"/>
    <w:rsid w:val="00D45FA5"/>
    <w:rsid w:val="00D5289D"/>
    <w:rsid w:val="00D54521"/>
    <w:rsid w:val="00D552D4"/>
    <w:rsid w:val="00D7054F"/>
    <w:rsid w:val="00D70E1A"/>
    <w:rsid w:val="00D743AC"/>
    <w:rsid w:val="00D7581F"/>
    <w:rsid w:val="00D8034E"/>
    <w:rsid w:val="00D80731"/>
    <w:rsid w:val="00D84A28"/>
    <w:rsid w:val="00D87F2B"/>
    <w:rsid w:val="00D90B99"/>
    <w:rsid w:val="00DA2862"/>
    <w:rsid w:val="00DA3871"/>
    <w:rsid w:val="00DA6D10"/>
    <w:rsid w:val="00DA7C59"/>
    <w:rsid w:val="00DB27F1"/>
    <w:rsid w:val="00DB3AF7"/>
    <w:rsid w:val="00DC18F7"/>
    <w:rsid w:val="00DC6B8C"/>
    <w:rsid w:val="00DD75D4"/>
    <w:rsid w:val="00DE5AE0"/>
    <w:rsid w:val="00E16EB9"/>
    <w:rsid w:val="00E26545"/>
    <w:rsid w:val="00E303C6"/>
    <w:rsid w:val="00E37029"/>
    <w:rsid w:val="00E535B3"/>
    <w:rsid w:val="00E541BE"/>
    <w:rsid w:val="00E54873"/>
    <w:rsid w:val="00E606F9"/>
    <w:rsid w:val="00E64C69"/>
    <w:rsid w:val="00E77056"/>
    <w:rsid w:val="00E86ACE"/>
    <w:rsid w:val="00E901BC"/>
    <w:rsid w:val="00EA37CD"/>
    <w:rsid w:val="00EC0854"/>
    <w:rsid w:val="00ED1E7C"/>
    <w:rsid w:val="00EE02B4"/>
    <w:rsid w:val="00EE0A8A"/>
    <w:rsid w:val="00EE54E8"/>
    <w:rsid w:val="00EF124B"/>
    <w:rsid w:val="00EF408D"/>
    <w:rsid w:val="00EF4445"/>
    <w:rsid w:val="00EF56FC"/>
    <w:rsid w:val="00F008F4"/>
    <w:rsid w:val="00F04709"/>
    <w:rsid w:val="00F06998"/>
    <w:rsid w:val="00F075E7"/>
    <w:rsid w:val="00F10E0F"/>
    <w:rsid w:val="00F12D2D"/>
    <w:rsid w:val="00F13C0D"/>
    <w:rsid w:val="00F158BF"/>
    <w:rsid w:val="00F21E25"/>
    <w:rsid w:val="00F35167"/>
    <w:rsid w:val="00F40D04"/>
    <w:rsid w:val="00F4221A"/>
    <w:rsid w:val="00F5261D"/>
    <w:rsid w:val="00F55AF4"/>
    <w:rsid w:val="00F63D36"/>
    <w:rsid w:val="00F7003C"/>
    <w:rsid w:val="00F7231A"/>
    <w:rsid w:val="00F86DA0"/>
    <w:rsid w:val="00F87CA1"/>
    <w:rsid w:val="00F967C3"/>
    <w:rsid w:val="00F97A6F"/>
    <w:rsid w:val="00FA2E2E"/>
    <w:rsid w:val="00FB0FE8"/>
    <w:rsid w:val="00FB256D"/>
    <w:rsid w:val="00FE3D59"/>
    <w:rsid w:val="00FF5F0B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18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9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styleId="NormalWeb">
    <w:name w:val="Normal (Web)"/>
    <w:basedOn w:val="Normal"/>
    <w:uiPriority w:val="99"/>
    <w:unhideWhenUsed/>
    <w:rsid w:val="00C82B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AStyle1">
    <w:name w:val="FA_Style1"/>
    <w:basedOn w:val="Normal"/>
    <w:qFormat/>
    <w:rsid w:val="00A92E50"/>
    <w:rPr>
      <w:rFonts w:cs="Arial"/>
      <w:b/>
      <w:szCs w:val="20"/>
      <w:u w:val="single"/>
      <w:lang w:val="en-US"/>
    </w:rPr>
  </w:style>
  <w:style w:type="paragraph" w:customStyle="1" w:styleId="FAStyle2">
    <w:name w:val="FA_Style2"/>
    <w:basedOn w:val="Normal"/>
    <w:qFormat/>
    <w:rsid w:val="00014684"/>
    <w:rPr>
      <w:rFonts w:cs="Arial"/>
      <w:b/>
      <w:bC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95E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051B8-4367-4AA7-91F2-207CB2BF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1026</TotalTime>
  <Pages>17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17553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188</cp:revision>
  <cp:lastPrinted>2010-11-26T02:45:00Z</cp:lastPrinted>
  <dcterms:created xsi:type="dcterms:W3CDTF">2019-06-26T16:09:00Z</dcterms:created>
  <dcterms:modified xsi:type="dcterms:W3CDTF">2019-11-06T08:45:00Z</dcterms:modified>
  <cp:category>Template</cp:category>
  <cp:contentStatus>20/11/2012</cp:contentStatus>
</cp:coreProperties>
</file>