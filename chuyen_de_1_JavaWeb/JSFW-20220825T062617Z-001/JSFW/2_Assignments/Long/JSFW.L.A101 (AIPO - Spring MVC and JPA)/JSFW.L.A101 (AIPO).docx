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6415E29" w:rsidR="005E64CE" w:rsidRPr="00164690" w:rsidRDefault="00683D9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Spring Frame</w:t>
      </w:r>
      <w:r w:rsidR="00164690">
        <w:rPr>
          <w:rFonts w:eastAsia="Times New Roman" w:cs="Arial"/>
          <w:b/>
          <w:i/>
          <w:color w:val="AC0000"/>
          <w:spacing w:val="40"/>
          <w:sz w:val="28"/>
          <w:szCs w:val="24"/>
        </w:rPr>
        <w:t>work</w:t>
      </w:r>
    </w:p>
    <w:p w14:paraId="1699FAE8" w14:textId="58395075" w:rsidR="005E64CE" w:rsidRPr="007355B1" w:rsidRDefault="00491AF6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Assignments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C83F9A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  <w:sz w:val="6"/>
        </w:rPr>
      </w:pPr>
    </w:p>
    <w:tbl>
      <w:tblPr>
        <w:tblW w:w="9554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598"/>
        <w:gridCol w:w="1598"/>
        <w:gridCol w:w="1599"/>
      </w:tblGrid>
      <w:tr w:rsidR="007355B1" w:rsidRPr="007355B1" w14:paraId="2EA1AB18" w14:textId="77777777" w:rsidTr="002B7B29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598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598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599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2B7B29">
        <w:tc>
          <w:tcPr>
            <w:tcW w:w="540" w:type="dxa"/>
          </w:tcPr>
          <w:p w14:paraId="0B2D86B2" w14:textId="77777777" w:rsidR="007355B1" w:rsidRPr="007355B1" w:rsidRDefault="007355B1" w:rsidP="005D5567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62F7DF95" w:rsidR="007355B1" w:rsidRPr="007355B1" w:rsidRDefault="00524D44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</w:t>
            </w:r>
            <w:r w:rsidR="00C83F9A">
              <w:rPr>
                <w:rFonts w:ascii="Arial" w:hAnsi="Arial" w:cs="Arial"/>
                <w:sz w:val="18"/>
                <w:szCs w:val="18"/>
              </w:rPr>
              <w:t xml:space="preserve"> new</w:t>
            </w:r>
            <w:r>
              <w:rPr>
                <w:rFonts w:ascii="Arial" w:hAnsi="Arial" w:cs="Arial"/>
                <w:sz w:val="18"/>
                <w:szCs w:val="18"/>
              </w:rPr>
              <w:t xml:space="preserve"> labs</w:t>
            </w:r>
          </w:p>
        </w:tc>
        <w:tc>
          <w:tcPr>
            <w:tcW w:w="1598" w:type="dxa"/>
          </w:tcPr>
          <w:p w14:paraId="766C5DFD" w14:textId="23E2575B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598" w:type="dxa"/>
          </w:tcPr>
          <w:p w14:paraId="365EB0F1" w14:textId="216F7292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69B6D51B" w14:textId="4B8B14EB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1287A3A6" w14:textId="77777777" w:rsidTr="002B7B29">
        <w:tc>
          <w:tcPr>
            <w:tcW w:w="540" w:type="dxa"/>
          </w:tcPr>
          <w:p w14:paraId="5BC42111" w14:textId="77777777" w:rsidR="007355B1" w:rsidRPr="007355B1" w:rsidRDefault="007355B1" w:rsidP="005D5567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598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598" w:type="dxa"/>
          </w:tcPr>
          <w:p w14:paraId="31DDBB53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22683360" w14:textId="64EBFF54" w:rsidR="007355B1" w:rsidRPr="007355B1" w:rsidRDefault="002B7B2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776470B2" w14:textId="77777777" w:rsidTr="002B7B29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2B7B29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2B7B29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2B7B29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2B7B29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2B7B29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2B7B29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2B7B29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C4365A">
      <w:pPr>
        <w:pStyle w:val="TOCHeading"/>
      </w:pPr>
      <w:r w:rsidRPr="007355B1">
        <w:lastRenderedPageBreak/>
        <w:t>Contents</w:t>
      </w:r>
    </w:p>
    <w:p w14:paraId="7CC74A1A" w14:textId="77777777" w:rsidR="00BD5F79" w:rsidRDefault="0071125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 Style,2" </w:instrText>
      </w:r>
      <w:r>
        <w:rPr>
          <w:rFonts w:cs="Arial"/>
        </w:rPr>
        <w:fldChar w:fldCharType="separate"/>
      </w:r>
      <w:hyperlink w:anchor="_Toc19438213" w:history="1">
        <w:r w:rsidR="00BD5F79" w:rsidRPr="00495B49">
          <w:rPr>
            <w:rStyle w:val="Hyperlink"/>
            <w:noProof/>
          </w:rPr>
          <w:t>Objectives</w:t>
        </w:r>
        <w:r w:rsidR="00BD5F79">
          <w:rPr>
            <w:noProof/>
            <w:webHidden/>
          </w:rPr>
          <w:tab/>
        </w:r>
        <w:r w:rsidR="00BD5F79">
          <w:rPr>
            <w:noProof/>
            <w:webHidden/>
          </w:rPr>
          <w:fldChar w:fldCharType="begin"/>
        </w:r>
        <w:r w:rsidR="00BD5F79">
          <w:rPr>
            <w:noProof/>
            <w:webHidden/>
          </w:rPr>
          <w:instrText xml:space="preserve"> PAGEREF _Toc19438213 \h </w:instrText>
        </w:r>
        <w:r w:rsidR="00BD5F79">
          <w:rPr>
            <w:noProof/>
            <w:webHidden/>
          </w:rPr>
        </w:r>
        <w:r w:rsidR="00BD5F79">
          <w:rPr>
            <w:noProof/>
            <w:webHidden/>
          </w:rPr>
          <w:fldChar w:fldCharType="separate"/>
        </w:r>
        <w:r w:rsidR="00BD5F79">
          <w:rPr>
            <w:noProof/>
            <w:webHidden/>
          </w:rPr>
          <w:t>4</w:t>
        </w:r>
        <w:r w:rsidR="00BD5F79">
          <w:rPr>
            <w:noProof/>
            <w:webHidden/>
          </w:rPr>
          <w:fldChar w:fldCharType="end"/>
        </w:r>
      </w:hyperlink>
    </w:p>
    <w:p w14:paraId="0472C1F5" w14:textId="77777777" w:rsidR="00BD5F79" w:rsidRDefault="00BD5F7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438214" w:history="1">
        <w:r w:rsidRPr="00495B49">
          <w:rPr>
            <w:rStyle w:val="Hyperlink"/>
            <w:noProof/>
          </w:rPr>
          <w:t>Business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786E1" w14:textId="77777777" w:rsidR="00BD5F79" w:rsidRDefault="00BD5F7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438215" w:history="1">
        <w:r w:rsidRPr="00495B49">
          <w:rPr>
            <w:rStyle w:val="Hyperlink"/>
            <w:noProof/>
          </w:rPr>
          <w:t>Working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E4C65" w14:textId="77777777" w:rsidR="00BD5F79" w:rsidRDefault="00BD5F7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438216" w:history="1">
        <w:r w:rsidRPr="00495B49">
          <w:rPr>
            <w:rStyle w:val="Hyperlink"/>
            <w:noProof/>
          </w:rPr>
          <w:t>Product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56C52" w14:textId="77777777" w:rsidR="00BD5F79" w:rsidRDefault="00BD5F7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438217" w:history="1">
        <w:r w:rsidRPr="00495B49">
          <w:rPr>
            <w:rStyle w:val="Hyperlink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A97761" w14:textId="77777777" w:rsidR="00BD5F79" w:rsidRDefault="00BD5F7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438218" w:history="1">
        <w:r w:rsidRPr="00495B49">
          <w:rPr>
            <w:rStyle w:val="Hyperlink"/>
            <w:noProof/>
          </w:rPr>
          <w:t>Database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55AC2A" w14:textId="77777777" w:rsidR="00BD5F79" w:rsidRDefault="00BD5F7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438219" w:history="1">
        <w:r w:rsidRPr="00495B49">
          <w:rPr>
            <w:rStyle w:val="Hyperlink"/>
            <w:noProof/>
          </w:rPr>
          <w:t>Assignment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405529" w14:textId="4C73A421" w:rsidR="002F3B39" w:rsidRPr="007355B1" w:rsidRDefault="0071125A">
      <w:pPr>
        <w:rPr>
          <w:rFonts w:cs="Arial"/>
        </w:rPr>
      </w:pPr>
      <w:r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B43987">
        <w:trPr>
          <w:trHeight w:val="1331"/>
        </w:trPr>
        <w:tc>
          <w:tcPr>
            <w:tcW w:w="3408" w:type="dxa"/>
            <w:vAlign w:val="center"/>
          </w:tcPr>
          <w:p w14:paraId="59C39650" w14:textId="4FACFFEE" w:rsidR="00D01CEC" w:rsidRPr="00B43987" w:rsidRDefault="00B43987" w:rsidP="00B43987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AE333E3" wp14:editId="394A70EB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494D5BF0" w:rsidR="00D01CEC" w:rsidRPr="00AA5082" w:rsidRDefault="00D01CEC" w:rsidP="000D1110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E75CA7">
              <w:rPr>
                <w:rFonts w:cs="Arial"/>
                <w:b/>
                <w:color w:val="FFFFFF" w:themeColor="background1"/>
                <w:sz w:val="20"/>
                <w:szCs w:val="24"/>
              </w:rPr>
              <w:t>J</w:t>
            </w:r>
            <w:r w:rsidR="00DA0F37">
              <w:rPr>
                <w:rFonts w:cs="Arial"/>
                <w:b/>
                <w:color w:val="FFFFFF" w:themeColor="background1"/>
                <w:sz w:val="20"/>
                <w:szCs w:val="24"/>
              </w:rPr>
              <w:t>SFW.L.A10</w:t>
            </w:r>
            <w:r w:rsidR="00BB485A" w:rsidRPr="00BB485A">
              <w:rPr>
                <w:rFonts w:cs="Arial"/>
                <w:b/>
                <w:color w:val="FFFFFF" w:themeColor="background1"/>
                <w:sz w:val="20"/>
                <w:szCs w:val="24"/>
              </w:rPr>
              <w:t>1</w:t>
            </w:r>
            <w:r w:rsidR="00AA508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 xml:space="preserve"> (AIPO)</w:t>
            </w:r>
          </w:p>
          <w:p w14:paraId="70784EDC" w14:textId="7A09EFAF" w:rsidR="00D01CEC" w:rsidRPr="00EF3F1B" w:rsidRDefault="003A5B81" w:rsidP="000D1110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  <w:t>LONG</w:t>
            </w:r>
          </w:p>
          <w:p w14:paraId="52763A31" w14:textId="6852301E" w:rsidR="00D01CEC" w:rsidRPr="00264F53" w:rsidRDefault="00D01CEC" w:rsidP="000D1110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42E9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14:paraId="1CA355C6" w14:textId="1FB7093C" w:rsidR="00D01CEC" w:rsidRPr="0025607C" w:rsidRDefault="00D01CEC" w:rsidP="000D1110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90C4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3097A" w:rsidRDefault="007A5F82" w:rsidP="007A5F82">
      <w:pPr>
        <w:rPr>
          <w:rFonts w:cs="Arial"/>
          <w:color w:val="0070C0"/>
          <w:sz w:val="8"/>
        </w:rPr>
      </w:pPr>
    </w:p>
    <w:p w14:paraId="29E14FAC" w14:textId="53F17AE6" w:rsidR="00D01E14" w:rsidRPr="00B04537" w:rsidRDefault="00D01E14" w:rsidP="000E3209">
      <w:pPr>
        <w:pStyle w:val="Heading1"/>
        <w:spacing w:before="120" w:after="0" w:line="288" w:lineRule="auto"/>
        <w:jc w:val="both"/>
      </w:pPr>
      <w:bookmarkStart w:id="0" w:name="_Toc19438213"/>
      <w:r w:rsidRPr="00B04537">
        <w:rPr>
          <w:rStyle w:val="FAStyleChar"/>
          <w:b/>
          <w:sz w:val="26"/>
          <w:u w:val="none"/>
        </w:rPr>
        <w:t>Objective</w:t>
      </w:r>
      <w:r w:rsidR="00B04537" w:rsidRPr="00B04537">
        <w:rPr>
          <w:rStyle w:val="FAStyleChar"/>
          <w:b/>
          <w:sz w:val="26"/>
          <w:u w:val="none"/>
        </w:rPr>
        <w:t>s</w:t>
      </w:r>
      <w:bookmarkEnd w:id="0"/>
      <w:r w:rsidR="0042616B" w:rsidRPr="00B04537">
        <w:tab/>
      </w:r>
    </w:p>
    <w:p w14:paraId="35504BB2" w14:textId="351542B6" w:rsidR="00D01E14" w:rsidRPr="00B04537" w:rsidRDefault="00CD2AB8" w:rsidP="000E3209">
      <w:pPr>
        <w:spacing w:before="120" w:after="0" w:line="288" w:lineRule="auto"/>
        <w:jc w:val="both"/>
        <w:rPr>
          <w:rFonts w:cs="Arial"/>
          <w:sz w:val="20"/>
          <w:szCs w:val="20"/>
          <w:lang w:val="en-US"/>
        </w:rPr>
      </w:pPr>
      <w:r w:rsidRPr="00B04537">
        <w:rPr>
          <w:rFonts w:cs="Arial"/>
          <w:sz w:val="20"/>
          <w:szCs w:val="20"/>
          <w:lang w:val="en-US"/>
        </w:rPr>
        <w:t>After finish</w:t>
      </w:r>
      <w:r w:rsidR="009F45F2" w:rsidRPr="00B04537">
        <w:rPr>
          <w:rFonts w:cs="Arial"/>
          <w:sz w:val="20"/>
          <w:szCs w:val="20"/>
          <w:lang w:val="en-US"/>
        </w:rPr>
        <w:t xml:space="preserve">ing the following exercises, </w:t>
      </w:r>
      <w:r w:rsidRPr="00B04537">
        <w:rPr>
          <w:rFonts w:cs="Arial"/>
          <w:sz w:val="20"/>
          <w:szCs w:val="20"/>
          <w:lang w:val="en-US"/>
        </w:rPr>
        <w:t xml:space="preserve">trainees </w:t>
      </w:r>
      <w:r w:rsidR="009606F5" w:rsidRPr="00B04537">
        <w:rPr>
          <w:rFonts w:cs="Arial"/>
          <w:sz w:val="20"/>
          <w:szCs w:val="20"/>
          <w:lang w:val="en-US"/>
        </w:rPr>
        <w:t>will:</w:t>
      </w:r>
    </w:p>
    <w:p w14:paraId="79EDE307" w14:textId="1FCC6AB0" w:rsidR="0065392D" w:rsidRPr="00854106" w:rsidRDefault="0065392D" w:rsidP="0065392D">
      <w:pPr>
        <w:pStyle w:val="ListParagraph"/>
      </w:pPr>
      <w:r w:rsidRPr="00854106">
        <w:t xml:space="preserve">Understand </w:t>
      </w:r>
      <w:r w:rsidR="00317484">
        <w:t>Spring Core (IoC, DI)</w:t>
      </w:r>
    </w:p>
    <w:p w14:paraId="55A71DF4" w14:textId="51508A60" w:rsidR="003A78EE" w:rsidRDefault="003A78EE" w:rsidP="00335752">
      <w:pPr>
        <w:pStyle w:val="ListParagraph"/>
      </w:pPr>
      <w:r>
        <w:t xml:space="preserve">Practice </w:t>
      </w:r>
      <w:r w:rsidR="00715122">
        <w:t xml:space="preserve">with </w:t>
      </w:r>
      <w:r>
        <w:t>JDBC Templates to connect database in spring</w:t>
      </w:r>
    </w:p>
    <w:p w14:paraId="0734F26F" w14:textId="02E2DC59" w:rsidR="003A78EE" w:rsidRDefault="00374AEE" w:rsidP="00335752">
      <w:pPr>
        <w:pStyle w:val="ListParagraph"/>
      </w:pPr>
      <w:r>
        <w:t>U</w:t>
      </w:r>
      <w:r w:rsidR="003A78EE">
        <w:t>se JPA for object-relational mapping</w:t>
      </w:r>
    </w:p>
    <w:p w14:paraId="1E14BCFB" w14:textId="33AB650E" w:rsidR="003A78EE" w:rsidRDefault="00715122" w:rsidP="00335752">
      <w:pPr>
        <w:pStyle w:val="ListParagraph"/>
      </w:pPr>
      <w:r>
        <w:t>Practice with</w:t>
      </w:r>
      <w:r w:rsidR="003A78EE">
        <w:t xml:space="preserve"> the Spring MVC framework architecture</w:t>
      </w:r>
    </w:p>
    <w:p w14:paraId="2A49C821" w14:textId="70781566" w:rsidR="0065392D" w:rsidRPr="00854106" w:rsidRDefault="0065392D" w:rsidP="0065392D">
      <w:pPr>
        <w:pStyle w:val="ListParagraph"/>
      </w:pPr>
      <w:r w:rsidRPr="00854106">
        <w:t>Know how to write a Web applica</w:t>
      </w:r>
      <w:r>
        <w:t xml:space="preserve">tion with Spring  MVC Framework and </w:t>
      </w:r>
      <w:r w:rsidR="004D6A70">
        <w:t xml:space="preserve">Spring Data </w:t>
      </w:r>
      <w:r>
        <w:t>JPA</w:t>
      </w:r>
    </w:p>
    <w:p w14:paraId="3247C196" w14:textId="77777777" w:rsidR="002E7A3B" w:rsidRPr="002E7A3B" w:rsidRDefault="002E7A3B" w:rsidP="002E7A3B">
      <w:pPr>
        <w:pStyle w:val="Heading1"/>
        <w:spacing w:before="120" w:after="0" w:line="288" w:lineRule="auto"/>
        <w:jc w:val="both"/>
        <w:rPr>
          <w:rStyle w:val="FAStyleChar"/>
          <w:b/>
          <w:sz w:val="26"/>
          <w:u w:val="none"/>
        </w:rPr>
      </w:pPr>
      <w:bookmarkStart w:id="1" w:name="_Toc19438214"/>
      <w:r w:rsidRPr="002E7A3B">
        <w:rPr>
          <w:rStyle w:val="FAStyleChar"/>
          <w:b/>
          <w:sz w:val="26"/>
          <w:u w:val="none"/>
        </w:rPr>
        <w:t>Business needs</w:t>
      </w:r>
      <w:bookmarkEnd w:id="1"/>
    </w:p>
    <w:p w14:paraId="1A3609A5" w14:textId="602F288A" w:rsidR="002E7A3B" w:rsidRPr="002E7A3B" w:rsidRDefault="002E7A3B" w:rsidP="002E7A3B">
      <w:pPr>
        <w:spacing w:before="120" w:after="0" w:line="288" w:lineRule="auto"/>
        <w:jc w:val="both"/>
        <w:rPr>
          <w:sz w:val="20"/>
          <w:lang w:val="en-US"/>
        </w:rPr>
      </w:pPr>
      <w:r w:rsidRPr="002E7A3B">
        <w:rPr>
          <w:sz w:val="20"/>
          <w:lang w:val="en-US"/>
        </w:rPr>
        <w:t xml:space="preserve">Create a Web application bases on HTML, CSS, JavaScript, Ajax, Servlet, JSP, </w:t>
      </w:r>
      <w:r w:rsidR="00E2096C">
        <w:rPr>
          <w:sz w:val="20"/>
          <w:lang w:val="en-US"/>
        </w:rPr>
        <w:t>Spring  framework.</w:t>
      </w:r>
    </w:p>
    <w:p w14:paraId="28883810" w14:textId="5C79B3BD" w:rsidR="002E7A3B" w:rsidRPr="002E7A3B" w:rsidRDefault="002E7A3B" w:rsidP="002E7A3B">
      <w:pPr>
        <w:spacing w:before="120" w:after="0" w:line="288" w:lineRule="auto"/>
        <w:jc w:val="both"/>
        <w:rPr>
          <w:sz w:val="20"/>
          <w:lang w:val="en-US"/>
        </w:rPr>
      </w:pPr>
      <w:r w:rsidRPr="002E7A3B">
        <w:rPr>
          <w:sz w:val="20"/>
          <w:lang w:val="en-US"/>
        </w:rPr>
        <w:t>AIPO is an open source system to user can use service or get source to develop.</w:t>
      </w:r>
      <w:r w:rsidR="00D52F1B">
        <w:rPr>
          <w:sz w:val="20"/>
          <w:lang w:val="en-US"/>
        </w:rPr>
        <w:t xml:space="preserve"> </w:t>
      </w:r>
      <w:r w:rsidRPr="002E7A3B">
        <w:rPr>
          <w:sz w:val="20"/>
          <w:lang w:val="en-US"/>
        </w:rPr>
        <w:t xml:space="preserve">Some service in AIPO: </w:t>
      </w:r>
    </w:p>
    <w:p w14:paraId="0CDB74AA" w14:textId="741C6951" w:rsidR="002E7A3B" w:rsidRPr="002E7A3B" w:rsidRDefault="002E7A3B" w:rsidP="002E7A3B">
      <w:pPr>
        <w:pStyle w:val="ListParagraph"/>
        <w:numPr>
          <w:ilvl w:val="0"/>
          <w:numId w:val="17"/>
        </w:numPr>
        <w:spacing w:after="0"/>
      </w:pPr>
      <w:r w:rsidRPr="002E7A3B">
        <w:t xml:space="preserve">Todo: You can organize the task </w:t>
      </w:r>
    </w:p>
    <w:p w14:paraId="5A174FBC" w14:textId="020334F1" w:rsidR="002E7A3B" w:rsidRPr="002E7A3B" w:rsidRDefault="002E7A3B" w:rsidP="002E7A3B">
      <w:pPr>
        <w:pStyle w:val="ListParagraph"/>
        <w:numPr>
          <w:ilvl w:val="0"/>
          <w:numId w:val="17"/>
        </w:numPr>
        <w:spacing w:after="0"/>
      </w:pPr>
      <w:r w:rsidRPr="002E7A3B">
        <w:t xml:space="preserve">Schedule: You can manage the day to day schedule </w:t>
      </w:r>
    </w:p>
    <w:p w14:paraId="4B5ABF0E" w14:textId="6D143043" w:rsidR="002E7A3B" w:rsidRPr="002E7A3B" w:rsidRDefault="002E7A3B" w:rsidP="002E7A3B">
      <w:pPr>
        <w:pStyle w:val="ListParagraph"/>
        <w:numPr>
          <w:ilvl w:val="0"/>
          <w:numId w:val="17"/>
        </w:numPr>
        <w:spacing w:after="0"/>
      </w:pPr>
      <w:r w:rsidRPr="002E7A3B">
        <w:t>News:  The company will spread to the outside of the information</w:t>
      </w:r>
    </w:p>
    <w:p w14:paraId="73605B2B" w14:textId="1F695C3F" w:rsidR="002E7A3B" w:rsidRPr="002E7A3B" w:rsidRDefault="002E7A3B" w:rsidP="002E7A3B">
      <w:pPr>
        <w:pStyle w:val="ListParagraph"/>
        <w:numPr>
          <w:ilvl w:val="0"/>
          <w:numId w:val="17"/>
        </w:numPr>
        <w:spacing w:after="0"/>
      </w:pPr>
      <w:r w:rsidRPr="002E7A3B">
        <w:t xml:space="preserve">Blog:  You can  share the know-how </w:t>
      </w:r>
    </w:p>
    <w:p w14:paraId="52966DB7" w14:textId="77777777" w:rsidR="002E7A3B" w:rsidRPr="002E7A3B" w:rsidRDefault="002E7A3B" w:rsidP="002E7A3B">
      <w:pPr>
        <w:spacing w:before="120" w:after="0" w:line="288" w:lineRule="auto"/>
        <w:jc w:val="both"/>
        <w:rPr>
          <w:sz w:val="20"/>
          <w:lang w:val="en-US"/>
        </w:rPr>
      </w:pPr>
      <w:r w:rsidRPr="002E7A3B">
        <w:rPr>
          <w:sz w:val="20"/>
          <w:lang w:val="en-US"/>
        </w:rPr>
        <w:t>You can access to https://www.aipo.com/  to more detail</w:t>
      </w:r>
    </w:p>
    <w:p w14:paraId="6FFBF14D" w14:textId="77777777" w:rsidR="002E7A3B" w:rsidRDefault="002E7A3B" w:rsidP="002E7A3B">
      <w:pPr>
        <w:spacing w:before="120" w:after="0" w:line="288" w:lineRule="auto"/>
        <w:jc w:val="both"/>
        <w:rPr>
          <w:sz w:val="20"/>
          <w:lang w:val="en-US"/>
        </w:rPr>
      </w:pPr>
      <w:r w:rsidRPr="002E7A3B">
        <w:rPr>
          <w:sz w:val="20"/>
          <w:lang w:val="en-US"/>
        </w:rPr>
        <w:t>In this assignment, we will create some page to manage user which use AIPO system. We will develop a little part in this system. Below, Use case diagram for this system:</w:t>
      </w:r>
    </w:p>
    <w:p w14:paraId="22EDA49A" w14:textId="77777777" w:rsidR="00752F3E" w:rsidRPr="002E7A3B" w:rsidRDefault="00752F3E" w:rsidP="002E7A3B">
      <w:pPr>
        <w:spacing w:before="120" w:after="0" w:line="288" w:lineRule="auto"/>
        <w:jc w:val="both"/>
        <w:rPr>
          <w:sz w:val="20"/>
          <w:lang w:val="en-US"/>
        </w:rPr>
      </w:pPr>
    </w:p>
    <w:p w14:paraId="685E9AF6" w14:textId="08076BD2" w:rsidR="002E7A3B" w:rsidRDefault="002E7A3B" w:rsidP="00752F3E">
      <w:pPr>
        <w:jc w:val="center"/>
        <w:rPr>
          <w:lang w:val="en-US"/>
        </w:rPr>
      </w:pPr>
      <w:r w:rsidRPr="00CB6686">
        <w:rPr>
          <w:rFonts w:ascii="Candara" w:hAnsi="Candara"/>
          <w:noProof/>
          <w:color w:val="252525"/>
          <w:lang w:val="en-US"/>
        </w:rPr>
        <w:drawing>
          <wp:inline distT="0" distB="0" distL="0" distR="0" wp14:anchorId="74E81BBB" wp14:editId="658DB28B">
            <wp:extent cx="5727700" cy="3340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3DDC" w14:textId="4169B28B" w:rsidR="00B82AF9" w:rsidRPr="00B04537" w:rsidRDefault="00957BE1" w:rsidP="000E3209">
      <w:pPr>
        <w:pStyle w:val="Heading1"/>
        <w:spacing w:before="120" w:after="0" w:line="288" w:lineRule="auto"/>
        <w:jc w:val="both"/>
      </w:pPr>
      <w:bookmarkStart w:id="2" w:name="_Toc19438215"/>
      <w:r w:rsidRPr="00B04537">
        <w:lastRenderedPageBreak/>
        <w:t>Working Environments</w:t>
      </w:r>
      <w:bookmarkEnd w:id="2"/>
    </w:p>
    <w:p w14:paraId="6D50FCB3" w14:textId="7E8EF044" w:rsidR="00164690" w:rsidRPr="00B04537" w:rsidRDefault="00EB331F" w:rsidP="001F2B7A">
      <w:pPr>
        <w:pStyle w:val="ListParagraph"/>
      </w:pPr>
      <w:r w:rsidRPr="00B04537">
        <w:t>JDK 1.8</w:t>
      </w:r>
      <w:r w:rsidR="002C550C" w:rsidRPr="00B04537">
        <w:rPr>
          <w:lang w:val="vi-VN"/>
        </w:rPr>
        <w:t xml:space="preserve"> +</w:t>
      </w:r>
    </w:p>
    <w:p w14:paraId="487E6B49" w14:textId="7DFFB893" w:rsidR="00777DD2" w:rsidRPr="00B04537" w:rsidRDefault="00164690" w:rsidP="001F2B7A">
      <w:pPr>
        <w:pStyle w:val="ListParagraph"/>
        <w:rPr>
          <w:lang w:val="vi-VN"/>
        </w:rPr>
      </w:pPr>
      <w:r w:rsidRPr="00B04537">
        <w:t>Maven</w:t>
      </w:r>
      <w:r w:rsidRPr="00B04537">
        <w:rPr>
          <w:lang w:val="vi-VN"/>
        </w:rPr>
        <w:t xml:space="preserve"> 3+</w:t>
      </w:r>
    </w:p>
    <w:p w14:paraId="288D25D2" w14:textId="77777777" w:rsidR="00777DD2" w:rsidRPr="00B04537" w:rsidRDefault="00777DD2" w:rsidP="001F2B7A">
      <w:pPr>
        <w:pStyle w:val="ListParagraph"/>
      </w:pPr>
      <w:r w:rsidRPr="00B04537">
        <w:t xml:space="preserve">Eclipse IDE or STS, </w:t>
      </w:r>
    </w:p>
    <w:p w14:paraId="49F09FB0" w14:textId="66F8EB83" w:rsidR="00777DD2" w:rsidRPr="00B04537" w:rsidRDefault="00777DD2" w:rsidP="001F2B7A">
      <w:pPr>
        <w:pStyle w:val="ListParagraph"/>
      </w:pPr>
      <w:r w:rsidRPr="00B04537">
        <w:t>MySQL DB Server</w:t>
      </w:r>
      <w:r w:rsidR="00D616AA" w:rsidRPr="00B04537">
        <w:rPr>
          <w:lang w:val="vi-VN"/>
        </w:rPr>
        <w:t>/MySQL</w:t>
      </w:r>
      <w:r w:rsidRPr="00B04537">
        <w:t xml:space="preserve">, </w:t>
      </w:r>
    </w:p>
    <w:p w14:paraId="2F2AF7D5" w14:textId="77777777" w:rsidR="00777DD2" w:rsidRPr="00B04537" w:rsidRDefault="00777DD2" w:rsidP="001F2B7A">
      <w:pPr>
        <w:pStyle w:val="ListParagraph"/>
      </w:pPr>
      <w:r w:rsidRPr="00B04537">
        <w:t xml:space="preserve">Apache TomCat 7 or later, </w:t>
      </w:r>
    </w:p>
    <w:p w14:paraId="1E727881" w14:textId="77777777" w:rsidR="00777DD2" w:rsidRPr="00B04537" w:rsidRDefault="00777DD2" w:rsidP="001F2B7A">
      <w:pPr>
        <w:pStyle w:val="ListParagraph"/>
      </w:pPr>
      <w:r w:rsidRPr="00B04537">
        <w:t>Internet connection,</w:t>
      </w:r>
    </w:p>
    <w:p w14:paraId="5658D26B" w14:textId="0CD5692B" w:rsidR="00777DD2" w:rsidRPr="006C485C" w:rsidRDefault="00777DD2" w:rsidP="000E3209">
      <w:pPr>
        <w:spacing w:before="120" w:after="0" w:line="288" w:lineRule="auto"/>
        <w:jc w:val="both"/>
        <w:rPr>
          <w:rFonts w:cs="Arial"/>
          <w:sz w:val="20"/>
        </w:rPr>
      </w:pPr>
      <w:r w:rsidRPr="006C485C">
        <w:rPr>
          <w:rFonts w:cs="Arial"/>
          <w:color w:val="252525"/>
          <w:sz w:val="20"/>
        </w:rPr>
        <w:t xml:space="preserve">Delivery: Source code, deployment and testing, reviewing </w:t>
      </w:r>
      <w:r w:rsidRPr="006C485C">
        <w:rPr>
          <w:rFonts w:cs="Arial"/>
          <w:sz w:val="20"/>
        </w:rPr>
        <w:t>evidences</w:t>
      </w:r>
      <w:r w:rsidRPr="006C485C">
        <w:rPr>
          <w:rFonts w:cs="Arial"/>
          <w:color w:val="252525"/>
          <w:sz w:val="20"/>
        </w:rPr>
        <w:t xml:space="preserve"> packaged in a compress archive.</w:t>
      </w:r>
    </w:p>
    <w:p w14:paraId="0162B400" w14:textId="10169300" w:rsidR="00745D7E" w:rsidRPr="00B04537" w:rsidRDefault="00745D7E" w:rsidP="000E3209">
      <w:pPr>
        <w:pStyle w:val="Heading1"/>
        <w:spacing w:before="120" w:after="0" w:line="288" w:lineRule="auto"/>
        <w:jc w:val="both"/>
      </w:pPr>
      <w:bookmarkStart w:id="3" w:name="_Toc19438216"/>
      <w:r w:rsidRPr="00B04537">
        <w:t>Product Architecture</w:t>
      </w:r>
      <w:bookmarkEnd w:id="3"/>
    </w:p>
    <w:p w14:paraId="2B956642" w14:textId="77777777" w:rsidR="00164690" w:rsidRPr="00B04537" w:rsidRDefault="00164690" w:rsidP="00482C08">
      <w:pPr>
        <w:spacing w:before="120" w:after="0" w:line="312" w:lineRule="auto"/>
        <w:jc w:val="both"/>
        <w:rPr>
          <w:rFonts w:cs="Arial"/>
          <w:sz w:val="20"/>
          <w:szCs w:val="20"/>
          <w:lang w:val="en-US"/>
        </w:rPr>
      </w:pPr>
      <w:r w:rsidRPr="00B04537">
        <w:rPr>
          <w:rFonts w:cs="Arial"/>
          <w:sz w:val="20"/>
          <w:szCs w:val="20"/>
          <w:lang w:val="en-US"/>
        </w:rPr>
        <w:t>Web applications are by nature distributed applications, meaning that they are programs that run on more than one computer and communicate through a network or server. Specifically, web applications are accessed with a web browser and are popular because of the ease of using the browser as a user client.</w:t>
      </w:r>
    </w:p>
    <w:p w14:paraId="1D80BE7B" w14:textId="097E47A0" w:rsidR="00164690" w:rsidRPr="00164690" w:rsidRDefault="00164690" w:rsidP="00164690">
      <w:pPr>
        <w:spacing w:before="120" w:after="120"/>
        <w:jc w:val="center"/>
        <w:rPr>
          <w:rFonts w:cs="Arial"/>
          <w:sz w:val="20"/>
          <w:szCs w:val="20"/>
          <w:lang w:val="en-US"/>
        </w:rPr>
      </w:pPr>
      <w:r w:rsidRPr="00CB6686">
        <w:rPr>
          <w:rFonts w:ascii="Candara" w:hAnsi="Candara"/>
          <w:noProof/>
          <w:color w:val="252525"/>
          <w:lang w:val="en-US"/>
        </w:rPr>
        <w:drawing>
          <wp:inline distT="0" distB="0" distL="0" distR="0" wp14:anchorId="362A2914" wp14:editId="31608772">
            <wp:extent cx="3924300" cy="2159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" t="4563" r="2705" b="3232"/>
                    <a:stretch/>
                  </pic:blipFill>
                  <pic:spPr bwMode="auto">
                    <a:xfrm>
                      <a:off x="0" y="0"/>
                      <a:ext cx="39243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4D01A" w14:textId="77777777" w:rsidR="00102FE3" w:rsidRDefault="00102FE3" w:rsidP="00164690">
      <w:pPr>
        <w:spacing w:before="120" w:after="120"/>
        <w:jc w:val="both"/>
        <w:rPr>
          <w:rFonts w:cs="Arial"/>
          <w:sz w:val="20"/>
          <w:szCs w:val="20"/>
          <w:lang w:val="en-US"/>
        </w:rPr>
      </w:pPr>
    </w:p>
    <w:p w14:paraId="42A00618" w14:textId="15445668" w:rsidR="00745D7E" w:rsidRDefault="00164690" w:rsidP="00164690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164690">
        <w:rPr>
          <w:rFonts w:cs="Arial"/>
          <w:sz w:val="20"/>
          <w:szCs w:val="20"/>
          <w:lang w:val="en-US"/>
        </w:rPr>
        <w:t>The product is implemented using MVC Pattern base on Spring Web MVC.</w:t>
      </w:r>
    </w:p>
    <w:p w14:paraId="515E947D" w14:textId="77777777" w:rsidR="000C26D6" w:rsidRDefault="000C26D6" w:rsidP="00164690">
      <w:pPr>
        <w:spacing w:before="120" w:after="120"/>
        <w:jc w:val="both"/>
        <w:rPr>
          <w:rFonts w:cs="Arial"/>
          <w:sz w:val="20"/>
          <w:szCs w:val="20"/>
          <w:lang w:val="en-US"/>
        </w:rPr>
      </w:pPr>
    </w:p>
    <w:p w14:paraId="4D12227E" w14:textId="343FB87C" w:rsidR="00745D7E" w:rsidRPr="007F68DB" w:rsidRDefault="00CB71B5" w:rsidP="00C4365A">
      <w:pPr>
        <w:pStyle w:val="Heading1"/>
      </w:pPr>
      <w:bookmarkStart w:id="4" w:name="_Toc19438217"/>
      <w:r w:rsidRPr="007F68DB">
        <w:t>Technologies</w:t>
      </w:r>
      <w:bookmarkEnd w:id="4"/>
    </w:p>
    <w:p w14:paraId="7AB36F5C" w14:textId="77777777" w:rsidR="00164690" w:rsidRPr="006340D2" w:rsidRDefault="00164690" w:rsidP="006C485C">
      <w:pPr>
        <w:spacing w:before="120" w:after="0" w:line="288" w:lineRule="auto"/>
        <w:rPr>
          <w:rFonts w:cs="Arial"/>
          <w:sz w:val="20"/>
          <w:lang w:val="en-US"/>
        </w:rPr>
      </w:pPr>
      <w:r w:rsidRPr="006340D2">
        <w:rPr>
          <w:rFonts w:cs="Arial"/>
          <w:sz w:val="20"/>
          <w:lang w:val="en-US"/>
        </w:rPr>
        <w:t>The product implements one or more technology:</w:t>
      </w:r>
    </w:p>
    <w:p w14:paraId="50C40DDD" w14:textId="77777777" w:rsidR="00164690" w:rsidRPr="006C485C" w:rsidRDefault="00164690" w:rsidP="006C485C">
      <w:pPr>
        <w:pStyle w:val="ListParagraph"/>
        <w:numPr>
          <w:ilvl w:val="0"/>
          <w:numId w:val="19"/>
        </w:numPr>
        <w:spacing w:after="0"/>
        <w:rPr>
          <w:rFonts w:cs="Arial"/>
        </w:rPr>
      </w:pPr>
      <w:r w:rsidRPr="006C485C">
        <w:rPr>
          <w:rFonts w:cs="Arial"/>
        </w:rPr>
        <w:t>HTML &amp; CSS</w:t>
      </w:r>
    </w:p>
    <w:p w14:paraId="0C54B16D" w14:textId="77777777" w:rsidR="00164690" w:rsidRPr="006C485C" w:rsidRDefault="00164690" w:rsidP="006C485C">
      <w:pPr>
        <w:pStyle w:val="ListParagraph"/>
        <w:numPr>
          <w:ilvl w:val="0"/>
          <w:numId w:val="19"/>
        </w:numPr>
        <w:spacing w:after="0"/>
        <w:rPr>
          <w:rFonts w:cs="Arial"/>
        </w:rPr>
      </w:pPr>
      <w:r w:rsidRPr="006C485C">
        <w:rPr>
          <w:rFonts w:cs="Arial"/>
        </w:rPr>
        <w:t>JavaScript &amp; Ajax</w:t>
      </w:r>
    </w:p>
    <w:p w14:paraId="282769C8" w14:textId="77777777" w:rsidR="00164690" w:rsidRPr="006C485C" w:rsidRDefault="00164690" w:rsidP="006C485C">
      <w:pPr>
        <w:pStyle w:val="ListParagraph"/>
        <w:numPr>
          <w:ilvl w:val="0"/>
          <w:numId w:val="19"/>
        </w:numPr>
        <w:spacing w:after="0"/>
        <w:rPr>
          <w:rFonts w:cs="Arial"/>
        </w:rPr>
      </w:pPr>
      <w:r w:rsidRPr="006C485C">
        <w:rPr>
          <w:rFonts w:cs="Arial"/>
        </w:rPr>
        <w:t>MVC &amp; JSP Model</w:t>
      </w:r>
    </w:p>
    <w:p w14:paraId="23A544B1" w14:textId="77777777" w:rsidR="006C485C" w:rsidRPr="006C485C" w:rsidRDefault="006C485C" w:rsidP="006C485C">
      <w:pPr>
        <w:pStyle w:val="ListParagraph"/>
        <w:numPr>
          <w:ilvl w:val="0"/>
          <w:numId w:val="19"/>
        </w:numPr>
        <w:spacing w:after="0"/>
        <w:rPr>
          <w:rFonts w:cs="Arial"/>
        </w:rPr>
      </w:pPr>
      <w:bookmarkStart w:id="5" w:name="_Toc502656064"/>
      <w:r w:rsidRPr="006C485C">
        <w:rPr>
          <w:rFonts w:cs="Arial"/>
        </w:rPr>
        <w:t>Spring Framework: IoC, Bean, SpEL, JdbcTemplate, Spring Data JPA, Interceptor, Validation, Spring Sercutity</w:t>
      </w:r>
    </w:p>
    <w:p w14:paraId="19F932A0" w14:textId="2FB4BA4F" w:rsidR="002A1DF5" w:rsidRPr="00FA2BE5" w:rsidRDefault="002A1DF5" w:rsidP="002A1DF5">
      <w:pPr>
        <w:pStyle w:val="Heading1"/>
        <w:rPr>
          <w:rFonts w:ascii="Candara" w:hAnsi="Candara"/>
          <w:sz w:val="24"/>
          <w:szCs w:val="22"/>
        </w:rPr>
      </w:pPr>
      <w:bookmarkStart w:id="6" w:name="_Toc19438218"/>
      <w:r w:rsidRPr="002A1DF5">
        <w:lastRenderedPageBreak/>
        <w:t>Database Relationship</w:t>
      </w:r>
      <w:bookmarkEnd w:id="5"/>
      <w:r w:rsidR="006462D1">
        <w:t>s</w:t>
      </w:r>
      <w:bookmarkEnd w:id="6"/>
    </w:p>
    <w:p w14:paraId="0817F161" w14:textId="77777777" w:rsidR="002A1DF5" w:rsidRPr="00CB6686" w:rsidRDefault="002A1DF5" w:rsidP="00A14424">
      <w:pPr>
        <w:spacing w:before="120" w:after="0" w:line="240" w:lineRule="auto"/>
        <w:jc w:val="center"/>
        <w:rPr>
          <w:rFonts w:ascii="Candara" w:hAnsi="Candara"/>
          <w:lang w:val="en-US"/>
        </w:rPr>
      </w:pPr>
      <w:r w:rsidRPr="00CB6686">
        <w:rPr>
          <w:rFonts w:ascii="Candara" w:hAnsi="Candara"/>
          <w:noProof/>
          <w:lang w:val="en-US"/>
        </w:rPr>
        <w:drawing>
          <wp:inline distT="0" distB="0" distL="0" distR="0" wp14:anchorId="6BE4D0F8" wp14:editId="1F6CDA0D">
            <wp:extent cx="5276850" cy="42481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D422" w14:textId="2646B02B" w:rsidR="002A1DF5" w:rsidRPr="00A14424" w:rsidRDefault="002A1DF5" w:rsidP="000A5F88">
      <w:pPr>
        <w:numPr>
          <w:ilvl w:val="0"/>
          <w:numId w:val="7"/>
        </w:numPr>
        <w:spacing w:before="120" w:after="0" w:line="240" w:lineRule="auto"/>
        <w:jc w:val="both"/>
        <w:rPr>
          <w:rFonts w:cs="Arial"/>
          <w:sz w:val="20"/>
          <w:szCs w:val="20"/>
          <w:lang w:val="en-US"/>
        </w:rPr>
      </w:pPr>
      <w:r w:rsidRPr="00A14424">
        <w:rPr>
          <w:rFonts w:cs="Arial"/>
          <w:sz w:val="20"/>
          <w:szCs w:val="20"/>
          <w:lang w:val="en-US"/>
        </w:rPr>
        <w:t>We will create 5 tables named, they are  turbine_user, turbine_group, eip_m_post , eip_m_position, eip_m_company</w:t>
      </w:r>
    </w:p>
    <w:p w14:paraId="573DD12D" w14:textId="77777777" w:rsidR="002A1DF5" w:rsidRPr="00A14424" w:rsidRDefault="002A1DF5" w:rsidP="000A5F88">
      <w:pPr>
        <w:numPr>
          <w:ilvl w:val="0"/>
          <w:numId w:val="7"/>
        </w:numPr>
        <w:spacing w:before="120" w:after="0" w:line="240" w:lineRule="auto"/>
        <w:jc w:val="both"/>
        <w:rPr>
          <w:rFonts w:cs="Arial"/>
          <w:sz w:val="20"/>
          <w:szCs w:val="20"/>
          <w:lang w:val="en-US"/>
        </w:rPr>
      </w:pPr>
      <w:r w:rsidRPr="00A14424">
        <w:rPr>
          <w:rFonts w:cs="Arial"/>
          <w:sz w:val="20"/>
          <w:szCs w:val="20"/>
          <w:lang w:val="en-US"/>
        </w:rPr>
        <w:t>Relationship:</w:t>
      </w:r>
    </w:p>
    <w:p w14:paraId="798E875B" w14:textId="77777777" w:rsidR="002A1DF5" w:rsidRPr="00A14424" w:rsidRDefault="002A1DF5" w:rsidP="000A5F88">
      <w:pPr>
        <w:numPr>
          <w:ilvl w:val="1"/>
          <w:numId w:val="7"/>
        </w:numPr>
        <w:spacing w:before="120" w:after="0" w:line="240" w:lineRule="auto"/>
        <w:jc w:val="both"/>
        <w:rPr>
          <w:rFonts w:cs="Arial"/>
          <w:sz w:val="20"/>
          <w:szCs w:val="20"/>
          <w:lang w:val="en-US"/>
        </w:rPr>
      </w:pPr>
      <w:r w:rsidRPr="00A14424">
        <w:rPr>
          <w:rFonts w:cs="Arial"/>
          <w:sz w:val="20"/>
          <w:szCs w:val="20"/>
          <w:lang w:val="en-US"/>
        </w:rPr>
        <w:t>turbine_user.</w:t>
      </w:r>
      <w:r w:rsidRPr="00A14424">
        <w:rPr>
          <w:rFonts w:cs="Arial"/>
          <w:sz w:val="20"/>
          <w:szCs w:val="20"/>
        </w:rPr>
        <w:t xml:space="preserve"> </w:t>
      </w:r>
      <w:r w:rsidRPr="00A14424">
        <w:rPr>
          <w:rFonts w:cs="Arial"/>
          <w:sz w:val="20"/>
          <w:szCs w:val="20"/>
          <w:lang w:val="en-US"/>
        </w:rPr>
        <w:t>company_id = eip_m_company. company_id(N:1)</w:t>
      </w:r>
    </w:p>
    <w:p w14:paraId="6BEBB05B" w14:textId="77777777" w:rsidR="002A1DF5" w:rsidRPr="00A14424" w:rsidRDefault="002A1DF5" w:rsidP="000A5F88">
      <w:pPr>
        <w:numPr>
          <w:ilvl w:val="1"/>
          <w:numId w:val="7"/>
        </w:numPr>
        <w:spacing w:before="120" w:after="0" w:line="240" w:lineRule="auto"/>
        <w:jc w:val="both"/>
        <w:rPr>
          <w:rFonts w:cs="Arial"/>
          <w:sz w:val="20"/>
          <w:szCs w:val="20"/>
          <w:lang w:val="en-US"/>
        </w:rPr>
      </w:pPr>
      <w:r w:rsidRPr="00A14424">
        <w:rPr>
          <w:rFonts w:cs="Arial"/>
          <w:sz w:val="20"/>
          <w:szCs w:val="20"/>
          <w:lang w:val="en-US"/>
        </w:rPr>
        <w:t>turbine_user.</w:t>
      </w:r>
      <w:r w:rsidRPr="00A14424">
        <w:rPr>
          <w:rFonts w:cs="Arial"/>
          <w:sz w:val="20"/>
          <w:szCs w:val="20"/>
        </w:rPr>
        <w:t xml:space="preserve"> </w:t>
      </w:r>
      <w:r w:rsidRPr="00A14424">
        <w:rPr>
          <w:rFonts w:cs="Arial"/>
          <w:sz w:val="20"/>
          <w:szCs w:val="20"/>
          <w:lang w:val="en-US"/>
        </w:rPr>
        <w:t>position_id =  eip_m_position. position_id(N:1)</w:t>
      </w:r>
    </w:p>
    <w:p w14:paraId="4BD98E77" w14:textId="77777777" w:rsidR="002A1DF5" w:rsidRPr="00A14424" w:rsidRDefault="002A1DF5" w:rsidP="000A5F88">
      <w:pPr>
        <w:numPr>
          <w:ilvl w:val="1"/>
          <w:numId w:val="7"/>
        </w:numPr>
        <w:spacing w:before="120" w:after="0" w:line="240" w:lineRule="auto"/>
        <w:jc w:val="both"/>
        <w:rPr>
          <w:rFonts w:cs="Arial"/>
          <w:sz w:val="20"/>
          <w:szCs w:val="20"/>
          <w:lang w:val="en-US"/>
        </w:rPr>
      </w:pPr>
      <w:r w:rsidRPr="00A14424">
        <w:rPr>
          <w:rFonts w:cs="Arial"/>
          <w:sz w:val="20"/>
          <w:szCs w:val="20"/>
          <w:lang w:val="en-US"/>
        </w:rPr>
        <w:t>eip_m_company. company_id = eip_m_post. company_id(1:N)</w:t>
      </w:r>
    </w:p>
    <w:p w14:paraId="743B4B5C" w14:textId="77777777" w:rsidR="002A1DF5" w:rsidRPr="00A14424" w:rsidRDefault="002A1DF5" w:rsidP="000A5F88">
      <w:pPr>
        <w:numPr>
          <w:ilvl w:val="1"/>
          <w:numId w:val="7"/>
        </w:numPr>
        <w:spacing w:before="120" w:after="0" w:line="240" w:lineRule="auto"/>
        <w:jc w:val="both"/>
        <w:rPr>
          <w:rFonts w:cs="Arial"/>
          <w:sz w:val="20"/>
          <w:szCs w:val="20"/>
          <w:lang w:val="en-US"/>
        </w:rPr>
      </w:pPr>
      <w:r w:rsidRPr="00A14424">
        <w:rPr>
          <w:rFonts w:cs="Arial"/>
          <w:sz w:val="20"/>
          <w:szCs w:val="20"/>
          <w:lang w:val="en-US"/>
        </w:rPr>
        <w:t>eip_m_post. group_name = turbine_group. group_name(1:1)</w:t>
      </w:r>
    </w:p>
    <w:p w14:paraId="21C70A5A" w14:textId="57C317F6" w:rsidR="002A1DF5" w:rsidRDefault="002A1DF5" w:rsidP="0016036C">
      <w:pPr>
        <w:pStyle w:val="CommentText"/>
        <w:numPr>
          <w:ilvl w:val="0"/>
          <w:numId w:val="7"/>
        </w:numPr>
        <w:spacing w:line="288" w:lineRule="auto"/>
        <w:jc w:val="both"/>
        <w:rPr>
          <w:rFonts w:ascii="Arial" w:hAnsi="Arial" w:cs="Arial"/>
        </w:rPr>
      </w:pPr>
      <w:r w:rsidRPr="00A14424">
        <w:rPr>
          <w:rFonts w:ascii="Arial" w:hAnsi="Arial" w:cs="Arial"/>
        </w:rPr>
        <w:t xml:space="preserve">Scripts to create 5 tables in </w:t>
      </w:r>
      <w:r w:rsidRPr="00AF1F20">
        <w:rPr>
          <w:rFonts w:ascii="Arial" w:hAnsi="Arial" w:cs="Arial"/>
          <w:b/>
        </w:rPr>
        <w:t>create_table.txt</w:t>
      </w:r>
      <w:r w:rsidR="00AF1F20">
        <w:rPr>
          <w:rFonts w:ascii="Arial" w:hAnsi="Arial" w:cs="Arial"/>
        </w:rPr>
        <w:t>.</w:t>
      </w:r>
    </w:p>
    <w:p w14:paraId="07D2F6BD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435065C9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6A626CD1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5CF58642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522C873D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114D1344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54E8E4F4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05A448E6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0A8D5462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6AEAE93F" w14:textId="77777777" w:rsidR="0065392D" w:rsidRDefault="0065392D" w:rsidP="0065392D">
      <w:pPr>
        <w:pStyle w:val="CommentText"/>
        <w:spacing w:line="288" w:lineRule="auto"/>
        <w:ind w:left="0"/>
        <w:jc w:val="both"/>
        <w:rPr>
          <w:rFonts w:ascii="Arial" w:hAnsi="Arial" w:cs="Arial"/>
        </w:rPr>
      </w:pPr>
    </w:p>
    <w:p w14:paraId="490E92E3" w14:textId="435C4131" w:rsidR="00B82AF9" w:rsidRPr="0013475A" w:rsidRDefault="00A32E1C" w:rsidP="0016036C">
      <w:pPr>
        <w:pStyle w:val="Heading1"/>
        <w:spacing w:before="120" w:after="0" w:line="288" w:lineRule="auto"/>
        <w:jc w:val="both"/>
      </w:pPr>
      <w:bookmarkStart w:id="7" w:name="_Toc19438219"/>
      <w:r w:rsidRPr="0013475A">
        <w:lastRenderedPageBreak/>
        <w:t>Assignment Description</w:t>
      </w:r>
      <w:r w:rsidR="006462D1" w:rsidRPr="0013475A">
        <w:t>s</w:t>
      </w:r>
      <w:bookmarkEnd w:id="7"/>
    </w:p>
    <w:p w14:paraId="2BDF6881" w14:textId="77777777" w:rsidR="002A1DF5" w:rsidRPr="0013475A" w:rsidRDefault="002A1DF5" w:rsidP="0013475A">
      <w:pPr>
        <w:numPr>
          <w:ilvl w:val="0"/>
          <w:numId w:val="11"/>
        </w:numPr>
        <w:spacing w:before="120" w:after="0" w:line="240" w:lineRule="auto"/>
        <w:ind w:left="426" w:hanging="437"/>
        <w:jc w:val="both"/>
        <w:rPr>
          <w:rFonts w:cs="Arial"/>
          <w:b/>
          <w:i/>
          <w:lang w:val="en-US"/>
        </w:rPr>
      </w:pPr>
      <w:r w:rsidRPr="0013475A">
        <w:rPr>
          <w:rFonts w:cs="Arial"/>
          <w:b/>
          <w:i/>
          <w:lang w:val="en-US"/>
        </w:rPr>
        <w:t>Create the pages as below:</w:t>
      </w:r>
    </w:p>
    <w:p w14:paraId="34B8D955" w14:textId="77777777" w:rsidR="002A1DF5" w:rsidRPr="0013475A" w:rsidRDefault="002A1DF5" w:rsidP="001F2B7A">
      <w:pPr>
        <w:pStyle w:val="ListParagraph"/>
      </w:pPr>
      <w:r w:rsidRPr="0013475A">
        <w:t xml:space="preserve">Index page: </w:t>
      </w:r>
    </w:p>
    <w:p w14:paraId="32766743" w14:textId="77777777" w:rsidR="002A1DF5" w:rsidRPr="00CB6686" w:rsidRDefault="002A1DF5" w:rsidP="00165297">
      <w:pPr>
        <w:spacing w:before="120" w:after="0" w:line="240" w:lineRule="auto"/>
        <w:jc w:val="center"/>
        <w:rPr>
          <w:rFonts w:ascii="Candara" w:hAnsi="Candara"/>
          <w:noProof/>
          <w:lang w:val="en-US"/>
        </w:rPr>
      </w:pPr>
      <w:r w:rsidRPr="00CB6686">
        <w:rPr>
          <w:rFonts w:ascii="Candara" w:hAnsi="Candara"/>
          <w:noProof/>
          <w:lang w:val="en-US"/>
        </w:rPr>
        <w:drawing>
          <wp:inline distT="0" distB="0" distL="0" distR="0" wp14:anchorId="15E4E2A8" wp14:editId="693BA4AF">
            <wp:extent cx="5188689" cy="2661178"/>
            <wp:effectExtent l="19050" t="19050" r="12065" b="2540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99" cy="2664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643B37" w14:textId="77777777" w:rsidR="002A1DF5" w:rsidRPr="00CB6686" w:rsidRDefault="002A1DF5" w:rsidP="001F2B7A">
      <w:pPr>
        <w:pStyle w:val="ListParagraph"/>
      </w:pPr>
      <w:r w:rsidRPr="00CB6686">
        <w:t>Search User page:</w:t>
      </w:r>
    </w:p>
    <w:p w14:paraId="37405BD9" w14:textId="77777777" w:rsidR="002A1DF5" w:rsidRPr="00CB6686" w:rsidRDefault="002A1DF5" w:rsidP="00165297">
      <w:pPr>
        <w:spacing w:before="120" w:after="0" w:line="240" w:lineRule="auto"/>
        <w:jc w:val="center"/>
        <w:rPr>
          <w:rFonts w:ascii="Candara" w:hAnsi="Candara"/>
          <w:noProof/>
          <w:lang w:val="en-US"/>
        </w:rPr>
      </w:pPr>
      <w:r w:rsidRPr="00CB6686">
        <w:rPr>
          <w:rFonts w:ascii="Candara" w:hAnsi="Candara"/>
          <w:noProof/>
          <w:lang w:val="en-US"/>
        </w:rPr>
        <w:drawing>
          <wp:inline distT="0" distB="0" distL="0" distR="0" wp14:anchorId="6491D247" wp14:editId="43913C28">
            <wp:extent cx="5241852" cy="2449061"/>
            <wp:effectExtent l="0" t="0" r="0" b="889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47" cy="24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4E2D" w14:textId="7233C2FE" w:rsidR="002A1DF5" w:rsidRPr="00CB6686" w:rsidRDefault="00D664A7" w:rsidP="00D664A7">
      <w:r>
        <w:rPr>
          <w:lang w:val="en-GB"/>
        </w:rPr>
        <w:t xml:space="preserve"> </w:t>
      </w:r>
      <w:bookmarkStart w:id="8" w:name="_GoBack"/>
      <w:bookmarkEnd w:id="8"/>
      <w:r w:rsidR="00482C08">
        <w:softHyphen/>
      </w:r>
      <w:r w:rsidR="002A1DF5" w:rsidRPr="00CB6686">
        <w:t xml:space="preserve">Screen </w:t>
      </w:r>
      <w:r w:rsidR="00CB54EA">
        <w:t>Item</w:t>
      </w:r>
      <w:r w:rsidR="002A1DF5" w:rsidRPr="00CB6686">
        <w:t>:</w:t>
      </w:r>
    </w:p>
    <w:tbl>
      <w:tblPr>
        <w:tblW w:w="9511" w:type="dxa"/>
        <w:tblInd w:w="95" w:type="dxa"/>
        <w:tblLook w:val="04A0" w:firstRow="1" w:lastRow="0" w:firstColumn="1" w:lastColumn="0" w:noHBand="0" w:noVBand="1"/>
      </w:tblPr>
      <w:tblGrid>
        <w:gridCol w:w="510"/>
        <w:gridCol w:w="1366"/>
        <w:gridCol w:w="1400"/>
        <w:gridCol w:w="1080"/>
        <w:gridCol w:w="3312"/>
        <w:gridCol w:w="1843"/>
      </w:tblGrid>
      <w:tr w:rsidR="002A1DF5" w:rsidRPr="00482C08" w14:paraId="6DF6746C" w14:textId="77777777" w:rsidTr="00165297">
        <w:trPr>
          <w:trHeight w:val="39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2BD20202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32A3DE05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Items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538930BE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511FDB70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4E323F8A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Table.Item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78BC6187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Comment</w:t>
            </w:r>
          </w:p>
        </w:tc>
      </w:tr>
      <w:tr w:rsidR="002A1DF5" w:rsidRPr="00482C08" w14:paraId="6750B54A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4128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60FE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AddUser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B25C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5534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8760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65C2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1777A556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D4B7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3B7C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D711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Combobox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AE8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B721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4673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36E9B2C4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9BDF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ACBB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BTNSearch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38EE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E8BE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722D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082F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788B2816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CBD1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D6C3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Remove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B567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23F4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4B70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F503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05E9E86A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D672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9009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Enable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5AB8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408C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6CA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CE03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3CDFB336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DB22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0CB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Disable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C60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944C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DDC8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2803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1514F6E8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FA54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4EF2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Change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5914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2D4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AB55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BE2F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A1DF5" w:rsidRPr="00482C08" w14:paraId="5D067C73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D010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CEFB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CheckUser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2C81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Checkbox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28FB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F00A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74B7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List</w:t>
            </w:r>
          </w:p>
        </w:tc>
      </w:tr>
      <w:tr w:rsidR="002A1DF5" w:rsidRPr="00482C08" w14:paraId="312C6BAE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3E3D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8AAB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9A2A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0125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30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B1A6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turbine_user.login_name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F28A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List</w:t>
            </w:r>
          </w:p>
        </w:tc>
      </w:tr>
      <w:tr w:rsidR="002A1DF5" w:rsidRPr="00482C08" w14:paraId="561CA05D" w14:textId="77777777" w:rsidTr="00C31F41">
        <w:trPr>
          <w:trHeight w:val="54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B9FF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1F8F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AC6F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DEFE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50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46061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turbine_user.last_name &amp; " "&amp; turbine_user.first_name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6C96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List</w:t>
            </w:r>
          </w:p>
        </w:tc>
      </w:tr>
      <w:tr w:rsidR="002A1DF5" w:rsidRPr="00482C08" w14:paraId="416CCCEC" w14:textId="77777777" w:rsidTr="00834CF8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02E1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2538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Department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80A8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600F" w14:textId="77777777" w:rsidR="002A1DF5" w:rsidRPr="00482C08" w:rsidRDefault="002A1DF5" w:rsidP="00BD5F79">
            <w:pPr>
              <w:spacing w:before="8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50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EDAD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eip_m_post</w:t>
            </w:r>
            <w:r w:rsidRPr="00482C08">
              <w:rPr>
                <w:rFonts w:eastAsia="Times New Roman" w:cs="Arial"/>
                <w:color w:val="000000"/>
                <w:sz w:val="20"/>
                <w:szCs w:val="20"/>
                <w:lang w:val="en-US" w:eastAsia="ja-JP"/>
              </w:rPr>
              <w:t>.post_name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D199" w14:textId="77777777" w:rsidR="002A1DF5" w:rsidRPr="00482C08" w:rsidRDefault="002A1DF5" w:rsidP="00BD5F79">
            <w:pPr>
              <w:spacing w:before="8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482C08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List</w:t>
            </w:r>
          </w:p>
        </w:tc>
      </w:tr>
    </w:tbl>
    <w:p w14:paraId="05FE5A9F" w14:textId="77777777" w:rsidR="002A1DF5" w:rsidRPr="00EF07A9" w:rsidRDefault="002A1DF5" w:rsidP="002A1DF5">
      <w:pPr>
        <w:spacing w:before="120" w:after="0" w:line="240" w:lineRule="auto"/>
        <w:rPr>
          <w:rFonts w:ascii="Candara" w:hAnsi="Candara"/>
          <w:sz w:val="2"/>
          <w:lang w:val="en-US" w:eastAsia="x-none"/>
        </w:rPr>
      </w:pPr>
    </w:p>
    <w:p w14:paraId="09E733EC" w14:textId="77777777" w:rsidR="002A1DF5" w:rsidRPr="00CB6686" w:rsidRDefault="002A1DF5" w:rsidP="001F2B7A">
      <w:pPr>
        <w:pStyle w:val="ListParagraph"/>
      </w:pPr>
      <w:bookmarkStart w:id="9" w:name="OLE_LINK4"/>
      <w:r w:rsidRPr="00CB6686">
        <w:t>Add User page:</w:t>
      </w:r>
    </w:p>
    <w:p w14:paraId="05BF9405" w14:textId="77777777" w:rsidR="002A1DF5" w:rsidRPr="00CB6686" w:rsidRDefault="002A1DF5" w:rsidP="00165297">
      <w:pPr>
        <w:spacing w:before="120" w:after="0" w:line="240" w:lineRule="auto"/>
        <w:jc w:val="center"/>
        <w:rPr>
          <w:rFonts w:ascii="Candara" w:hAnsi="Candara"/>
          <w:lang w:val="en-US" w:eastAsia="x-none"/>
        </w:rPr>
      </w:pPr>
      <w:r w:rsidRPr="00CB6686">
        <w:rPr>
          <w:rFonts w:ascii="Candara" w:hAnsi="Candara"/>
          <w:noProof/>
          <w:lang w:val="en-US"/>
        </w:rPr>
        <w:drawing>
          <wp:inline distT="0" distB="0" distL="0" distR="0" wp14:anchorId="4118C618" wp14:editId="4D82DF14">
            <wp:extent cx="6250506" cy="3746500"/>
            <wp:effectExtent l="19050" t="19050" r="17145" b="2540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90" cy="3761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9"/>
    <w:p w14:paraId="041BECD3" w14:textId="77777777" w:rsidR="00165297" w:rsidRPr="00CB6686" w:rsidRDefault="00165297" w:rsidP="001E1B0D">
      <w:r w:rsidRPr="00CB6686">
        <w:t>Screen items:</w:t>
      </w:r>
    </w:p>
    <w:tbl>
      <w:tblPr>
        <w:tblW w:w="9114" w:type="dxa"/>
        <w:tblInd w:w="95" w:type="dxa"/>
        <w:tblLook w:val="04A0" w:firstRow="1" w:lastRow="0" w:firstColumn="1" w:lastColumn="0" w:noHBand="0" w:noVBand="1"/>
      </w:tblPr>
      <w:tblGrid>
        <w:gridCol w:w="486"/>
        <w:gridCol w:w="2108"/>
        <w:gridCol w:w="1400"/>
        <w:gridCol w:w="720"/>
        <w:gridCol w:w="4400"/>
      </w:tblGrid>
      <w:tr w:rsidR="00165297" w:rsidRPr="00165297" w14:paraId="125D0292" w14:textId="77777777" w:rsidTr="00056AE0">
        <w:trPr>
          <w:trHeight w:val="390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3E5914A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7A79EE68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Items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32BBFE4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71168BE2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14:paraId="09014FBF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ja-JP"/>
              </w:rPr>
              <w:t>Table.Item</w:t>
            </w:r>
          </w:p>
        </w:tc>
      </w:tr>
      <w:tr w:rsidR="00165297" w:rsidRPr="00165297" w14:paraId="0BEF03E8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46A6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1D35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LoginName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37FE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FEE3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32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2ECB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turbine_user.login_name</w:t>
            </w:r>
          </w:p>
        </w:tc>
      </w:tr>
      <w:tr w:rsidR="00165297" w:rsidRPr="00165297" w14:paraId="1D80CB0B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CCE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BD83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1C0A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701E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097C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turbine_user.password_changed</w:t>
            </w:r>
          </w:p>
        </w:tc>
      </w:tr>
      <w:tr w:rsidR="00165297" w:rsidRPr="00165297" w14:paraId="0F20998D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152C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152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PasswordConfirm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E5D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34C9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C807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</w:tr>
      <w:tr w:rsidR="00165297" w:rsidRPr="00165297" w14:paraId="544CC6FA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6400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388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1E0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146E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82B8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turbine_user.first_name</w:t>
            </w:r>
          </w:p>
        </w:tc>
      </w:tr>
      <w:tr w:rsidR="00165297" w:rsidRPr="00165297" w14:paraId="046487B9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1A9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A5E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1031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504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1C6E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turbine_user.last_name</w:t>
            </w:r>
          </w:p>
        </w:tc>
      </w:tr>
      <w:tr w:rsidR="00165297" w:rsidRPr="00165297" w14:paraId="0A029179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7CEE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7D31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FirstNameKana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ACA0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3837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516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turbine_user.first_name_kana</w:t>
            </w:r>
          </w:p>
        </w:tc>
      </w:tr>
      <w:tr w:rsidR="00165297" w:rsidRPr="00165297" w14:paraId="7FF052BD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7326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4860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LastNameKana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8755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967B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B4EA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turbine_user.last_name_kana</w:t>
            </w:r>
          </w:p>
        </w:tc>
      </w:tr>
      <w:tr w:rsidR="00165297" w:rsidRPr="00165297" w14:paraId="5A90C235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25C7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2CB8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581F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8FD4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8771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turbine_user.email</w:t>
            </w:r>
          </w:p>
        </w:tc>
      </w:tr>
      <w:tr w:rsidR="00165297" w:rsidRPr="00165297" w14:paraId="01C02544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4204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A0B1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OutTelephone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47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5CA1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4B0E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turbine_user.out_telephone</w:t>
            </w:r>
          </w:p>
        </w:tc>
      </w:tr>
      <w:tr w:rsidR="00165297" w:rsidRPr="00165297" w14:paraId="001ACC8A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58A0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D170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InTelephone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81F8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B71F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0AA9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turbine_user.in_telephone</w:t>
            </w:r>
          </w:p>
        </w:tc>
      </w:tr>
      <w:tr w:rsidR="00165297" w:rsidRPr="00165297" w14:paraId="1B520659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8720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AAEB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CellularPhone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EEDB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4092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E201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turbine_user.cellular_phone</w:t>
            </w:r>
          </w:p>
        </w:tc>
      </w:tr>
      <w:tr w:rsidR="00165297" w:rsidRPr="00165297" w14:paraId="30AAEE65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50D6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E6AD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CellularMail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58E3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Textbox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E5E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99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24F1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turbine_user.cellular_mail</w:t>
            </w:r>
          </w:p>
        </w:tc>
      </w:tr>
      <w:tr w:rsidR="00165297" w:rsidRPr="00165297" w14:paraId="705DF4BC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5F0D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3EB5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Photo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561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Upload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438A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CBCB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turbine_user.photo</w:t>
            </w:r>
          </w:p>
        </w:tc>
      </w:tr>
      <w:tr w:rsidR="00165297" w:rsidRPr="00165297" w14:paraId="1ED178C7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CB7A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8D6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Department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AB4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Listbox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5083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A979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val="en-US" w:eastAsia="ja-JP"/>
              </w:rPr>
              <w:t>eip_m_post.post_name</w:t>
            </w:r>
          </w:p>
        </w:tc>
      </w:tr>
      <w:tr w:rsidR="00165297" w:rsidRPr="00165297" w14:paraId="00DA4D8B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1A65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860F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PositionId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C077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Combobox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9F52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NA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0400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turbine_user.position_id</w:t>
            </w:r>
          </w:p>
        </w:tc>
      </w:tr>
      <w:tr w:rsidR="00165297" w:rsidRPr="00165297" w14:paraId="715F40A5" w14:textId="77777777" w:rsidTr="00056AE0">
        <w:trPr>
          <w:trHeight w:val="285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834B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BE1F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IsAdmin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8375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Checkbox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CAF6" w14:textId="77777777" w:rsidR="00165297" w:rsidRPr="00165297" w:rsidRDefault="00165297" w:rsidP="00165297">
            <w:pPr>
              <w:spacing w:before="12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26B2" w14:textId="77777777" w:rsidR="00165297" w:rsidRPr="00165297" w:rsidRDefault="00165297" w:rsidP="00165297">
            <w:pPr>
              <w:spacing w:before="120"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en-US" w:eastAsia="ja-JP"/>
              </w:rPr>
            </w:pPr>
            <w:r w:rsidRPr="00165297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turbine_user</w:t>
            </w:r>
            <w:r w:rsidRPr="00165297">
              <w:rPr>
                <w:rFonts w:eastAsia="Times New Roman" w:cs="Arial"/>
                <w:color w:val="000000"/>
                <w:sz w:val="20"/>
                <w:szCs w:val="20"/>
                <w:lang w:val="en-US" w:eastAsia="ja-JP"/>
              </w:rPr>
              <w:t>.is_admin</w:t>
            </w:r>
          </w:p>
        </w:tc>
      </w:tr>
    </w:tbl>
    <w:p w14:paraId="6E3FECCE" w14:textId="77777777" w:rsidR="00165297" w:rsidRPr="002C6B9D" w:rsidRDefault="00165297" w:rsidP="00165297">
      <w:pPr>
        <w:spacing w:before="120" w:after="0" w:line="240" w:lineRule="auto"/>
        <w:rPr>
          <w:rFonts w:ascii="Candara" w:hAnsi="Candara"/>
          <w:sz w:val="6"/>
          <w:lang w:val="en-US"/>
        </w:rPr>
      </w:pPr>
    </w:p>
    <w:p w14:paraId="61AE2CEE" w14:textId="77777777" w:rsidR="002A1DF5" w:rsidRPr="00421D09" w:rsidRDefault="002A1DF5" w:rsidP="00421D09">
      <w:pPr>
        <w:numPr>
          <w:ilvl w:val="0"/>
          <w:numId w:val="11"/>
        </w:numPr>
        <w:spacing w:before="120" w:after="0" w:line="288" w:lineRule="auto"/>
        <w:ind w:left="426" w:hanging="437"/>
        <w:rPr>
          <w:rFonts w:cs="Arial"/>
          <w:b/>
          <w:u w:val="single"/>
          <w:lang w:val="en-US"/>
        </w:rPr>
      </w:pPr>
      <w:r w:rsidRPr="00421D09">
        <w:rPr>
          <w:rFonts w:cs="Arial"/>
          <w:b/>
          <w:u w:val="single"/>
          <w:lang w:val="en-US"/>
        </w:rPr>
        <w:t>Screen Requirement:</w:t>
      </w:r>
    </w:p>
    <w:p w14:paraId="71FE90EE" w14:textId="00EF9F92" w:rsidR="002A1DF5" w:rsidRPr="00CC1C31" w:rsidRDefault="002A1DF5" w:rsidP="00CC1C31">
      <w:pPr>
        <w:numPr>
          <w:ilvl w:val="0"/>
          <w:numId w:val="13"/>
        </w:numPr>
        <w:spacing w:before="120" w:after="0" w:line="288" w:lineRule="auto"/>
        <w:jc w:val="both"/>
        <w:rPr>
          <w:rFonts w:cs="Arial"/>
          <w:sz w:val="20"/>
          <w:szCs w:val="20"/>
          <w:lang w:val="en-US"/>
        </w:rPr>
      </w:pPr>
      <w:r w:rsidRPr="00CC1C31">
        <w:rPr>
          <w:rFonts w:cs="Arial"/>
          <w:sz w:val="20"/>
          <w:szCs w:val="20"/>
          <w:lang w:val="en-US"/>
        </w:rPr>
        <w:t>Let design based on</w:t>
      </w:r>
      <w:r w:rsidRPr="00CC1C31">
        <w:rPr>
          <w:rFonts w:cs="Arial"/>
          <w:sz w:val="20"/>
          <w:szCs w:val="20"/>
        </w:rPr>
        <w:t xml:space="preserve"> the</w:t>
      </w:r>
      <w:r w:rsidRPr="00CC1C31">
        <w:rPr>
          <w:rFonts w:cs="Arial"/>
          <w:sz w:val="20"/>
          <w:szCs w:val="20"/>
          <w:lang w:val="en-US"/>
        </w:rPr>
        <w:t xml:space="preserve"> screen illustrate.</w:t>
      </w:r>
    </w:p>
    <w:p w14:paraId="4E0AFEEF" w14:textId="77777777" w:rsidR="002A1DF5" w:rsidRPr="00CC1C31" w:rsidRDefault="002A1DF5" w:rsidP="00CC1C31">
      <w:pPr>
        <w:numPr>
          <w:ilvl w:val="0"/>
          <w:numId w:val="13"/>
        </w:numPr>
        <w:spacing w:before="120" w:after="0" w:line="288" w:lineRule="auto"/>
        <w:jc w:val="both"/>
        <w:rPr>
          <w:rFonts w:cs="Arial"/>
          <w:sz w:val="20"/>
          <w:szCs w:val="20"/>
          <w:lang w:val="en-US"/>
        </w:rPr>
      </w:pPr>
      <w:r w:rsidRPr="00CC1C31">
        <w:rPr>
          <w:rFonts w:cs="Arial"/>
          <w:sz w:val="20"/>
          <w:szCs w:val="20"/>
          <w:lang w:val="en-US"/>
        </w:rPr>
        <w:t>Add User must be a popup.</w:t>
      </w:r>
    </w:p>
    <w:p w14:paraId="16E2F610" w14:textId="37849D35" w:rsidR="002A1DF5" w:rsidRPr="00CC1C31" w:rsidRDefault="002A1DF5" w:rsidP="00CC1C31">
      <w:pPr>
        <w:pStyle w:val="ListParagraph"/>
        <w:numPr>
          <w:ilvl w:val="0"/>
          <w:numId w:val="13"/>
        </w:numPr>
        <w:spacing w:after="0"/>
        <w:rPr>
          <w:rFonts w:cs="Arial"/>
        </w:rPr>
      </w:pPr>
      <w:r w:rsidRPr="00CC1C31">
        <w:rPr>
          <w:rFonts w:cs="Arial"/>
        </w:rPr>
        <w:lastRenderedPageBreak/>
        <w:t>Placeholder text in inputs has a light gray color. You need to</w:t>
      </w:r>
      <w:r w:rsidRPr="00CC1C31">
        <w:rPr>
          <w:rFonts w:cs="Arial"/>
          <w:lang w:val="vi-VN"/>
        </w:rPr>
        <w:t xml:space="preserve"> </w:t>
      </w:r>
      <w:r w:rsidRPr="00CC1C31">
        <w:rPr>
          <w:rFonts w:cs="Arial"/>
        </w:rPr>
        <w:t>define</w:t>
      </w:r>
      <w:r w:rsidRPr="00CC1C31">
        <w:rPr>
          <w:rFonts w:cs="Arial"/>
          <w:lang w:val="vi-VN"/>
        </w:rPr>
        <w:t xml:space="preserve"> </w:t>
      </w:r>
      <w:r w:rsidRPr="00CC1C31">
        <w:rPr>
          <w:rFonts w:cs="Arial"/>
        </w:rPr>
        <w:t>the placeholder for input items</w:t>
      </w:r>
      <w:r w:rsidRPr="00CC1C31">
        <w:rPr>
          <w:rFonts w:cs="Arial"/>
          <w:lang w:val="vi-VN"/>
        </w:rPr>
        <w:t xml:space="preserve"> on the</w:t>
      </w:r>
      <w:r w:rsidRPr="00CC1C31">
        <w:rPr>
          <w:rFonts w:cs="Arial"/>
        </w:rPr>
        <w:t xml:space="preserve"> same above screen.</w:t>
      </w:r>
    </w:p>
    <w:p w14:paraId="1C06721F" w14:textId="01459A14" w:rsidR="002A1DF5" w:rsidRPr="00CC1C31" w:rsidRDefault="002A1DF5" w:rsidP="00CC1C31">
      <w:pPr>
        <w:pStyle w:val="ListParagraph"/>
        <w:numPr>
          <w:ilvl w:val="0"/>
          <w:numId w:val="13"/>
        </w:numPr>
        <w:spacing w:after="0"/>
        <w:rPr>
          <w:rFonts w:cs="Arial"/>
        </w:rPr>
      </w:pPr>
      <w:r w:rsidRPr="00CC1C31">
        <w:rPr>
          <w:rFonts w:cs="Arial"/>
        </w:rPr>
        <w:t>Add a new file fStyle.css to customize your screen, it will</w:t>
      </w:r>
      <w:r w:rsidRPr="00CC1C31">
        <w:rPr>
          <w:rFonts w:cs="Arial"/>
          <w:lang w:val="vi-VN"/>
        </w:rPr>
        <w:t xml:space="preserve"> be</w:t>
      </w:r>
      <w:r w:rsidRPr="00CC1C31">
        <w:rPr>
          <w:rFonts w:cs="Arial"/>
        </w:rPr>
        <w:t xml:space="preserve"> base</w:t>
      </w:r>
      <w:r w:rsidRPr="00CC1C31">
        <w:rPr>
          <w:rFonts w:cs="Arial"/>
          <w:lang w:val="vi-VN"/>
        </w:rPr>
        <w:t xml:space="preserve">d </w:t>
      </w:r>
      <w:r w:rsidRPr="00CC1C31">
        <w:rPr>
          <w:rFonts w:cs="Arial"/>
        </w:rPr>
        <w:t>on convention of CSS style.</w:t>
      </w:r>
    </w:p>
    <w:p w14:paraId="3E54CC7B" w14:textId="77777777" w:rsidR="002A1DF5" w:rsidRPr="00CC1C31" w:rsidRDefault="002A1DF5" w:rsidP="00CC1C31">
      <w:pPr>
        <w:pStyle w:val="ListParagraph"/>
        <w:numPr>
          <w:ilvl w:val="0"/>
          <w:numId w:val="13"/>
        </w:numPr>
        <w:spacing w:after="0"/>
        <w:rPr>
          <w:rFonts w:cs="Arial"/>
        </w:rPr>
      </w:pPr>
      <w:r w:rsidRPr="00CC1C31">
        <w:rPr>
          <w:rFonts w:cs="Arial"/>
        </w:rPr>
        <w:t xml:space="preserve">The </w:t>
      </w:r>
      <w:r w:rsidRPr="00CC1C31">
        <w:rPr>
          <w:rFonts w:cs="Arial"/>
          <w:b/>
        </w:rPr>
        <w:t>Index</w:t>
      </w:r>
      <w:r w:rsidRPr="00CC1C31">
        <w:rPr>
          <w:rFonts w:cs="Arial"/>
        </w:rPr>
        <w:t xml:space="preserve"> page must contain 3 parts: Banner, Menu, Body</w:t>
      </w:r>
    </w:p>
    <w:p w14:paraId="56354D85" w14:textId="77777777" w:rsidR="002A1DF5" w:rsidRPr="00421D09" w:rsidRDefault="002A1DF5" w:rsidP="00421D09">
      <w:pPr>
        <w:numPr>
          <w:ilvl w:val="0"/>
          <w:numId w:val="11"/>
        </w:numPr>
        <w:spacing w:before="120" w:after="0" w:line="288" w:lineRule="auto"/>
        <w:ind w:left="426" w:hanging="437"/>
        <w:rPr>
          <w:rFonts w:cs="Arial"/>
          <w:b/>
          <w:u w:val="single"/>
          <w:lang w:val="en-US"/>
        </w:rPr>
      </w:pPr>
      <w:r w:rsidRPr="00421D09">
        <w:rPr>
          <w:rFonts w:cs="Arial"/>
          <w:b/>
          <w:u w:val="single"/>
          <w:lang w:val="en-US"/>
        </w:rPr>
        <w:t>Functional Requirement:</w:t>
      </w:r>
    </w:p>
    <w:p w14:paraId="55EBC20E" w14:textId="77777777" w:rsidR="002A1DF5" w:rsidRPr="00421D09" w:rsidRDefault="002A1DF5" w:rsidP="007B08C1">
      <w:pPr>
        <w:pStyle w:val="PB2"/>
        <w:numPr>
          <w:ilvl w:val="0"/>
          <w:numId w:val="14"/>
        </w:numPr>
        <w:spacing w:line="312" w:lineRule="auto"/>
      </w:pPr>
      <w:r w:rsidRPr="00421D09">
        <w:t xml:space="preserve">In this assignment you will create a program that allows user to input in Create User page and show data in Search User page. </w:t>
      </w:r>
    </w:p>
    <w:p w14:paraId="50806BA7" w14:textId="77777777" w:rsidR="002A1DF5" w:rsidRPr="00421D09" w:rsidRDefault="002A1DF5" w:rsidP="007B08C1">
      <w:pPr>
        <w:pStyle w:val="PB2"/>
        <w:numPr>
          <w:ilvl w:val="0"/>
          <w:numId w:val="14"/>
        </w:numPr>
        <w:spacing w:line="312" w:lineRule="auto"/>
      </w:pPr>
      <w:r w:rsidRPr="00421D09">
        <w:t>Use Case:</w:t>
      </w:r>
    </w:p>
    <w:p w14:paraId="69AEB3F7" w14:textId="77777777" w:rsidR="002A1DF5" w:rsidRDefault="002A1DF5" w:rsidP="007B08C1">
      <w:pPr>
        <w:spacing w:before="120" w:after="0" w:line="312" w:lineRule="auto"/>
        <w:jc w:val="center"/>
        <w:rPr>
          <w:rFonts w:cs="Arial"/>
          <w:lang w:val="en-US" w:eastAsia="x-none"/>
        </w:rPr>
      </w:pPr>
      <w:r w:rsidRPr="00421D09">
        <w:rPr>
          <w:rFonts w:cs="Arial"/>
          <w:noProof/>
          <w:lang w:val="en-US"/>
        </w:rPr>
        <w:drawing>
          <wp:inline distT="0" distB="0" distL="0" distR="0" wp14:anchorId="01728215" wp14:editId="20F5144E">
            <wp:extent cx="5727700" cy="15113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4" b="1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A5FA" w14:textId="77777777" w:rsidR="00AE2200" w:rsidRPr="00421D09" w:rsidRDefault="00AE2200" w:rsidP="007B08C1">
      <w:pPr>
        <w:spacing w:before="120" w:after="0" w:line="312" w:lineRule="auto"/>
        <w:jc w:val="both"/>
        <w:rPr>
          <w:rFonts w:cs="Arial"/>
          <w:lang w:val="en-US" w:eastAsia="x-none"/>
        </w:rPr>
      </w:pPr>
    </w:p>
    <w:p w14:paraId="6E3B03D0" w14:textId="77777777" w:rsidR="002A1DF5" w:rsidRPr="00421D09" w:rsidRDefault="002A1DF5" w:rsidP="007B08C1">
      <w:pPr>
        <w:pStyle w:val="PB2"/>
        <w:spacing w:line="312" w:lineRule="auto"/>
      </w:pPr>
      <w:r w:rsidRPr="00421D09">
        <w:t>Fill data for combo box of position item and List of Department item in Create User Page</w:t>
      </w:r>
    </w:p>
    <w:p w14:paraId="690E30C8" w14:textId="77777777" w:rsidR="002A1DF5" w:rsidRPr="00421D09" w:rsidRDefault="002A1DF5" w:rsidP="007B08C1">
      <w:pPr>
        <w:pStyle w:val="PB2"/>
        <w:numPr>
          <w:ilvl w:val="1"/>
          <w:numId w:val="8"/>
        </w:numPr>
        <w:spacing w:line="312" w:lineRule="auto"/>
      </w:pPr>
      <w:r w:rsidRPr="00421D09">
        <w:t>In Create User Page, you will insert user information to database.</w:t>
      </w:r>
    </w:p>
    <w:p w14:paraId="607249FD" w14:textId="77777777" w:rsidR="002A1DF5" w:rsidRPr="00421D09" w:rsidRDefault="002A1DF5" w:rsidP="007B08C1">
      <w:pPr>
        <w:pStyle w:val="PB2"/>
        <w:spacing w:line="312" w:lineRule="auto"/>
      </w:pPr>
      <w:r w:rsidRPr="00421D09">
        <w:t>In Search User Page, you will select data from database, and show data in screen when user choose from list in Search combo box or input after click Search button</w:t>
      </w:r>
    </w:p>
    <w:p w14:paraId="1B8D46E1" w14:textId="77777777" w:rsidR="002A1DF5" w:rsidRPr="00421D09" w:rsidRDefault="002A1DF5" w:rsidP="007B08C1">
      <w:pPr>
        <w:pStyle w:val="PB2"/>
        <w:numPr>
          <w:ilvl w:val="1"/>
          <w:numId w:val="8"/>
        </w:numPr>
        <w:spacing w:line="312" w:lineRule="auto"/>
      </w:pPr>
      <w:r w:rsidRPr="00421D09">
        <w:t>Fill data to Search combo box  in Search User Page</w:t>
      </w:r>
    </w:p>
    <w:p w14:paraId="5508EA32" w14:textId="77777777" w:rsidR="00F709B1" w:rsidRDefault="00F709B1" w:rsidP="006263A5">
      <w:pPr>
        <w:rPr>
          <w:b/>
          <w:sz w:val="20"/>
          <w:szCs w:val="20"/>
          <w:u w:val="single"/>
          <w:lang w:val="en-US"/>
        </w:rPr>
      </w:pPr>
    </w:p>
    <w:p w14:paraId="3EB9B123" w14:textId="7CF8F5FD" w:rsidR="006C5888" w:rsidRPr="00421D09" w:rsidRDefault="00421D09" w:rsidP="00421D09">
      <w:pPr>
        <w:jc w:val="center"/>
        <w:rPr>
          <w:rFonts w:cs="Arial"/>
          <w:sz w:val="24"/>
        </w:rPr>
      </w:pPr>
      <w:r w:rsidRPr="00421D09">
        <w:rPr>
          <w:b/>
          <w:szCs w:val="20"/>
          <w:lang w:val="en-US"/>
        </w:rPr>
        <w:t>--  THE END --</w:t>
      </w:r>
    </w:p>
    <w:sectPr w:rsidR="006C5888" w:rsidRPr="00421D09" w:rsidSect="002C5316">
      <w:headerReference w:type="default" r:id="rId17"/>
      <w:footerReference w:type="default" r:id="rId18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1E7BB" w14:textId="77777777" w:rsidR="00B51481" w:rsidRDefault="00B51481" w:rsidP="001F2B7A">
      <w:pPr>
        <w:pStyle w:val="ListParagraph"/>
      </w:pPr>
      <w:r>
        <w:separator/>
      </w:r>
    </w:p>
  </w:endnote>
  <w:endnote w:type="continuationSeparator" w:id="0">
    <w:p w14:paraId="24AF2E59" w14:textId="77777777" w:rsidR="00B51481" w:rsidRDefault="00B51481" w:rsidP="001F2B7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77777777" w:rsidR="000D1110" w:rsidRPr="00171177" w:rsidRDefault="000D1110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664A7">
      <w:rPr>
        <w:rStyle w:val="PageNumber"/>
        <w:rFonts w:ascii="Arial" w:hAnsi="Arial" w:cs="Arial"/>
        <w:noProof/>
        <w:sz w:val="18"/>
        <w:szCs w:val="18"/>
      </w:rPr>
      <w:t>9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664A7">
      <w:rPr>
        <w:rStyle w:val="PageNumber"/>
        <w:rFonts w:ascii="Arial" w:hAnsi="Arial" w:cs="Arial"/>
        <w:noProof/>
        <w:sz w:val="18"/>
        <w:szCs w:val="18"/>
      </w:rPr>
      <w:t>9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1C84A" w14:textId="77777777" w:rsidR="00B51481" w:rsidRDefault="00B51481" w:rsidP="001F2B7A">
      <w:pPr>
        <w:pStyle w:val="ListParagraph"/>
      </w:pPr>
      <w:r>
        <w:separator/>
      </w:r>
    </w:p>
  </w:footnote>
  <w:footnote w:type="continuationSeparator" w:id="0">
    <w:p w14:paraId="1F317D73" w14:textId="77777777" w:rsidR="00B51481" w:rsidRDefault="00B51481" w:rsidP="001F2B7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030ECB4" w:rsidR="000D1110" w:rsidRPr="00771EAB" w:rsidRDefault="0098098B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Training Assignments</w:t>
    </w:r>
    <w:r w:rsidR="000D1110">
      <w:rPr>
        <w:sz w:val="20"/>
        <w:lang w:val="en-US"/>
      </w:rPr>
      <w:tab/>
    </w:r>
    <w:r w:rsidR="00164690">
      <w:rPr>
        <w:sz w:val="20"/>
        <w:lang w:val="en-US"/>
      </w:rPr>
      <w:t>Spring</w:t>
    </w:r>
    <w:r w:rsidR="00164690">
      <w:rPr>
        <w:sz w:val="20"/>
      </w:rPr>
      <w:t xml:space="preserve"> Framework</w:t>
    </w:r>
    <w:r w:rsidR="000D1110" w:rsidRPr="00771EAB">
      <w:rPr>
        <w:sz w:val="20"/>
      </w:rPr>
      <w:t xml:space="preserve"> </w:t>
    </w:r>
    <w:r w:rsidR="000D1110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796"/>
    <w:multiLevelType w:val="hybridMultilevel"/>
    <w:tmpl w:val="D6B22C3C"/>
    <w:lvl w:ilvl="0" w:tplc="117C48EC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22E"/>
    <w:multiLevelType w:val="hybridMultilevel"/>
    <w:tmpl w:val="64F6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601"/>
    <w:multiLevelType w:val="hybridMultilevel"/>
    <w:tmpl w:val="204EC938"/>
    <w:lvl w:ilvl="0" w:tplc="26448CCC">
      <w:start w:val="1"/>
      <w:numFmt w:val="bullet"/>
      <w:pStyle w:val="ListParagraph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CA679E8"/>
    <w:multiLevelType w:val="hybridMultilevel"/>
    <w:tmpl w:val="1DB29F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76FC2"/>
    <w:multiLevelType w:val="hybridMultilevel"/>
    <w:tmpl w:val="3D86B992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D2A57"/>
    <w:multiLevelType w:val="hybridMultilevel"/>
    <w:tmpl w:val="2B78E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A0E1D"/>
    <w:multiLevelType w:val="hybridMultilevel"/>
    <w:tmpl w:val="3B8E111E"/>
    <w:lvl w:ilvl="0" w:tplc="9C2A5FC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4FB8"/>
    <w:multiLevelType w:val="hybridMultilevel"/>
    <w:tmpl w:val="F18E8944"/>
    <w:lvl w:ilvl="0" w:tplc="63F63C3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8B7831"/>
    <w:multiLevelType w:val="hybridMultilevel"/>
    <w:tmpl w:val="9DCC4C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A8A063D"/>
    <w:multiLevelType w:val="hybridMultilevel"/>
    <w:tmpl w:val="0450E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FB2"/>
    <w:multiLevelType w:val="hybridMultilevel"/>
    <w:tmpl w:val="27229A42"/>
    <w:lvl w:ilvl="0" w:tplc="CC6CD70C">
      <w:start w:val="1"/>
      <w:numFmt w:val="decimal"/>
      <w:pStyle w:val="Source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C13"/>
    <w:multiLevelType w:val="hybridMultilevel"/>
    <w:tmpl w:val="264A5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4048"/>
    <w:multiLevelType w:val="hybridMultilevel"/>
    <w:tmpl w:val="327664A0"/>
    <w:lvl w:ilvl="0" w:tplc="C61EF4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C4D2B"/>
    <w:multiLevelType w:val="hybridMultilevel"/>
    <w:tmpl w:val="B95C90FA"/>
    <w:lvl w:ilvl="0" w:tplc="616A9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A0F5C"/>
    <w:multiLevelType w:val="hybridMultilevel"/>
    <w:tmpl w:val="F6047D26"/>
    <w:lvl w:ilvl="0" w:tplc="BA8033C6">
      <w:start w:val="1"/>
      <w:numFmt w:val="bullet"/>
      <w:pStyle w:val="PB2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E44A83"/>
    <w:multiLevelType w:val="hybridMultilevel"/>
    <w:tmpl w:val="90D25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264B8"/>
    <w:multiLevelType w:val="hybridMultilevel"/>
    <w:tmpl w:val="3D4AB822"/>
    <w:lvl w:ilvl="0" w:tplc="D4988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4"/>
  </w:num>
  <w:num w:numId="5">
    <w:abstractNumId w:val="9"/>
  </w:num>
  <w:num w:numId="6">
    <w:abstractNumId w:val="2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17"/>
  </w:num>
  <w:num w:numId="12">
    <w:abstractNumId w:val="8"/>
  </w:num>
  <w:num w:numId="13">
    <w:abstractNumId w:val="16"/>
  </w:num>
  <w:num w:numId="14">
    <w:abstractNumId w:val="12"/>
  </w:num>
  <w:num w:numId="15">
    <w:abstractNumId w:val="15"/>
  </w:num>
  <w:num w:numId="16">
    <w:abstractNumId w:val="15"/>
  </w:num>
  <w:num w:numId="17">
    <w:abstractNumId w:val="10"/>
  </w:num>
  <w:num w:numId="18">
    <w:abstractNumId w:val="0"/>
  </w:num>
  <w:num w:numId="1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5076"/>
    <w:rsid w:val="00006DC8"/>
    <w:rsid w:val="0001628A"/>
    <w:rsid w:val="000263CE"/>
    <w:rsid w:val="000302CF"/>
    <w:rsid w:val="00031534"/>
    <w:rsid w:val="00033237"/>
    <w:rsid w:val="00037380"/>
    <w:rsid w:val="00046233"/>
    <w:rsid w:val="0005189F"/>
    <w:rsid w:val="0005211A"/>
    <w:rsid w:val="00055283"/>
    <w:rsid w:val="000578D2"/>
    <w:rsid w:val="00057F41"/>
    <w:rsid w:val="00060205"/>
    <w:rsid w:val="000640B9"/>
    <w:rsid w:val="0007587C"/>
    <w:rsid w:val="00092BB0"/>
    <w:rsid w:val="00096061"/>
    <w:rsid w:val="000A24CE"/>
    <w:rsid w:val="000A5CF3"/>
    <w:rsid w:val="000A5F88"/>
    <w:rsid w:val="000A7442"/>
    <w:rsid w:val="000B08E9"/>
    <w:rsid w:val="000B29A4"/>
    <w:rsid w:val="000B4DD0"/>
    <w:rsid w:val="000C1FE0"/>
    <w:rsid w:val="000C26D6"/>
    <w:rsid w:val="000C38AE"/>
    <w:rsid w:val="000C4A66"/>
    <w:rsid w:val="000D038B"/>
    <w:rsid w:val="000D1110"/>
    <w:rsid w:val="000D26B8"/>
    <w:rsid w:val="000E115C"/>
    <w:rsid w:val="000E3209"/>
    <w:rsid w:val="000E37FE"/>
    <w:rsid w:val="000F0720"/>
    <w:rsid w:val="000F21E4"/>
    <w:rsid w:val="000F4E83"/>
    <w:rsid w:val="000F763B"/>
    <w:rsid w:val="00102FE3"/>
    <w:rsid w:val="00103875"/>
    <w:rsid w:val="00112EC0"/>
    <w:rsid w:val="001207DB"/>
    <w:rsid w:val="00123259"/>
    <w:rsid w:val="001243C4"/>
    <w:rsid w:val="00124761"/>
    <w:rsid w:val="00127B81"/>
    <w:rsid w:val="0013475A"/>
    <w:rsid w:val="00134809"/>
    <w:rsid w:val="00147E9A"/>
    <w:rsid w:val="00151B68"/>
    <w:rsid w:val="00157EAA"/>
    <w:rsid w:val="0016036C"/>
    <w:rsid w:val="00164690"/>
    <w:rsid w:val="00164F3F"/>
    <w:rsid w:val="00165297"/>
    <w:rsid w:val="00165ECA"/>
    <w:rsid w:val="00166B81"/>
    <w:rsid w:val="001675E5"/>
    <w:rsid w:val="00167DA8"/>
    <w:rsid w:val="00170EDF"/>
    <w:rsid w:val="00171177"/>
    <w:rsid w:val="001744A2"/>
    <w:rsid w:val="00184965"/>
    <w:rsid w:val="00190217"/>
    <w:rsid w:val="00192737"/>
    <w:rsid w:val="001A3F36"/>
    <w:rsid w:val="001A404E"/>
    <w:rsid w:val="001A412D"/>
    <w:rsid w:val="001A41A7"/>
    <w:rsid w:val="001A6B7D"/>
    <w:rsid w:val="001A769B"/>
    <w:rsid w:val="001B3C29"/>
    <w:rsid w:val="001C0B9F"/>
    <w:rsid w:val="001C6792"/>
    <w:rsid w:val="001C6A0A"/>
    <w:rsid w:val="001D5197"/>
    <w:rsid w:val="001E05CE"/>
    <w:rsid w:val="001E1B0D"/>
    <w:rsid w:val="001E217D"/>
    <w:rsid w:val="001E6460"/>
    <w:rsid w:val="001E689D"/>
    <w:rsid w:val="001F21B8"/>
    <w:rsid w:val="001F2B3C"/>
    <w:rsid w:val="001F2B7A"/>
    <w:rsid w:val="001F3EED"/>
    <w:rsid w:val="001F455A"/>
    <w:rsid w:val="001F4B77"/>
    <w:rsid w:val="001F5A02"/>
    <w:rsid w:val="00201C24"/>
    <w:rsid w:val="002053F8"/>
    <w:rsid w:val="00205851"/>
    <w:rsid w:val="00207CBF"/>
    <w:rsid w:val="00207DD7"/>
    <w:rsid w:val="00213047"/>
    <w:rsid w:val="002279BD"/>
    <w:rsid w:val="00230FBE"/>
    <w:rsid w:val="00231B41"/>
    <w:rsid w:val="0023361D"/>
    <w:rsid w:val="002346FF"/>
    <w:rsid w:val="002353A4"/>
    <w:rsid w:val="00241C81"/>
    <w:rsid w:val="002454BF"/>
    <w:rsid w:val="00247209"/>
    <w:rsid w:val="00251E83"/>
    <w:rsid w:val="0025242B"/>
    <w:rsid w:val="00255B7B"/>
    <w:rsid w:val="00263A07"/>
    <w:rsid w:val="00264F53"/>
    <w:rsid w:val="002665D6"/>
    <w:rsid w:val="00266D15"/>
    <w:rsid w:val="00267AA3"/>
    <w:rsid w:val="00272065"/>
    <w:rsid w:val="00272624"/>
    <w:rsid w:val="00280532"/>
    <w:rsid w:val="00283523"/>
    <w:rsid w:val="002863CD"/>
    <w:rsid w:val="00290C42"/>
    <w:rsid w:val="00294699"/>
    <w:rsid w:val="002A0595"/>
    <w:rsid w:val="002A1B75"/>
    <w:rsid w:val="002A1DF5"/>
    <w:rsid w:val="002A2507"/>
    <w:rsid w:val="002A28A3"/>
    <w:rsid w:val="002A560F"/>
    <w:rsid w:val="002B6010"/>
    <w:rsid w:val="002B7B29"/>
    <w:rsid w:val="002C3F68"/>
    <w:rsid w:val="002C5099"/>
    <w:rsid w:val="002C5316"/>
    <w:rsid w:val="002C550C"/>
    <w:rsid w:val="002C5E15"/>
    <w:rsid w:val="002C697D"/>
    <w:rsid w:val="002C6B9D"/>
    <w:rsid w:val="002D25DB"/>
    <w:rsid w:val="002D32A4"/>
    <w:rsid w:val="002E12DD"/>
    <w:rsid w:val="002E7A3B"/>
    <w:rsid w:val="002F1A6E"/>
    <w:rsid w:val="002F1E6C"/>
    <w:rsid w:val="002F3B39"/>
    <w:rsid w:val="002F7D7C"/>
    <w:rsid w:val="00301939"/>
    <w:rsid w:val="00301DDE"/>
    <w:rsid w:val="003032F8"/>
    <w:rsid w:val="00314E3D"/>
    <w:rsid w:val="00317484"/>
    <w:rsid w:val="00323DB4"/>
    <w:rsid w:val="00326C5A"/>
    <w:rsid w:val="0033097A"/>
    <w:rsid w:val="003352C5"/>
    <w:rsid w:val="00335752"/>
    <w:rsid w:val="00337C73"/>
    <w:rsid w:val="00341068"/>
    <w:rsid w:val="0034245E"/>
    <w:rsid w:val="00345C7B"/>
    <w:rsid w:val="00353E57"/>
    <w:rsid w:val="00360613"/>
    <w:rsid w:val="003613A0"/>
    <w:rsid w:val="003614D4"/>
    <w:rsid w:val="00361EF1"/>
    <w:rsid w:val="00362CD4"/>
    <w:rsid w:val="00363E50"/>
    <w:rsid w:val="00364177"/>
    <w:rsid w:val="0036489A"/>
    <w:rsid w:val="00365484"/>
    <w:rsid w:val="003728BA"/>
    <w:rsid w:val="00374AEE"/>
    <w:rsid w:val="00381FE9"/>
    <w:rsid w:val="00384E29"/>
    <w:rsid w:val="00385D82"/>
    <w:rsid w:val="0038604C"/>
    <w:rsid w:val="003868CB"/>
    <w:rsid w:val="003A5B81"/>
    <w:rsid w:val="003A6183"/>
    <w:rsid w:val="003A7731"/>
    <w:rsid w:val="003A78EE"/>
    <w:rsid w:val="003B097E"/>
    <w:rsid w:val="003B3E01"/>
    <w:rsid w:val="003D0522"/>
    <w:rsid w:val="003D552E"/>
    <w:rsid w:val="003E111F"/>
    <w:rsid w:val="003E222F"/>
    <w:rsid w:val="003F19DF"/>
    <w:rsid w:val="003F4244"/>
    <w:rsid w:val="003F684D"/>
    <w:rsid w:val="003F6A21"/>
    <w:rsid w:val="003F7C9E"/>
    <w:rsid w:val="004028DE"/>
    <w:rsid w:val="0040370F"/>
    <w:rsid w:val="004053C9"/>
    <w:rsid w:val="004123B2"/>
    <w:rsid w:val="00413058"/>
    <w:rsid w:val="00421D09"/>
    <w:rsid w:val="00422224"/>
    <w:rsid w:val="0042616B"/>
    <w:rsid w:val="00432079"/>
    <w:rsid w:val="00434C61"/>
    <w:rsid w:val="004379D5"/>
    <w:rsid w:val="00446EC7"/>
    <w:rsid w:val="004559F0"/>
    <w:rsid w:val="0045758E"/>
    <w:rsid w:val="004624B6"/>
    <w:rsid w:val="0046538F"/>
    <w:rsid w:val="004670B0"/>
    <w:rsid w:val="00473481"/>
    <w:rsid w:val="004756FF"/>
    <w:rsid w:val="004803EC"/>
    <w:rsid w:val="00480CB3"/>
    <w:rsid w:val="004813D9"/>
    <w:rsid w:val="004828E9"/>
    <w:rsid w:val="004829C8"/>
    <w:rsid w:val="00482C08"/>
    <w:rsid w:val="00486160"/>
    <w:rsid w:val="00486ED0"/>
    <w:rsid w:val="00491AF6"/>
    <w:rsid w:val="00493893"/>
    <w:rsid w:val="00496F92"/>
    <w:rsid w:val="004A1170"/>
    <w:rsid w:val="004A4B9A"/>
    <w:rsid w:val="004A6E04"/>
    <w:rsid w:val="004B02B2"/>
    <w:rsid w:val="004B145A"/>
    <w:rsid w:val="004B383C"/>
    <w:rsid w:val="004B3DA9"/>
    <w:rsid w:val="004B601A"/>
    <w:rsid w:val="004C23AF"/>
    <w:rsid w:val="004C34CF"/>
    <w:rsid w:val="004C372E"/>
    <w:rsid w:val="004C3A44"/>
    <w:rsid w:val="004C724F"/>
    <w:rsid w:val="004D0E61"/>
    <w:rsid w:val="004D6174"/>
    <w:rsid w:val="004D6A70"/>
    <w:rsid w:val="004D769A"/>
    <w:rsid w:val="004E4D85"/>
    <w:rsid w:val="004E519F"/>
    <w:rsid w:val="004E770D"/>
    <w:rsid w:val="004F08D1"/>
    <w:rsid w:val="004F2A2D"/>
    <w:rsid w:val="0050067B"/>
    <w:rsid w:val="00501C1A"/>
    <w:rsid w:val="0050359B"/>
    <w:rsid w:val="0050606E"/>
    <w:rsid w:val="00516B36"/>
    <w:rsid w:val="00520610"/>
    <w:rsid w:val="00520FB6"/>
    <w:rsid w:val="00522341"/>
    <w:rsid w:val="005242FE"/>
    <w:rsid w:val="00524D44"/>
    <w:rsid w:val="00533370"/>
    <w:rsid w:val="00533561"/>
    <w:rsid w:val="0053500E"/>
    <w:rsid w:val="00537D29"/>
    <w:rsid w:val="00545699"/>
    <w:rsid w:val="00547801"/>
    <w:rsid w:val="00550A81"/>
    <w:rsid w:val="00553965"/>
    <w:rsid w:val="0056084D"/>
    <w:rsid w:val="0056236F"/>
    <w:rsid w:val="0056520A"/>
    <w:rsid w:val="00566218"/>
    <w:rsid w:val="005715D4"/>
    <w:rsid w:val="00581F03"/>
    <w:rsid w:val="00582855"/>
    <w:rsid w:val="00592157"/>
    <w:rsid w:val="005940DB"/>
    <w:rsid w:val="0059753A"/>
    <w:rsid w:val="005A015E"/>
    <w:rsid w:val="005B4399"/>
    <w:rsid w:val="005B74C3"/>
    <w:rsid w:val="005C20E6"/>
    <w:rsid w:val="005C5B42"/>
    <w:rsid w:val="005D5567"/>
    <w:rsid w:val="005D6BC6"/>
    <w:rsid w:val="005E1B8E"/>
    <w:rsid w:val="005E60EF"/>
    <w:rsid w:val="005E64CE"/>
    <w:rsid w:val="005E7E88"/>
    <w:rsid w:val="005F12D3"/>
    <w:rsid w:val="005F2CB7"/>
    <w:rsid w:val="006029B1"/>
    <w:rsid w:val="00605E2B"/>
    <w:rsid w:val="006125F9"/>
    <w:rsid w:val="00613165"/>
    <w:rsid w:val="00614108"/>
    <w:rsid w:val="00617469"/>
    <w:rsid w:val="0062004D"/>
    <w:rsid w:val="00621E18"/>
    <w:rsid w:val="006263A5"/>
    <w:rsid w:val="00626EB5"/>
    <w:rsid w:val="006304A0"/>
    <w:rsid w:val="00631D97"/>
    <w:rsid w:val="006340D2"/>
    <w:rsid w:val="00636D66"/>
    <w:rsid w:val="00637202"/>
    <w:rsid w:val="00637D67"/>
    <w:rsid w:val="006438DA"/>
    <w:rsid w:val="00643D82"/>
    <w:rsid w:val="00645EC8"/>
    <w:rsid w:val="006462D1"/>
    <w:rsid w:val="0065392D"/>
    <w:rsid w:val="006546CD"/>
    <w:rsid w:val="00655140"/>
    <w:rsid w:val="0065679C"/>
    <w:rsid w:val="006579C5"/>
    <w:rsid w:val="00665D02"/>
    <w:rsid w:val="0067242E"/>
    <w:rsid w:val="0067293D"/>
    <w:rsid w:val="00674B66"/>
    <w:rsid w:val="00675B23"/>
    <w:rsid w:val="0067695B"/>
    <w:rsid w:val="00681714"/>
    <w:rsid w:val="00683D92"/>
    <w:rsid w:val="00685654"/>
    <w:rsid w:val="00687AD4"/>
    <w:rsid w:val="00687D31"/>
    <w:rsid w:val="00697B23"/>
    <w:rsid w:val="006A44E6"/>
    <w:rsid w:val="006B4BFD"/>
    <w:rsid w:val="006C485C"/>
    <w:rsid w:val="006C5888"/>
    <w:rsid w:val="006D091F"/>
    <w:rsid w:val="006D485A"/>
    <w:rsid w:val="006E05F7"/>
    <w:rsid w:val="006E2146"/>
    <w:rsid w:val="006E2BE0"/>
    <w:rsid w:val="006E404E"/>
    <w:rsid w:val="006E5A5E"/>
    <w:rsid w:val="006E7025"/>
    <w:rsid w:val="006F1F20"/>
    <w:rsid w:val="006F2DB5"/>
    <w:rsid w:val="006F3B7E"/>
    <w:rsid w:val="006F3EA5"/>
    <w:rsid w:val="0070173C"/>
    <w:rsid w:val="007040AB"/>
    <w:rsid w:val="00705845"/>
    <w:rsid w:val="0071125A"/>
    <w:rsid w:val="007124E6"/>
    <w:rsid w:val="00714A36"/>
    <w:rsid w:val="00715122"/>
    <w:rsid w:val="00715942"/>
    <w:rsid w:val="00720754"/>
    <w:rsid w:val="00720D36"/>
    <w:rsid w:val="00721489"/>
    <w:rsid w:val="007228D9"/>
    <w:rsid w:val="00724A3A"/>
    <w:rsid w:val="00725C0C"/>
    <w:rsid w:val="00727AFF"/>
    <w:rsid w:val="00730E39"/>
    <w:rsid w:val="0073253A"/>
    <w:rsid w:val="00733D1C"/>
    <w:rsid w:val="0073526F"/>
    <w:rsid w:val="007355B1"/>
    <w:rsid w:val="007406D1"/>
    <w:rsid w:val="00740B18"/>
    <w:rsid w:val="00745C19"/>
    <w:rsid w:val="00745D7E"/>
    <w:rsid w:val="0075061E"/>
    <w:rsid w:val="00752093"/>
    <w:rsid w:val="00752965"/>
    <w:rsid w:val="00752F3E"/>
    <w:rsid w:val="00761F5F"/>
    <w:rsid w:val="007644D7"/>
    <w:rsid w:val="0076505C"/>
    <w:rsid w:val="007651B4"/>
    <w:rsid w:val="00771EAB"/>
    <w:rsid w:val="00774452"/>
    <w:rsid w:val="00777DD2"/>
    <w:rsid w:val="00780F58"/>
    <w:rsid w:val="00783D47"/>
    <w:rsid w:val="00787511"/>
    <w:rsid w:val="00792A1D"/>
    <w:rsid w:val="00792C62"/>
    <w:rsid w:val="007957CA"/>
    <w:rsid w:val="0079687A"/>
    <w:rsid w:val="00797BB9"/>
    <w:rsid w:val="007A231B"/>
    <w:rsid w:val="007A2FE4"/>
    <w:rsid w:val="007A4A23"/>
    <w:rsid w:val="007A5F82"/>
    <w:rsid w:val="007A7F05"/>
    <w:rsid w:val="007B08C1"/>
    <w:rsid w:val="007B0D9C"/>
    <w:rsid w:val="007B299E"/>
    <w:rsid w:val="007B367E"/>
    <w:rsid w:val="007B436A"/>
    <w:rsid w:val="007B4B35"/>
    <w:rsid w:val="007C1ACD"/>
    <w:rsid w:val="007C40B7"/>
    <w:rsid w:val="007C4B1C"/>
    <w:rsid w:val="007D2EA3"/>
    <w:rsid w:val="007E0DC7"/>
    <w:rsid w:val="007E2CEB"/>
    <w:rsid w:val="007F1F4C"/>
    <w:rsid w:val="007F68DB"/>
    <w:rsid w:val="00800BF6"/>
    <w:rsid w:val="00801D8C"/>
    <w:rsid w:val="00802889"/>
    <w:rsid w:val="008056A2"/>
    <w:rsid w:val="008069E5"/>
    <w:rsid w:val="0080783A"/>
    <w:rsid w:val="008116F4"/>
    <w:rsid w:val="0081480B"/>
    <w:rsid w:val="0081676B"/>
    <w:rsid w:val="00816924"/>
    <w:rsid w:val="00816CA9"/>
    <w:rsid w:val="00821EC6"/>
    <w:rsid w:val="008221F7"/>
    <w:rsid w:val="00826F93"/>
    <w:rsid w:val="0083200C"/>
    <w:rsid w:val="00854106"/>
    <w:rsid w:val="00860A98"/>
    <w:rsid w:val="008618AB"/>
    <w:rsid w:val="00862BE6"/>
    <w:rsid w:val="00863E54"/>
    <w:rsid w:val="00864563"/>
    <w:rsid w:val="00866E6C"/>
    <w:rsid w:val="008744DB"/>
    <w:rsid w:val="0087558D"/>
    <w:rsid w:val="00881033"/>
    <w:rsid w:val="0088166E"/>
    <w:rsid w:val="008838C8"/>
    <w:rsid w:val="00890112"/>
    <w:rsid w:val="00893E3C"/>
    <w:rsid w:val="008949DE"/>
    <w:rsid w:val="008A0282"/>
    <w:rsid w:val="008A30AA"/>
    <w:rsid w:val="008A4DED"/>
    <w:rsid w:val="008A5E14"/>
    <w:rsid w:val="008A6098"/>
    <w:rsid w:val="008B5C61"/>
    <w:rsid w:val="008B793C"/>
    <w:rsid w:val="008C016E"/>
    <w:rsid w:val="008C0945"/>
    <w:rsid w:val="008C2516"/>
    <w:rsid w:val="008D0E5B"/>
    <w:rsid w:val="008D27E0"/>
    <w:rsid w:val="008D5086"/>
    <w:rsid w:val="008D6D0C"/>
    <w:rsid w:val="008D7DD0"/>
    <w:rsid w:val="008E151A"/>
    <w:rsid w:val="008F17BB"/>
    <w:rsid w:val="008F3C85"/>
    <w:rsid w:val="00910C51"/>
    <w:rsid w:val="00911129"/>
    <w:rsid w:val="0091605D"/>
    <w:rsid w:val="0091677A"/>
    <w:rsid w:val="00917707"/>
    <w:rsid w:val="0092026C"/>
    <w:rsid w:val="00922392"/>
    <w:rsid w:val="00923215"/>
    <w:rsid w:val="009336BD"/>
    <w:rsid w:val="009346A5"/>
    <w:rsid w:val="00935B74"/>
    <w:rsid w:val="00941E1D"/>
    <w:rsid w:val="009425E1"/>
    <w:rsid w:val="00943CFF"/>
    <w:rsid w:val="00944004"/>
    <w:rsid w:val="009470F2"/>
    <w:rsid w:val="009501AC"/>
    <w:rsid w:val="00951EF8"/>
    <w:rsid w:val="00952145"/>
    <w:rsid w:val="00953E07"/>
    <w:rsid w:val="00954605"/>
    <w:rsid w:val="009570A3"/>
    <w:rsid w:val="00957BE1"/>
    <w:rsid w:val="009606F5"/>
    <w:rsid w:val="00960C58"/>
    <w:rsid w:val="009623A9"/>
    <w:rsid w:val="00962A92"/>
    <w:rsid w:val="0096310B"/>
    <w:rsid w:val="00963E52"/>
    <w:rsid w:val="009652F2"/>
    <w:rsid w:val="00965AD2"/>
    <w:rsid w:val="009668F0"/>
    <w:rsid w:val="0098098B"/>
    <w:rsid w:val="00982673"/>
    <w:rsid w:val="0099029E"/>
    <w:rsid w:val="00990D9D"/>
    <w:rsid w:val="00995B33"/>
    <w:rsid w:val="009A0218"/>
    <w:rsid w:val="009A1844"/>
    <w:rsid w:val="009C1D14"/>
    <w:rsid w:val="009D2636"/>
    <w:rsid w:val="009D57C4"/>
    <w:rsid w:val="009E759D"/>
    <w:rsid w:val="009F12E7"/>
    <w:rsid w:val="009F45F2"/>
    <w:rsid w:val="00A00655"/>
    <w:rsid w:val="00A107CE"/>
    <w:rsid w:val="00A10A3B"/>
    <w:rsid w:val="00A14424"/>
    <w:rsid w:val="00A228BF"/>
    <w:rsid w:val="00A256DB"/>
    <w:rsid w:val="00A26DB0"/>
    <w:rsid w:val="00A2732E"/>
    <w:rsid w:val="00A30DBB"/>
    <w:rsid w:val="00A31123"/>
    <w:rsid w:val="00A32093"/>
    <w:rsid w:val="00A32E1C"/>
    <w:rsid w:val="00A34B62"/>
    <w:rsid w:val="00A34B90"/>
    <w:rsid w:val="00A3582F"/>
    <w:rsid w:val="00A41878"/>
    <w:rsid w:val="00A42E9B"/>
    <w:rsid w:val="00A4556E"/>
    <w:rsid w:val="00A45D22"/>
    <w:rsid w:val="00A47F58"/>
    <w:rsid w:val="00A530F8"/>
    <w:rsid w:val="00A56406"/>
    <w:rsid w:val="00A6501B"/>
    <w:rsid w:val="00A67E69"/>
    <w:rsid w:val="00A801EE"/>
    <w:rsid w:val="00A8297B"/>
    <w:rsid w:val="00A84C20"/>
    <w:rsid w:val="00A8522C"/>
    <w:rsid w:val="00A87A45"/>
    <w:rsid w:val="00A918A6"/>
    <w:rsid w:val="00A948B8"/>
    <w:rsid w:val="00A978A4"/>
    <w:rsid w:val="00AA02BE"/>
    <w:rsid w:val="00AA5082"/>
    <w:rsid w:val="00AB5C3D"/>
    <w:rsid w:val="00AC1C1B"/>
    <w:rsid w:val="00AC344E"/>
    <w:rsid w:val="00AC5876"/>
    <w:rsid w:val="00AD0546"/>
    <w:rsid w:val="00AD08B7"/>
    <w:rsid w:val="00AE0704"/>
    <w:rsid w:val="00AE1EF1"/>
    <w:rsid w:val="00AE2200"/>
    <w:rsid w:val="00AE3B6C"/>
    <w:rsid w:val="00AE47C4"/>
    <w:rsid w:val="00AF0F10"/>
    <w:rsid w:val="00AF1F20"/>
    <w:rsid w:val="00AF70F7"/>
    <w:rsid w:val="00B02139"/>
    <w:rsid w:val="00B02CCF"/>
    <w:rsid w:val="00B02EB8"/>
    <w:rsid w:val="00B04537"/>
    <w:rsid w:val="00B11EC0"/>
    <w:rsid w:val="00B2215D"/>
    <w:rsid w:val="00B22671"/>
    <w:rsid w:val="00B23751"/>
    <w:rsid w:val="00B23C00"/>
    <w:rsid w:val="00B24529"/>
    <w:rsid w:val="00B26EEC"/>
    <w:rsid w:val="00B32EEE"/>
    <w:rsid w:val="00B33007"/>
    <w:rsid w:val="00B35C48"/>
    <w:rsid w:val="00B37CE4"/>
    <w:rsid w:val="00B41976"/>
    <w:rsid w:val="00B43987"/>
    <w:rsid w:val="00B50313"/>
    <w:rsid w:val="00B51481"/>
    <w:rsid w:val="00B52005"/>
    <w:rsid w:val="00B55D03"/>
    <w:rsid w:val="00B6006E"/>
    <w:rsid w:val="00B632B1"/>
    <w:rsid w:val="00B63562"/>
    <w:rsid w:val="00B70B62"/>
    <w:rsid w:val="00B800BA"/>
    <w:rsid w:val="00B80BFA"/>
    <w:rsid w:val="00B82AF9"/>
    <w:rsid w:val="00B83DD1"/>
    <w:rsid w:val="00B878F1"/>
    <w:rsid w:val="00B90B2C"/>
    <w:rsid w:val="00B92DDF"/>
    <w:rsid w:val="00B95311"/>
    <w:rsid w:val="00B95720"/>
    <w:rsid w:val="00B959FE"/>
    <w:rsid w:val="00BA19AD"/>
    <w:rsid w:val="00BA1A8A"/>
    <w:rsid w:val="00BA3600"/>
    <w:rsid w:val="00BA584F"/>
    <w:rsid w:val="00BA5CAE"/>
    <w:rsid w:val="00BB1DD4"/>
    <w:rsid w:val="00BB485A"/>
    <w:rsid w:val="00BB6019"/>
    <w:rsid w:val="00BC5731"/>
    <w:rsid w:val="00BD3082"/>
    <w:rsid w:val="00BD3F9B"/>
    <w:rsid w:val="00BD5DFB"/>
    <w:rsid w:val="00BD5F79"/>
    <w:rsid w:val="00BE0D87"/>
    <w:rsid w:val="00BE10F7"/>
    <w:rsid w:val="00BE2353"/>
    <w:rsid w:val="00BE56FB"/>
    <w:rsid w:val="00BE61CA"/>
    <w:rsid w:val="00BF110E"/>
    <w:rsid w:val="00BF11A4"/>
    <w:rsid w:val="00BF4463"/>
    <w:rsid w:val="00BF7588"/>
    <w:rsid w:val="00C00526"/>
    <w:rsid w:val="00C0190E"/>
    <w:rsid w:val="00C023EF"/>
    <w:rsid w:val="00C05465"/>
    <w:rsid w:val="00C07921"/>
    <w:rsid w:val="00C07DE5"/>
    <w:rsid w:val="00C10125"/>
    <w:rsid w:val="00C103B5"/>
    <w:rsid w:val="00C12BE8"/>
    <w:rsid w:val="00C13E3A"/>
    <w:rsid w:val="00C163FA"/>
    <w:rsid w:val="00C234A7"/>
    <w:rsid w:val="00C3135C"/>
    <w:rsid w:val="00C31F41"/>
    <w:rsid w:val="00C32BD3"/>
    <w:rsid w:val="00C35833"/>
    <w:rsid w:val="00C36B0F"/>
    <w:rsid w:val="00C37B1A"/>
    <w:rsid w:val="00C42BD1"/>
    <w:rsid w:val="00C4365A"/>
    <w:rsid w:val="00C43DDC"/>
    <w:rsid w:val="00C45A55"/>
    <w:rsid w:val="00C511EA"/>
    <w:rsid w:val="00C5436E"/>
    <w:rsid w:val="00C65877"/>
    <w:rsid w:val="00C70BD7"/>
    <w:rsid w:val="00C72B6C"/>
    <w:rsid w:val="00C73833"/>
    <w:rsid w:val="00C747D4"/>
    <w:rsid w:val="00C774BB"/>
    <w:rsid w:val="00C83F9A"/>
    <w:rsid w:val="00C841E0"/>
    <w:rsid w:val="00C9073B"/>
    <w:rsid w:val="00C90CD4"/>
    <w:rsid w:val="00C949B8"/>
    <w:rsid w:val="00C94E5A"/>
    <w:rsid w:val="00C96EF9"/>
    <w:rsid w:val="00CA2687"/>
    <w:rsid w:val="00CB34D3"/>
    <w:rsid w:val="00CB54EA"/>
    <w:rsid w:val="00CB71B5"/>
    <w:rsid w:val="00CC0FCA"/>
    <w:rsid w:val="00CC1C31"/>
    <w:rsid w:val="00CC56D8"/>
    <w:rsid w:val="00CD2AB8"/>
    <w:rsid w:val="00CE217D"/>
    <w:rsid w:val="00CE2A34"/>
    <w:rsid w:val="00CE3FE8"/>
    <w:rsid w:val="00CE4E63"/>
    <w:rsid w:val="00CE5300"/>
    <w:rsid w:val="00CE58EF"/>
    <w:rsid w:val="00CF0C2B"/>
    <w:rsid w:val="00CF517A"/>
    <w:rsid w:val="00D01CEC"/>
    <w:rsid w:val="00D01E14"/>
    <w:rsid w:val="00D02F82"/>
    <w:rsid w:val="00D035CB"/>
    <w:rsid w:val="00D04BD5"/>
    <w:rsid w:val="00D12BA5"/>
    <w:rsid w:val="00D1306F"/>
    <w:rsid w:val="00D15A7E"/>
    <w:rsid w:val="00D21A33"/>
    <w:rsid w:val="00D23811"/>
    <w:rsid w:val="00D24EFC"/>
    <w:rsid w:val="00D269DD"/>
    <w:rsid w:val="00D27B00"/>
    <w:rsid w:val="00D31D85"/>
    <w:rsid w:val="00D37B80"/>
    <w:rsid w:val="00D438C8"/>
    <w:rsid w:val="00D46390"/>
    <w:rsid w:val="00D465AF"/>
    <w:rsid w:val="00D468D1"/>
    <w:rsid w:val="00D47866"/>
    <w:rsid w:val="00D5289D"/>
    <w:rsid w:val="00D52F1B"/>
    <w:rsid w:val="00D5464A"/>
    <w:rsid w:val="00D552D4"/>
    <w:rsid w:val="00D55800"/>
    <w:rsid w:val="00D616AA"/>
    <w:rsid w:val="00D61FD0"/>
    <w:rsid w:val="00D664A7"/>
    <w:rsid w:val="00D743AC"/>
    <w:rsid w:val="00D80731"/>
    <w:rsid w:val="00D84405"/>
    <w:rsid w:val="00D84A28"/>
    <w:rsid w:val="00D90B99"/>
    <w:rsid w:val="00D92A13"/>
    <w:rsid w:val="00D931A7"/>
    <w:rsid w:val="00DA0F37"/>
    <w:rsid w:val="00DA2466"/>
    <w:rsid w:val="00DA2862"/>
    <w:rsid w:val="00DA3871"/>
    <w:rsid w:val="00DA4D3F"/>
    <w:rsid w:val="00DA6D10"/>
    <w:rsid w:val="00DB3AF7"/>
    <w:rsid w:val="00DB5CCE"/>
    <w:rsid w:val="00DC6B8C"/>
    <w:rsid w:val="00DC72A5"/>
    <w:rsid w:val="00DD6824"/>
    <w:rsid w:val="00DD75D4"/>
    <w:rsid w:val="00DE1633"/>
    <w:rsid w:val="00DF0A8D"/>
    <w:rsid w:val="00DF5ADA"/>
    <w:rsid w:val="00DF7A32"/>
    <w:rsid w:val="00E00644"/>
    <w:rsid w:val="00E019D4"/>
    <w:rsid w:val="00E04F3E"/>
    <w:rsid w:val="00E13A7E"/>
    <w:rsid w:val="00E13BD9"/>
    <w:rsid w:val="00E16EB9"/>
    <w:rsid w:val="00E17DD6"/>
    <w:rsid w:val="00E2096C"/>
    <w:rsid w:val="00E21B8F"/>
    <w:rsid w:val="00E21C72"/>
    <w:rsid w:val="00E22E37"/>
    <w:rsid w:val="00E26545"/>
    <w:rsid w:val="00E26D5C"/>
    <w:rsid w:val="00E303C6"/>
    <w:rsid w:val="00E33C39"/>
    <w:rsid w:val="00E34225"/>
    <w:rsid w:val="00E37E34"/>
    <w:rsid w:val="00E40869"/>
    <w:rsid w:val="00E40EEE"/>
    <w:rsid w:val="00E430EC"/>
    <w:rsid w:val="00E509AA"/>
    <w:rsid w:val="00E541BE"/>
    <w:rsid w:val="00E576CF"/>
    <w:rsid w:val="00E606F9"/>
    <w:rsid w:val="00E62BC3"/>
    <w:rsid w:val="00E64C69"/>
    <w:rsid w:val="00E67847"/>
    <w:rsid w:val="00E67CEB"/>
    <w:rsid w:val="00E718D8"/>
    <w:rsid w:val="00E71B97"/>
    <w:rsid w:val="00E74466"/>
    <w:rsid w:val="00E75CA7"/>
    <w:rsid w:val="00E822DD"/>
    <w:rsid w:val="00E82CF8"/>
    <w:rsid w:val="00E85B37"/>
    <w:rsid w:val="00E86806"/>
    <w:rsid w:val="00E86ACE"/>
    <w:rsid w:val="00E94887"/>
    <w:rsid w:val="00E96805"/>
    <w:rsid w:val="00EA37CD"/>
    <w:rsid w:val="00EA4427"/>
    <w:rsid w:val="00EB331F"/>
    <w:rsid w:val="00EC0854"/>
    <w:rsid w:val="00ED4986"/>
    <w:rsid w:val="00EE54E8"/>
    <w:rsid w:val="00EE6F7A"/>
    <w:rsid w:val="00EF07A9"/>
    <w:rsid w:val="00EF124B"/>
    <w:rsid w:val="00EF1BCE"/>
    <w:rsid w:val="00EF3F3B"/>
    <w:rsid w:val="00EF408D"/>
    <w:rsid w:val="00EF5509"/>
    <w:rsid w:val="00EF56FC"/>
    <w:rsid w:val="00F04709"/>
    <w:rsid w:val="00F075E7"/>
    <w:rsid w:val="00F10E0F"/>
    <w:rsid w:val="00F13C0D"/>
    <w:rsid w:val="00F14282"/>
    <w:rsid w:val="00F20509"/>
    <w:rsid w:val="00F34F98"/>
    <w:rsid w:val="00F40D04"/>
    <w:rsid w:val="00F40F33"/>
    <w:rsid w:val="00F41E30"/>
    <w:rsid w:val="00F479F2"/>
    <w:rsid w:val="00F5261D"/>
    <w:rsid w:val="00F62285"/>
    <w:rsid w:val="00F6333A"/>
    <w:rsid w:val="00F63D36"/>
    <w:rsid w:val="00F6535F"/>
    <w:rsid w:val="00F67CF5"/>
    <w:rsid w:val="00F7003C"/>
    <w:rsid w:val="00F709B1"/>
    <w:rsid w:val="00F72DD9"/>
    <w:rsid w:val="00F77527"/>
    <w:rsid w:val="00F814D3"/>
    <w:rsid w:val="00F82422"/>
    <w:rsid w:val="00F85118"/>
    <w:rsid w:val="00F87CA1"/>
    <w:rsid w:val="00F91F48"/>
    <w:rsid w:val="00F92C91"/>
    <w:rsid w:val="00F967C3"/>
    <w:rsid w:val="00F97630"/>
    <w:rsid w:val="00FA2E2E"/>
    <w:rsid w:val="00FB0FE8"/>
    <w:rsid w:val="00FB4334"/>
    <w:rsid w:val="00FB4D29"/>
    <w:rsid w:val="00FB64FF"/>
    <w:rsid w:val="00FC0168"/>
    <w:rsid w:val="00FE0461"/>
    <w:rsid w:val="00FE0F68"/>
    <w:rsid w:val="00FF18AA"/>
    <w:rsid w:val="00FF2FA7"/>
    <w:rsid w:val="00FF463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8AA"/>
    <w:pPr>
      <w:keepNext/>
      <w:keepLines/>
      <w:tabs>
        <w:tab w:val="left" w:pos="6452"/>
      </w:tabs>
      <w:spacing w:before="240" w:after="120"/>
      <w:ind w:right="-76"/>
      <w:outlineLvl w:val="0"/>
    </w:pPr>
    <w:rPr>
      <w:rFonts w:eastAsia="Times New Roman" w:cs="Arial"/>
      <w:b/>
      <w:bCs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AA"/>
    <w:rPr>
      <w:rFonts w:eastAsia="Times New Roman" w:cs="Arial"/>
      <w:b/>
      <w:bCs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1F2B7A"/>
    <w:pPr>
      <w:numPr>
        <w:numId w:val="6"/>
      </w:numPr>
      <w:spacing w:before="120" w:after="120" w:line="288" w:lineRule="auto"/>
      <w:ind w:left="782" w:hanging="357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F2B7A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037380"/>
    <w:pPr>
      <w:numPr>
        <w:numId w:val="15"/>
      </w:numPr>
      <w:spacing w:after="0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037380"/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FAStyle">
    <w:name w:val="FA Style"/>
    <w:basedOn w:val="Normal"/>
    <w:link w:val="FAStyleChar"/>
    <w:qFormat/>
    <w:rsid w:val="00F20509"/>
    <w:pPr>
      <w:spacing w:before="120"/>
      <w:jc w:val="both"/>
    </w:pPr>
    <w:rPr>
      <w:rFonts w:cs="Arial"/>
      <w:b/>
      <w:szCs w:val="20"/>
      <w:u w:val="single"/>
      <w:lang w:val="en-US"/>
    </w:rPr>
  </w:style>
  <w:style w:type="paragraph" w:customStyle="1" w:styleId="Sourcecode">
    <w:name w:val="Source code"/>
    <w:basedOn w:val="Normal"/>
    <w:link w:val="SourcecodeChar"/>
    <w:qFormat/>
    <w:rsid w:val="00BB1DD4"/>
    <w:pPr>
      <w:numPr>
        <w:numId w:val="3"/>
      </w:numPr>
      <w:shd w:val="pct10" w:color="auto" w:fill="auto"/>
      <w:spacing w:after="0" w:line="240" w:lineRule="auto"/>
      <w:ind w:left="714" w:hanging="357"/>
    </w:pPr>
    <w:rPr>
      <w:rFonts w:ascii="Consolas" w:hAnsi="Consolas"/>
      <w:color w:val="0D0D0D" w:themeColor="text1" w:themeTint="F2"/>
      <w:sz w:val="20"/>
      <w:szCs w:val="20"/>
      <w:lang w:val="en-US"/>
    </w:rPr>
  </w:style>
  <w:style w:type="character" w:customStyle="1" w:styleId="FAStyleChar">
    <w:name w:val="FA Style Char"/>
    <w:basedOn w:val="DefaultParagraphFont"/>
    <w:link w:val="FAStyle"/>
    <w:rsid w:val="00F20509"/>
    <w:rPr>
      <w:rFonts w:cs="Arial"/>
      <w:b/>
      <w:sz w:val="22"/>
      <w:u w:val="single"/>
    </w:rPr>
  </w:style>
  <w:style w:type="character" w:customStyle="1" w:styleId="SourcecodeChar">
    <w:name w:val="Source code Char"/>
    <w:basedOn w:val="DefaultParagraphFont"/>
    <w:link w:val="Sourcecode"/>
    <w:rsid w:val="00BB1DD4"/>
    <w:rPr>
      <w:rFonts w:ascii="Consolas" w:hAnsi="Consolas"/>
      <w:color w:val="0D0D0D" w:themeColor="text1" w:themeTint="F2"/>
      <w:shd w:val="pct10" w:color="auto" w:fill="auto"/>
    </w:rPr>
  </w:style>
  <w:style w:type="character" w:styleId="Strong">
    <w:name w:val="Strong"/>
    <w:basedOn w:val="DefaultParagraphFont"/>
    <w:uiPriority w:val="22"/>
    <w:qFormat/>
    <w:rsid w:val="005715D4"/>
    <w:rPr>
      <w:b/>
      <w:bCs/>
    </w:rPr>
  </w:style>
  <w:style w:type="paragraph" w:styleId="NoSpacing">
    <w:name w:val="No Spacing"/>
    <w:uiPriority w:val="1"/>
    <w:qFormat/>
    <w:rsid w:val="00033237"/>
    <w:rPr>
      <w:sz w:val="22"/>
      <w:szCs w:val="22"/>
      <w:lang w:val="vi-VN"/>
    </w:rPr>
  </w:style>
  <w:style w:type="paragraph" w:styleId="NormalWeb">
    <w:name w:val="Normal (Web)"/>
    <w:basedOn w:val="Normal"/>
    <w:uiPriority w:val="99"/>
    <w:unhideWhenUsed/>
    <w:rsid w:val="00777D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A16C-3D74-40B3-89D7-9228B917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685</TotalTime>
  <Pages>9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5650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Nguyen Thi Dieu (FA.TOD)</cp:lastModifiedBy>
  <cp:revision>646</cp:revision>
  <cp:lastPrinted>2019-06-11T08:09:00Z</cp:lastPrinted>
  <dcterms:created xsi:type="dcterms:W3CDTF">2019-06-10T03:55:00Z</dcterms:created>
  <dcterms:modified xsi:type="dcterms:W3CDTF">2019-09-15T04:11:00Z</dcterms:modified>
  <cp:category>Template</cp:category>
  <cp:contentStatus>20/11/2012</cp:contentStatus>
</cp:coreProperties>
</file>